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E4553" w14:textId="370FE2E7" w:rsidR="00D623FD" w:rsidRDefault="3E58348D" w:rsidP="3E58348D">
      <w:pPr>
        <w:autoSpaceDE w:val="0"/>
        <w:autoSpaceDN w:val="0"/>
        <w:adjustRightInd w:val="0"/>
        <w:jc w:val="both"/>
        <w:rPr>
          <w:b/>
          <w:bCs/>
          <w:lang w:val="de-AT"/>
        </w:rPr>
      </w:pPr>
      <w:r w:rsidRPr="3E58348D">
        <w:rPr>
          <w:b/>
          <w:bCs/>
          <w:lang w:val="de-AT"/>
        </w:rPr>
        <w:t>Windows Server 201</w:t>
      </w:r>
      <w:r w:rsidR="00295039">
        <w:rPr>
          <w:b/>
          <w:bCs/>
          <w:lang w:val="de-AT"/>
        </w:rPr>
        <w:t>9</w:t>
      </w:r>
      <w:r w:rsidRPr="3E58348D">
        <w:rPr>
          <w:b/>
          <w:bCs/>
          <w:lang w:val="de-AT"/>
        </w:rPr>
        <w:t xml:space="preserve"> Installation und Konfiguration</w:t>
      </w:r>
    </w:p>
    <w:p w14:paraId="127C933E" w14:textId="7F761D16" w:rsidR="00D623FD" w:rsidRDefault="00D623FD" w:rsidP="3E58348D">
      <w:pPr>
        <w:autoSpaceDE w:val="0"/>
        <w:autoSpaceDN w:val="0"/>
        <w:adjustRightInd w:val="0"/>
        <w:jc w:val="both"/>
        <w:rPr>
          <w:b/>
          <w:bCs/>
          <w:lang w:val="de-AT"/>
        </w:rPr>
      </w:pPr>
    </w:p>
    <w:p w14:paraId="26AAAB5C" w14:textId="4505D50F" w:rsidR="00D623FD" w:rsidRDefault="3E58348D" w:rsidP="3E58348D">
      <w:pPr>
        <w:pStyle w:val="Listenabsatz"/>
        <w:numPr>
          <w:ilvl w:val="0"/>
          <w:numId w:val="4"/>
        </w:numPr>
        <w:autoSpaceDE w:val="0"/>
        <w:autoSpaceDN w:val="0"/>
        <w:adjustRightInd w:val="0"/>
        <w:jc w:val="both"/>
        <w:rPr>
          <w:lang w:val="en-US"/>
        </w:rPr>
      </w:pPr>
      <w:bookmarkStart w:id="0" w:name="_Ref50821462"/>
      <w:r w:rsidRPr="3E58348D">
        <w:rPr>
          <w:lang w:val="de-AT"/>
        </w:rPr>
        <w:t>Neue VM erstellen</w:t>
      </w:r>
      <w:bookmarkEnd w:id="0"/>
    </w:p>
    <w:p w14:paraId="65BCC021" w14:textId="3CDB2C15" w:rsidR="00D623FD" w:rsidRPr="00474C8C" w:rsidRDefault="3E58348D" w:rsidP="3E58348D">
      <w:pPr>
        <w:pStyle w:val="Listenabsatz"/>
        <w:numPr>
          <w:ilvl w:val="1"/>
          <w:numId w:val="4"/>
        </w:numPr>
        <w:autoSpaceDE w:val="0"/>
        <w:autoSpaceDN w:val="0"/>
        <w:adjustRightInd w:val="0"/>
        <w:jc w:val="both"/>
        <w:rPr>
          <w:lang w:val="de-AT"/>
        </w:rPr>
      </w:pPr>
      <w:r w:rsidRPr="3E58348D">
        <w:rPr>
          <w:lang w:val="de-AT"/>
        </w:rPr>
        <w:t>Ordner am Rechner anlegen: (Laufwerk E</w:t>
      </w:r>
      <w:r w:rsidR="00474C8C">
        <w:rPr>
          <w:lang w:val="de-AT"/>
        </w:rPr>
        <w:t>,</w:t>
      </w:r>
      <w:r w:rsidRPr="3E58348D">
        <w:rPr>
          <w:lang w:val="de-AT"/>
        </w:rPr>
        <w:t xml:space="preserve"> D </w:t>
      </w:r>
      <w:r w:rsidR="00474C8C">
        <w:rPr>
          <w:lang w:val="de-AT"/>
        </w:rPr>
        <w:t>oder C) C:\VM\Klasse\vn.nn\</w:t>
      </w:r>
      <w:r w:rsidR="001A16F7">
        <w:rPr>
          <w:lang w:val="de-AT"/>
        </w:rPr>
        <w:t>HOMER</w:t>
      </w:r>
      <w:r w:rsidR="00D007FA">
        <w:rPr>
          <w:lang w:val="de-AT"/>
        </w:rPr>
        <w:t>&lt;KNr&gt;</w:t>
      </w:r>
    </w:p>
    <w:p w14:paraId="52F661EA" w14:textId="1C3214D6" w:rsidR="00D623FD" w:rsidRPr="00474C8C" w:rsidRDefault="3E58348D" w:rsidP="3E58348D">
      <w:pPr>
        <w:pStyle w:val="Listenabsatz"/>
        <w:numPr>
          <w:ilvl w:val="1"/>
          <w:numId w:val="4"/>
        </w:numPr>
        <w:autoSpaceDE w:val="0"/>
        <w:autoSpaceDN w:val="0"/>
        <w:adjustRightInd w:val="0"/>
        <w:jc w:val="both"/>
        <w:rPr>
          <w:lang w:val="de-AT"/>
        </w:rPr>
      </w:pPr>
      <w:r w:rsidRPr="3E58348D">
        <w:rPr>
          <w:lang w:val="de-AT"/>
        </w:rPr>
        <w:t>Neue VM i</w:t>
      </w:r>
      <w:r w:rsidR="0090296A">
        <w:rPr>
          <w:lang w:val="de-AT"/>
        </w:rPr>
        <w:t>n</w:t>
      </w:r>
      <w:r w:rsidRPr="3E58348D">
        <w:rPr>
          <w:lang w:val="de-AT"/>
        </w:rPr>
        <w:t xml:space="preserve"> </w:t>
      </w:r>
      <w:r w:rsidR="00A007D3">
        <w:rPr>
          <w:lang w:val="de-AT"/>
        </w:rPr>
        <w:t>VMware</w:t>
      </w:r>
      <w:r w:rsidRPr="3E58348D">
        <w:rPr>
          <w:lang w:val="de-AT"/>
        </w:rPr>
        <w:t xml:space="preserve"> Player oder </w:t>
      </w:r>
      <w:r w:rsidR="00A007D3" w:rsidRPr="0090296A">
        <w:rPr>
          <w:u w:val="single"/>
          <w:lang w:val="de-AT"/>
        </w:rPr>
        <w:t>VMware</w:t>
      </w:r>
      <w:r w:rsidRPr="0090296A">
        <w:rPr>
          <w:u w:val="single"/>
          <w:lang w:val="de-AT"/>
        </w:rPr>
        <w:t xml:space="preserve"> Workstation</w:t>
      </w:r>
      <w:r w:rsidRPr="3E58348D">
        <w:rPr>
          <w:lang w:val="de-AT"/>
        </w:rPr>
        <w:t xml:space="preserve"> erstellen</w:t>
      </w:r>
    </w:p>
    <w:p w14:paraId="7F303699" w14:textId="4591BC77" w:rsidR="00D623FD" w:rsidRDefault="3E58348D" w:rsidP="3E58348D">
      <w:pPr>
        <w:pStyle w:val="Listenabsatz"/>
        <w:numPr>
          <w:ilvl w:val="1"/>
          <w:numId w:val="4"/>
        </w:numPr>
        <w:autoSpaceDE w:val="0"/>
        <w:autoSpaceDN w:val="0"/>
        <w:adjustRightInd w:val="0"/>
        <w:jc w:val="both"/>
        <w:rPr>
          <w:lang w:val="en-US"/>
        </w:rPr>
      </w:pPr>
      <w:r w:rsidRPr="3E58348D">
        <w:rPr>
          <w:lang w:val="de-AT"/>
        </w:rPr>
        <w:t xml:space="preserve">File – </w:t>
      </w:r>
      <w:proofErr w:type="spellStart"/>
      <w:r w:rsidRPr="3E58348D">
        <w:rPr>
          <w:lang w:val="de-AT"/>
        </w:rPr>
        <w:t>new</w:t>
      </w:r>
      <w:proofErr w:type="spellEnd"/>
      <w:r w:rsidRPr="3E58348D">
        <w:rPr>
          <w:lang w:val="de-AT"/>
        </w:rPr>
        <w:t xml:space="preserve"> virtual </w:t>
      </w:r>
      <w:proofErr w:type="spellStart"/>
      <w:r w:rsidRPr="3E58348D">
        <w:rPr>
          <w:lang w:val="de-AT"/>
        </w:rPr>
        <w:t>machine</w:t>
      </w:r>
      <w:proofErr w:type="spellEnd"/>
    </w:p>
    <w:p w14:paraId="07F65412" w14:textId="06FBC74D" w:rsidR="00D623FD" w:rsidRPr="00452ABC" w:rsidRDefault="3E58348D" w:rsidP="00452ABC">
      <w:pPr>
        <w:pStyle w:val="Listenabsatz"/>
        <w:numPr>
          <w:ilvl w:val="1"/>
          <w:numId w:val="4"/>
        </w:numPr>
        <w:autoSpaceDE w:val="0"/>
        <w:autoSpaceDN w:val="0"/>
        <w:adjustRightInd w:val="0"/>
        <w:jc w:val="both"/>
        <w:rPr>
          <w:lang w:val="en-US"/>
        </w:rPr>
      </w:pPr>
      <w:r w:rsidRPr="3E58348D">
        <w:rPr>
          <w:lang w:val="de-AT"/>
        </w:rPr>
        <w:t xml:space="preserve">Bei </w:t>
      </w:r>
      <w:r w:rsidR="00A007D3">
        <w:rPr>
          <w:lang w:val="de-AT"/>
        </w:rPr>
        <w:t>VMware</w:t>
      </w:r>
      <w:r w:rsidRPr="3E58348D">
        <w:rPr>
          <w:lang w:val="de-AT"/>
        </w:rPr>
        <w:t xml:space="preserve"> Workstation – </w:t>
      </w:r>
      <w:proofErr w:type="spellStart"/>
      <w:r w:rsidRPr="3E58348D">
        <w:rPr>
          <w:lang w:val="de-AT"/>
        </w:rPr>
        <w:t>Typical</w:t>
      </w:r>
      <w:proofErr w:type="spellEnd"/>
    </w:p>
    <w:p w14:paraId="588373DF" w14:textId="08D8F128" w:rsidR="00D623FD" w:rsidRPr="00474C8C" w:rsidRDefault="3E58348D" w:rsidP="377C053B">
      <w:pPr>
        <w:pStyle w:val="Listenabsatz"/>
        <w:numPr>
          <w:ilvl w:val="1"/>
          <w:numId w:val="4"/>
        </w:numPr>
        <w:autoSpaceDE w:val="0"/>
        <w:autoSpaceDN w:val="0"/>
        <w:adjustRightInd w:val="0"/>
        <w:jc w:val="both"/>
        <w:rPr>
          <w:lang w:val="en-US"/>
        </w:rPr>
      </w:pPr>
      <w:r w:rsidRPr="00474C8C">
        <w:rPr>
          <w:lang w:val="en-US"/>
        </w:rPr>
        <w:t xml:space="preserve">“I will install </w:t>
      </w:r>
      <w:r w:rsidR="00452ABC">
        <w:rPr>
          <w:lang w:val="en-US"/>
        </w:rPr>
        <w:t xml:space="preserve">the </w:t>
      </w:r>
      <w:r w:rsidRPr="00474C8C">
        <w:rPr>
          <w:lang w:val="en-US"/>
        </w:rPr>
        <w:t>operating system later”</w:t>
      </w:r>
    </w:p>
    <w:p w14:paraId="1E5C63FB" w14:textId="22960496" w:rsidR="00D623FD" w:rsidRDefault="3E58348D" w:rsidP="377C053B">
      <w:pPr>
        <w:pStyle w:val="Listenabsatz"/>
        <w:numPr>
          <w:ilvl w:val="1"/>
          <w:numId w:val="4"/>
        </w:numPr>
        <w:autoSpaceDE w:val="0"/>
        <w:autoSpaceDN w:val="0"/>
        <w:adjustRightInd w:val="0"/>
        <w:jc w:val="both"/>
      </w:pPr>
      <w:r w:rsidRPr="3E58348D">
        <w:rPr>
          <w:lang w:val="de-AT"/>
        </w:rPr>
        <w:t>Microsoft Windows – Windows Server 2016</w:t>
      </w:r>
    </w:p>
    <w:p w14:paraId="7E588D45" w14:textId="4CE20893" w:rsidR="00D623FD" w:rsidRPr="00474C8C" w:rsidRDefault="3E58348D" w:rsidP="3E58348D">
      <w:pPr>
        <w:pStyle w:val="Listenabsatz"/>
        <w:numPr>
          <w:ilvl w:val="1"/>
          <w:numId w:val="4"/>
        </w:numPr>
        <w:autoSpaceDE w:val="0"/>
        <w:autoSpaceDN w:val="0"/>
        <w:adjustRightInd w:val="0"/>
        <w:jc w:val="both"/>
        <w:rPr>
          <w:lang w:val="de-AT"/>
        </w:rPr>
      </w:pPr>
      <w:r w:rsidRPr="3E58348D">
        <w:rPr>
          <w:lang w:val="de-AT"/>
        </w:rPr>
        <w:t xml:space="preserve">Name der VM: </w:t>
      </w:r>
      <w:r w:rsidR="001A16F7">
        <w:rPr>
          <w:lang w:val="de-AT"/>
        </w:rPr>
        <w:t>HOMER&lt;</w:t>
      </w:r>
      <w:proofErr w:type="spellStart"/>
      <w:r w:rsidR="001A16F7">
        <w:rPr>
          <w:lang w:val="de-AT"/>
        </w:rPr>
        <w:t>KNr</w:t>
      </w:r>
      <w:proofErr w:type="spellEnd"/>
      <w:r w:rsidR="001A16F7">
        <w:rPr>
          <w:lang w:val="de-AT"/>
        </w:rPr>
        <w:t>&gt;</w:t>
      </w:r>
      <w:r w:rsidRPr="3E58348D">
        <w:rPr>
          <w:lang w:val="de-AT"/>
        </w:rPr>
        <w:t>, Location: C:\VM\Klasse\vn.nn</w:t>
      </w:r>
    </w:p>
    <w:p w14:paraId="558B6A8D" w14:textId="5CFF7757" w:rsidR="00D623FD" w:rsidRDefault="00474C8C" w:rsidP="3E58348D">
      <w:pPr>
        <w:pStyle w:val="Listenabsatz"/>
        <w:numPr>
          <w:ilvl w:val="1"/>
          <w:numId w:val="4"/>
        </w:numPr>
        <w:autoSpaceDE w:val="0"/>
        <w:autoSpaceDN w:val="0"/>
        <w:adjustRightInd w:val="0"/>
        <w:jc w:val="both"/>
        <w:rPr>
          <w:lang w:val="en-US"/>
        </w:rPr>
      </w:pPr>
      <w:r>
        <w:rPr>
          <w:lang w:val="en-US"/>
        </w:rPr>
        <w:t>Maximum Disk size: 4</w:t>
      </w:r>
      <w:r w:rsidR="3E58348D" w:rsidRPr="00474C8C">
        <w:rPr>
          <w:lang w:val="en-US"/>
        </w:rPr>
        <w:t>0GB, store as single file</w:t>
      </w:r>
    </w:p>
    <w:p w14:paraId="3E1A3279" w14:textId="68604096" w:rsidR="00D623FD" w:rsidRPr="00474C8C" w:rsidRDefault="3E58348D" w:rsidP="3E58348D">
      <w:pPr>
        <w:pStyle w:val="Listenabsatz"/>
        <w:numPr>
          <w:ilvl w:val="1"/>
          <w:numId w:val="4"/>
        </w:numPr>
        <w:autoSpaceDE w:val="0"/>
        <w:autoSpaceDN w:val="0"/>
        <w:adjustRightInd w:val="0"/>
        <w:jc w:val="both"/>
        <w:rPr>
          <w:lang w:val="de-AT"/>
        </w:rPr>
      </w:pPr>
      <w:r w:rsidRPr="3E58348D">
        <w:rPr>
          <w:lang w:val="de-AT"/>
        </w:rPr>
        <w:t xml:space="preserve">Customize Hardware: RAM </w:t>
      </w:r>
      <w:r w:rsidR="00474C8C">
        <w:rPr>
          <w:lang w:val="de-AT"/>
        </w:rPr>
        <w:t>3</w:t>
      </w:r>
      <w:r w:rsidRPr="3E58348D">
        <w:rPr>
          <w:lang w:val="de-AT"/>
        </w:rPr>
        <w:t xml:space="preserve">GB, Prozessoren 4, Network: </w:t>
      </w:r>
      <w:r w:rsidR="00452ABC">
        <w:rPr>
          <w:lang w:val="de-AT"/>
        </w:rPr>
        <w:t>LAN-Segment namens „intern“</w:t>
      </w:r>
      <w:r w:rsidRPr="3E58348D">
        <w:rPr>
          <w:lang w:val="de-AT"/>
        </w:rPr>
        <w:t>, CD: ISO File vom Verteiler anhängen</w:t>
      </w:r>
    </w:p>
    <w:p w14:paraId="3E56B063" w14:textId="50E015EA" w:rsidR="00D623FD" w:rsidRDefault="3E58348D" w:rsidP="3E58348D">
      <w:pPr>
        <w:pStyle w:val="Listenabsatz"/>
        <w:numPr>
          <w:ilvl w:val="1"/>
          <w:numId w:val="4"/>
        </w:numPr>
        <w:autoSpaceDE w:val="0"/>
        <w:autoSpaceDN w:val="0"/>
        <w:adjustRightInd w:val="0"/>
        <w:jc w:val="both"/>
        <w:rPr>
          <w:lang w:val="en-US"/>
        </w:rPr>
      </w:pPr>
      <w:r w:rsidRPr="3E58348D">
        <w:rPr>
          <w:lang w:val="de-AT"/>
        </w:rPr>
        <w:t>VM Starten</w:t>
      </w:r>
      <w:r w:rsidR="002519B9">
        <w:rPr>
          <w:lang w:val="de-AT"/>
        </w:rPr>
        <w:t xml:space="preserve"> (Bildschirmmeldungen beachten! Evtl. muss beim Start eingegriffen werden, damit von DVD/</w:t>
      </w:r>
      <w:r w:rsidR="0090296A" w:rsidRPr="0090296A">
        <w:rPr>
          <w:lang w:val="de-AT"/>
        </w:rPr>
        <w:t xml:space="preserve"> </w:t>
      </w:r>
      <w:r w:rsidR="0090296A" w:rsidRPr="3E58348D">
        <w:rPr>
          <w:lang w:val="de-AT"/>
        </w:rPr>
        <w:t xml:space="preserve">ISO </w:t>
      </w:r>
      <w:r w:rsidR="002519B9">
        <w:rPr>
          <w:lang w:val="de-AT"/>
        </w:rPr>
        <w:t>-Image gebootet wird)</w:t>
      </w:r>
    </w:p>
    <w:p w14:paraId="7D46E4CB" w14:textId="324A317A" w:rsidR="00D623FD" w:rsidRDefault="00D623FD" w:rsidP="3E58348D">
      <w:pPr>
        <w:autoSpaceDE w:val="0"/>
        <w:autoSpaceDN w:val="0"/>
        <w:adjustRightInd w:val="0"/>
        <w:jc w:val="both"/>
        <w:rPr>
          <w:lang w:val="de-AT"/>
        </w:rPr>
      </w:pPr>
    </w:p>
    <w:p w14:paraId="6704C2D9" w14:textId="0663BB20" w:rsidR="00D623FD" w:rsidRDefault="3E58348D" w:rsidP="3E58348D">
      <w:pPr>
        <w:pStyle w:val="Frage"/>
        <w:spacing w:line="259" w:lineRule="auto"/>
        <w:rPr>
          <w:lang w:val="de-AT"/>
        </w:rPr>
      </w:pPr>
      <w:r w:rsidRPr="3E58348D">
        <w:rPr>
          <w:lang w:val="de-AT"/>
        </w:rPr>
        <w:t>Welche Windows Server Editionen gibt es?</w:t>
      </w:r>
    </w:p>
    <w:p w14:paraId="368A8B2E" w14:textId="7B355293" w:rsidR="00D623FD" w:rsidRDefault="3E58348D" w:rsidP="3E58348D">
      <w:pPr>
        <w:pStyle w:val="Frage"/>
        <w:spacing w:line="259" w:lineRule="auto"/>
        <w:rPr>
          <w:lang w:val="de-AT"/>
        </w:rPr>
      </w:pPr>
      <w:r w:rsidRPr="3E58348D">
        <w:rPr>
          <w:lang w:val="de-AT"/>
        </w:rPr>
        <w:t>Wofür werden diese eingesetzt?</w:t>
      </w:r>
    </w:p>
    <w:p w14:paraId="60D5A4DA" w14:textId="5D811D30" w:rsidR="00D623FD" w:rsidRDefault="3E58348D" w:rsidP="3E58348D">
      <w:pPr>
        <w:pStyle w:val="Frage"/>
        <w:spacing w:line="259" w:lineRule="auto"/>
        <w:rPr>
          <w:lang w:val="de-AT"/>
        </w:rPr>
      </w:pPr>
      <w:r w:rsidRPr="3E58348D">
        <w:rPr>
          <w:lang w:val="de-AT"/>
        </w:rPr>
        <w:t>Welche Lizenzkosten sind in etwa zu kalkulieren?</w:t>
      </w:r>
    </w:p>
    <w:p w14:paraId="2BD192C5" w14:textId="1F8C90A3" w:rsidR="00D623FD" w:rsidRDefault="00D623FD" w:rsidP="3E58348D">
      <w:pPr>
        <w:autoSpaceDE w:val="0"/>
        <w:autoSpaceDN w:val="0"/>
        <w:adjustRightInd w:val="0"/>
        <w:jc w:val="both"/>
        <w:rPr>
          <w:lang w:val="de-AT"/>
        </w:rPr>
      </w:pPr>
    </w:p>
    <w:p w14:paraId="59CA23C8" w14:textId="0A1635FB" w:rsidR="00D623FD" w:rsidRDefault="3E58348D" w:rsidP="3E58348D">
      <w:pPr>
        <w:pStyle w:val="Listenabsatz"/>
        <w:numPr>
          <w:ilvl w:val="0"/>
          <w:numId w:val="4"/>
        </w:numPr>
        <w:autoSpaceDE w:val="0"/>
        <w:autoSpaceDN w:val="0"/>
        <w:adjustRightInd w:val="0"/>
        <w:jc w:val="both"/>
        <w:rPr>
          <w:lang w:val="en-US"/>
        </w:rPr>
      </w:pPr>
      <w:r w:rsidRPr="3E58348D">
        <w:rPr>
          <w:lang w:val="de-AT"/>
        </w:rPr>
        <w:t>Windows Server installieren</w:t>
      </w:r>
    </w:p>
    <w:p w14:paraId="072400ED" w14:textId="5151F3EC" w:rsidR="002519B9" w:rsidRDefault="00214FC5" w:rsidP="3E58348D">
      <w:pPr>
        <w:pStyle w:val="Listenabsatz"/>
        <w:numPr>
          <w:ilvl w:val="1"/>
          <w:numId w:val="3"/>
        </w:numPr>
        <w:autoSpaceDE w:val="0"/>
        <w:autoSpaceDN w:val="0"/>
        <w:adjustRightInd w:val="0"/>
        <w:jc w:val="both"/>
        <w:rPr>
          <w:lang w:val="de-AT"/>
        </w:rPr>
      </w:pPr>
      <w:r>
        <w:rPr>
          <w:lang w:val="de-AT"/>
        </w:rPr>
        <w:t>Sprache Englisch, Tastatur und Währungssymbole Deutsch</w:t>
      </w:r>
    </w:p>
    <w:p w14:paraId="72EE99B5" w14:textId="213FF3C2" w:rsidR="00D623FD" w:rsidRPr="00474C8C" w:rsidRDefault="3E58348D" w:rsidP="3E58348D">
      <w:pPr>
        <w:pStyle w:val="Listenabsatz"/>
        <w:numPr>
          <w:ilvl w:val="1"/>
          <w:numId w:val="3"/>
        </w:numPr>
        <w:autoSpaceDE w:val="0"/>
        <w:autoSpaceDN w:val="0"/>
        <w:adjustRightInd w:val="0"/>
        <w:jc w:val="both"/>
        <w:rPr>
          <w:lang w:val="de-AT"/>
        </w:rPr>
      </w:pPr>
      <w:r w:rsidRPr="3E58348D">
        <w:rPr>
          <w:lang w:val="de-AT"/>
        </w:rPr>
        <w:t>Edition: “</w:t>
      </w:r>
      <w:r w:rsidR="000A3839">
        <w:rPr>
          <w:lang w:val="de-AT"/>
        </w:rPr>
        <w:t>Windows Server 2019 Standard (Desktop Experience)</w:t>
      </w:r>
      <w:r w:rsidRPr="3E58348D">
        <w:rPr>
          <w:lang w:val="de-AT"/>
        </w:rPr>
        <w:t>”</w:t>
      </w:r>
    </w:p>
    <w:p w14:paraId="560B788D" w14:textId="51088227" w:rsidR="00D623FD" w:rsidRPr="00474C8C" w:rsidRDefault="3E58348D" w:rsidP="3E58348D">
      <w:pPr>
        <w:pStyle w:val="Listenabsatz"/>
        <w:numPr>
          <w:ilvl w:val="1"/>
          <w:numId w:val="3"/>
        </w:numPr>
        <w:autoSpaceDE w:val="0"/>
        <w:autoSpaceDN w:val="0"/>
        <w:adjustRightInd w:val="0"/>
        <w:jc w:val="both"/>
        <w:rPr>
          <w:lang w:val="de-AT"/>
        </w:rPr>
      </w:pPr>
      <w:r w:rsidRPr="3E58348D">
        <w:rPr>
          <w:lang w:val="de-AT"/>
        </w:rPr>
        <w:t xml:space="preserve">Partitionen: C: System ca. </w:t>
      </w:r>
      <w:r w:rsidR="00474C8C">
        <w:rPr>
          <w:lang w:val="de-AT"/>
        </w:rPr>
        <w:t>34</w:t>
      </w:r>
      <w:r w:rsidRPr="3E58348D">
        <w:rPr>
          <w:lang w:val="de-AT"/>
        </w:rPr>
        <w:t xml:space="preserve">GB, D: Daten ca. </w:t>
      </w:r>
      <w:r w:rsidR="00474C8C">
        <w:rPr>
          <w:lang w:val="de-AT"/>
        </w:rPr>
        <w:t>3</w:t>
      </w:r>
      <w:r w:rsidRPr="3E58348D">
        <w:rPr>
          <w:lang w:val="de-AT"/>
        </w:rPr>
        <w:t xml:space="preserve">GB, E: Swap ca. </w:t>
      </w:r>
      <w:r w:rsidR="00474C8C">
        <w:rPr>
          <w:lang w:val="de-AT"/>
        </w:rPr>
        <w:t>3</w:t>
      </w:r>
      <w:r w:rsidRPr="3E58348D">
        <w:rPr>
          <w:lang w:val="de-AT"/>
        </w:rPr>
        <w:t>GB</w:t>
      </w:r>
    </w:p>
    <w:p w14:paraId="10C44295" w14:textId="5BB2A52D" w:rsidR="00D623FD" w:rsidRDefault="3E58348D" w:rsidP="3E58348D">
      <w:pPr>
        <w:pStyle w:val="Listenabsatz"/>
        <w:numPr>
          <w:ilvl w:val="1"/>
          <w:numId w:val="3"/>
        </w:numPr>
        <w:autoSpaceDE w:val="0"/>
        <w:autoSpaceDN w:val="0"/>
        <w:adjustRightInd w:val="0"/>
        <w:jc w:val="both"/>
        <w:rPr>
          <w:lang w:val="en-US"/>
        </w:rPr>
      </w:pPr>
      <w:r w:rsidRPr="3E58348D">
        <w:rPr>
          <w:lang w:val="de-AT"/>
        </w:rPr>
        <w:t>Installation starten</w:t>
      </w:r>
    </w:p>
    <w:p w14:paraId="4B16CF9F" w14:textId="154921BA" w:rsidR="00D623FD" w:rsidRDefault="00D623FD" w:rsidP="3E58348D">
      <w:pPr>
        <w:autoSpaceDE w:val="0"/>
        <w:autoSpaceDN w:val="0"/>
        <w:adjustRightInd w:val="0"/>
        <w:jc w:val="both"/>
        <w:rPr>
          <w:lang w:val="de-AT"/>
        </w:rPr>
      </w:pPr>
    </w:p>
    <w:p w14:paraId="66C80B73" w14:textId="4B713A05" w:rsidR="00D623FD" w:rsidRDefault="3E58348D" w:rsidP="3E58348D">
      <w:pPr>
        <w:pStyle w:val="Listenabsatz"/>
        <w:numPr>
          <w:ilvl w:val="0"/>
          <w:numId w:val="4"/>
        </w:numPr>
        <w:autoSpaceDE w:val="0"/>
        <w:autoSpaceDN w:val="0"/>
        <w:adjustRightInd w:val="0"/>
        <w:jc w:val="both"/>
        <w:rPr>
          <w:lang w:val="en-US"/>
        </w:rPr>
      </w:pPr>
      <w:r w:rsidRPr="3E58348D">
        <w:rPr>
          <w:lang w:val="de-AT"/>
        </w:rPr>
        <w:t>Windows Server konfigurieren</w:t>
      </w:r>
    </w:p>
    <w:p w14:paraId="5C65D3B7" w14:textId="7F5F850A" w:rsidR="00D623FD" w:rsidRDefault="3E58348D" w:rsidP="3E58348D">
      <w:pPr>
        <w:pStyle w:val="Listenabsatz"/>
        <w:numPr>
          <w:ilvl w:val="1"/>
          <w:numId w:val="4"/>
        </w:numPr>
        <w:autoSpaceDE w:val="0"/>
        <w:autoSpaceDN w:val="0"/>
        <w:adjustRightInd w:val="0"/>
        <w:jc w:val="both"/>
        <w:rPr>
          <w:lang w:val="en-US"/>
        </w:rPr>
      </w:pPr>
      <w:r w:rsidRPr="3E58348D">
        <w:rPr>
          <w:lang w:val="de-AT"/>
        </w:rPr>
        <w:t>Administratorpasswort: Cisco1</w:t>
      </w:r>
    </w:p>
    <w:p w14:paraId="25EE2597" w14:textId="551C7D06" w:rsidR="3E58348D" w:rsidRPr="00474C8C" w:rsidRDefault="3E58348D" w:rsidP="3E58348D">
      <w:pPr>
        <w:pStyle w:val="Listenabsatz"/>
        <w:numPr>
          <w:ilvl w:val="1"/>
          <w:numId w:val="4"/>
        </w:numPr>
        <w:jc w:val="both"/>
        <w:rPr>
          <w:lang w:val="de-AT"/>
        </w:rPr>
      </w:pPr>
      <w:r w:rsidRPr="3E58348D">
        <w:rPr>
          <w:b/>
          <w:bCs/>
          <w:lang w:val="de-AT"/>
        </w:rPr>
        <w:t>Netzwerkeinstellungen</w:t>
      </w:r>
      <w:r w:rsidRPr="3E58348D">
        <w:rPr>
          <w:lang w:val="de-AT"/>
        </w:rPr>
        <w:t>: RMT auf Netzwerksymbol – Netzwerk- und Freigabecenter öffnen - Adaptereinstellungen ändern - Ethernet RMT Eigenschaften - TCP/IPv4 - Eigenschaften</w:t>
      </w:r>
    </w:p>
    <w:p w14:paraId="08188FA1" w14:textId="5D5A8573" w:rsidR="3E58348D" w:rsidRPr="00474C8C" w:rsidRDefault="3E58348D" w:rsidP="3E58348D">
      <w:pPr>
        <w:pStyle w:val="Listenabsatz"/>
        <w:numPr>
          <w:ilvl w:val="1"/>
          <w:numId w:val="4"/>
        </w:numPr>
        <w:jc w:val="both"/>
        <w:rPr>
          <w:lang w:val="de-AT"/>
        </w:rPr>
      </w:pPr>
      <w:r w:rsidRPr="00474C8C">
        <w:rPr>
          <w:lang w:val="de-AT"/>
        </w:rPr>
        <w:t>IP 192.168.</w:t>
      </w:r>
      <w:r w:rsidR="00975025">
        <w:rPr>
          <w:lang w:val="de-AT"/>
        </w:rPr>
        <w:t>1</w:t>
      </w:r>
      <w:r w:rsidRPr="00474C8C">
        <w:rPr>
          <w:lang w:val="de-AT"/>
        </w:rPr>
        <w:t>.</w:t>
      </w:r>
      <w:r w:rsidR="00975025">
        <w:rPr>
          <w:lang w:val="de-AT"/>
        </w:rPr>
        <w:t>1</w:t>
      </w:r>
      <w:r w:rsidRPr="00474C8C">
        <w:rPr>
          <w:lang w:val="de-AT"/>
        </w:rPr>
        <w:t>, Subnet</w:t>
      </w:r>
      <w:r w:rsidR="00474C8C" w:rsidRPr="00474C8C">
        <w:rPr>
          <w:lang w:val="de-AT"/>
        </w:rPr>
        <w:t>z</w:t>
      </w:r>
      <w:r w:rsidRPr="00474C8C">
        <w:rPr>
          <w:lang w:val="de-AT"/>
        </w:rPr>
        <w:t>mask</w:t>
      </w:r>
      <w:r w:rsidR="00474C8C" w:rsidRPr="00474C8C">
        <w:rPr>
          <w:lang w:val="de-AT"/>
        </w:rPr>
        <w:t>e</w:t>
      </w:r>
      <w:r w:rsidRPr="00474C8C">
        <w:rPr>
          <w:lang w:val="de-AT"/>
        </w:rPr>
        <w:t xml:space="preserve"> 255.255.255.0, Std </w:t>
      </w:r>
      <w:proofErr w:type="spellStart"/>
      <w:r w:rsidRPr="00474C8C">
        <w:rPr>
          <w:lang w:val="de-AT"/>
        </w:rPr>
        <w:t>Gtw</w:t>
      </w:r>
      <w:proofErr w:type="spellEnd"/>
      <w:r w:rsidRPr="00474C8C">
        <w:rPr>
          <w:lang w:val="de-AT"/>
        </w:rPr>
        <w:t xml:space="preserve"> leer, DNS </w:t>
      </w:r>
      <w:r w:rsidR="00474C8C">
        <w:rPr>
          <w:lang w:val="de-AT"/>
        </w:rPr>
        <w:t>siehe IP</w:t>
      </w:r>
    </w:p>
    <w:p w14:paraId="3B1AFA05" w14:textId="26FA8B75" w:rsidR="3E58348D" w:rsidRPr="00474C8C" w:rsidRDefault="3E58348D" w:rsidP="3E58348D">
      <w:pPr>
        <w:jc w:val="both"/>
        <w:rPr>
          <w:lang w:val="de-AT"/>
        </w:rPr>
      </w:pPr>
    </w:p>
    <w:p w14:paraId="7629CC2B" w14:textId="5B5F8BFC" w:rsidR="3E58348D" w:rsidRPr="00474C8C" w:rsidRDefault="00A007D3" w:rsidP="00A007D3">
      <w:pPr>
        <w:pStyle w:val="Listenabsatz"/>
        <w:numPr>
          <w:ilvl w:val="1"/>
          <w:numId w:val="4"/>
        </w:numPr>
        <w:rPr>
          <w:lang w:val="de-AT"/>
        </w:rPr>
      </w:pPr>
      <w:r>
        <w:rPr>
          <w:b/>
          <w:bCs/>
          <w:lang w:val="de-AT"/>
        </w:rPr>
        <w:t>VMware</w:t>
      </w:r>
      <w:r w:rsidR="3E58348D" w:rsidRPr="3E58348D">
        <w:rPr>
          <w:b/>
          <w:bCs/>
          <w:lang w:val="de-AT"/>
        </w:rPr>
        <w:t xml:space="preserve"> Tools</w:t>
      </w:r>
      <w:r w:rsidR="3E58348D" w:rsidRPr="3E58348D">
        <w:rPr>
          <w:lang w:val="de-AT"/>
        </w:rPr>
        <w:t xml:space="preserve"> installieren: An das </w:t>
      </w:r>
      <w:proofErr w:type="gramStart"/>
      <w:r w:rsidR="3E58348D" w:rsidRPr="3E58348D">
        <w:rPr>
          <w:lang w:val="de-AT"/>
        </w:rPr>
        <w:t>CD Laufwerk</w:t>
      </w:r>
      <w:proofErr w:type="gramEnd"/>
      <w:r w:rsidR="3E58348D" w:rsidRPr="3E58348D">
        <w:rPr>
          <w:lang w:val="de-AT"/>
        </w:rPr>
        <w:t xml:space="preserve"> der VM</w:t>
      </w:r>
      <w:r>
        <w:rPr>
          <w:lang w:val="de-AT"/>
        </w:rPr>
        <w:t xml:space="preserve"> das ISO-Image der VMware Tools hängen (z.B. </w:t>
      </w:r>
      <w:r w:rsidR="3E58348D" w:rsidRPr="3E58348D">
        <w:rPr>
          <w:lang w:val="de-AT"/>
        </w:rPr>
        <w:t>W:\Software\</w:t>
      </w:r>
      <w:r>
        <w:rPr>
          <w:lang w:val="de-AT"/>
        </w:rPr>
        <w:t>VMware</w:t>
      </w:r>
      <w:r w:rsidR="3E58348D" w:rsidRPr="3E58348D">
        <w:rPr>
          <w:lang w:val="de-AT"/>
        </w:rPr>
        <w:t>\</w:t>
      </w:r>
      <w:r>
        <w:rPr>
          <w:lang w:val="de-AT"/>
        </w:rPr>
        <w:t>VMware</w:t>
      </w:r>
      <w:r w:rsidR="3E58348D" w:rsidRPr="3E58348D">
        <w:rPr>
          <w:lang w:val="de-AT"/>
        </w:rPr>
        <w:t>_tools_windows2017.iso</w:t>
      </w:r>
      <w:r>
        <w:rPr>
          <w:lang w:val="de-AT"/>
        </w:rPr>
        <w:t>)</w:t>
      </w:r>
      <w:r w:rsidR="3E58348D" w:rsidRPr="3E58348D">
        <w:rPr>
          <w:lang w:val="de-AT"/>
        </w:rPr>
        <w:t xml:space="preserve">, </w:t>
      </w:r>
      <w:r>
        <w:rPr>
          <w:lang w:val="de-AT"/>
        </w:rPr>
        <w:t>VMware</w:t>
      </w:r>
      <w:r w:rsidR="3E58348D" w:rsidRPr="3E58348D">
        <w:rPr>
          <w:lang w:val="de-AT"/>
        </w:rPr>
        <w:t xml:space="preserve"> Tools mit Defaults installieren, neu starten</w:t>
      </w:r>
      <w:r w:rsidR="00344FF2">
        <w:rPr>
          <w:lang w:val="de-AT"/>
        </w:rPr>
        <w:t xml:space="preserve"> ODER</w:t>
      </w:r>
      <w:r w:rsidR="00344FF2">
        <w:rPr>
          <w:lang w:val="de-AT"/>
        </w:rPr>
        <w:br/>
        <w:t xml:space="preserve">RMT auf </w:t>
      </w:r>
      <w:r w:rsidR="001A16F7">
        <w:rPr>
          <w:lang w:val="de-AT"/>
        </w:rPr>
        <w:t>HOMER&lt;</w:t>
      </w:r>
      <w:proofErr w:type="spellStart"/>
      <w:r w:rsidR="001A16F7">
        <w:rPr>
          <w:lang w:val="de-AT"/>
        </w:rPr>
        <w:t>KNr</w:t>
      </w:r>
      <w:proofErr w:type="spellEnd"/>
      <w:r w:rsidR="001A16F7">
        <w:rPr>
          <w:lang w:val="de-AT"/>
        </w:rPr>
        <w:t>&gt;</w:t>
      </w:r>
      <w:r w:rsidR="00344FF2">
        <w:rPr>
          <w:lang w:val="de-AT"/>
        </w:rPr>
        <w:t xml:space="preserve"> bei VMware Workstation und „</w:t>
      </w:r>
      <w:proofErr w:type="spellStart"/>
      <w:r w:rsidR="00344FF2">
        <w:rPr>
          <w:lang w:val="de-AT"/>
        </w:rPr>
        <w:t>Install</w:t>
      </w:r>
      <w:proofErr w:type="spellEnd"/>
      <w:r w:rsidR="00344FF2">
        <w:rPr>
          <w:lang w:val="de-AT"/>
        </w:rPr>
        <w:t xml:space="preserve"> VMware Tools …“</w:t>
      </w:r>
    </w:p>
    <w:p w14:paraId="4FA23226" w14:textId="5958FBD4" w:rsidR="3E58348D" w:rsidRDefault="3E58348D" w:rsidP="3E58348D">
      <w:pPr>
        <w:pStyle w:val="Listenabsatz"/>
        <w:numPr>
          <w:ilvl w:val="1"/>
          <w:numId w:val="4"/>
        </w:numPr>
        <w:jc w:val="both"/>
        <w:rPr>
          <w:lang w:val="en-US"/>
        </w:rPr>
      </w:pPr>
      <w:r w:rsidRPr="3E58348D">
        <w:rPr>
          <w:lang w:val="de-AT"/>
        </w:rPr>
        <w:t xml:space="preserve">bei </w:t>
      </w:r>
      <w:r w:rsidR="00A007D3">
        <w:rPr>
          <w:lang w:val="de-AT"/>
        </w:rPr>
        <w:t>VMware</w:t>
      </w:r>
      <w:r w:rsidRPr="3E58348D">
        <w:rPr>
          <w:lang w:val="de-AT"/>
        </w:rPr>
        <w:t xml:space="preserve"> Workstation: Menü View – </w:t>
      </w:r>
      <w:proofErr w:type="spellStart"/>
      <w:r w:rsidRPr="3E58348D">
        <w:rPr>
          <w:lang w:val="de-AT"/>
        </w:rPr>
        <w:t>Autosiz</w:t>
      </w:r>
      <w:r w:rsidR="00474C8C">
        <w:rPr>
          <w:lang w:val="de-AT"/>
        </w:rPr>
        <w:t>e</w:t>
      </w:r>
      <w:proofErr w:type="spellEnd"/>
      <w:r w:rsidRPr="3E58348D">
        <w:rPr>
          <w:lang w:val="de-AT"/>
        </w:rPr>
        <w:t xml:space="preserve"> – </w:t>
      </w:r>
      <w:proofErr w:type="spellStart"/>
      <w:r w:rsidRPr="3E58348D">
        <w:rPr>
          <w:lang w:val="de-AT"/>
        </w:rPr>
        <w:t>Autofit</w:t>
      </w:r>
      <w:proofErr w:type="spellEnd"/>
      <w:r w:rsidRPr="3E58348D">
        <w:rPr>
          <w:lang w:val="de-AT"/>
        </w:rPr>
        <w:t xml:space="preserve"> Guest</w:t>
      </w:r>
    </w:p>
    <w:p w14:paraId="6BC79CBC" w14:textId="6F27919D" w:rsidR="3E58348D" w:rsidRDefault="3E58348D" w:rsidP="3E58348D">
      <w:pPr>
        <w:pStyle w:val="Listenabsatz"/>
        <w:numPr>
          <w:ilvl w:val="1"/>
          <w:numId w:val="4"/>
        </w:numPr>
        <w:jc w:val="both"/>
        <w:rPr>
          <w:lang w:val="de-AT"/>
        </w:rPr>
      </w:pPr>
      <w:r w:rsidRPr="3E58348D">
        <w:rPr>
          <w:b/>
          <w:bCs/>
          <w:lang w:val="de-AT"/>
        </w:rPr>
        <w:t xml:space="preserve">Gerätemanager </w:t>
      </w:r>
      <w:r w:rsidRPr="3E58348D">
        <w:rPr>
          <w:lang w:val="de-AT"/>
        </w:rPr>
        <w:t>kontrollieren: es müssen alle Geräte erkannt sein</w:t>
      </w:r>
    </w:p>
    <w:p w14:paraId="12130500" w14:textId="729ABB90" w:rsidR="3E58348D" w:rsidRDefault="3E58348D" w:rsidP="3E58348D">
      <w:pPr>
        <w:jc w:val="both"/>
        <w:rPr>
          <w:lang w:val="de-AT"/>
        </w:rPr>
      </w:pPr>
    </w:p>
    <w:p w14:paraId="24BF4293" w14:textId="266749EB" w:rsidR="3E58348D" w:rsidRPr="00474C8C" w:rsidRDefault="3E58348D" w:rsidP="3E58348D">
      <w:pPr>
        <w:pStyle w:val="Listenabsatz"/>
        <w:numPr>
          <w:ilvl w:val="1"/>
          <w:numId w:val="4"/>
        </w:numPr>
        <w:jc w:val="both"/>
        <w:rPr>
          <w:lang w:val="de-AT"/>
        </w:rPr>
      </w:pPr>
      <w:r w:rsidRPr="3E58348D">
        <w:rPr>
          <w:lang w:val="de-AT"/>
        </w:rPr>
        <w:t xml:space="preserve">Windows-Update-Einstellungen: für </w:t>
      </w:r>
      <w:r w:rsidRPr="3E58348D">
        <w:rPr>
          <w:b/>
          <w:bCs/>
          <w:lang w:val="de-AT"/>
        </w:rPr>
        <w:t>automatische Updates</w:t>
      </w:r>
      <w:r w:rsidRPr="3E58348D">
        <w:rPr>
          <w:lang w:val="de-AT"/>
        </w:rPr>
        <w:t xml:space="preserve"> Nutzungszeit z.B. auf 7 – 19 Uhr einstellen</w:t>
      </w:r>
      <w:r w:rsidR="00344FF2">
        <w:rPr>
          <w:lang w:val="de-AT"/>
        </w:rPr>
        <w:t xml:space="preserve"> („Change </w:t>
      </w:r>
      <w:proofErr w:type="spellStart"/>
      <w:r w:rsidR="00344FF2">
        <w:rPr>
          <w:lang w:val="de-AT"/>
        </w:rPr>
        <w:t>active</w:t>
      </w:r>
      <w:proofErr w:type="spellEnd"/>
      <w:r w:rsidR="00344FF2">
        <w:rPr>
          <w:lang w:val="de-AT"/>
        </w:rPr>
        <w:t xml:space="preserve"> </w:t>
      </w:r>
      <w:proofErr w:type="spellStart"/>
      <w:r w:rsidR="00344FF2">
        <w:rPr>
          <w:lang w:val="de-AT"/>
        </w:rPr>
        <w:t>hours</w:t>
      </w:r>
      <w:proofErr w:type="spellEnd"/>
      <w:r w:rsidR="00344FF2">
        <w:rPr>
          <w:lang w:val="de-AT"/>
        </w:rPr>
        <w:t>“)</w:t>
      </w:r>
    </w:p>
    <w:p w14:paraId="7925E9B7" w14:textId="68DF2218" w:rsidR="3E58348D" w:rsidRDefault="3E58348D" w:rsidP="3E58348D">
      <w:pPr>
        <w:jc w:val="both"/>
        <w:rPr>
          <w:lang w:val="de-AT"/>
        </w:rPr>
      </w:pPr>
    </w:p>
    <w:p w14:paraId="089D9820" w14:textId="7E91FB10" w:rsidR="3E58348D" w:rsidRDefault="3E58348D" w:rsidP="3E58348D">
      <w:pPr>
        <w:pStyle w:val="Listenabsatz"/>
        <w:numPr>
          <w:ilvl w:val="1"/>
          <w:numId w:val="4"/>
        </w:numPr>
        <w:jc w:val="both"/>
        <w:rPr>
          <w:lang w:val="de-AT"/>
        </w:rPr>
      </w:pPr>
      <w:r w:rsidRPr="3E58348D">
        <w:rPr>
          <w:b/>
          <w:bCs/>
          <w:lang w:val="de-AT"/>
        </w:rPr>
        <w:t xml:space="preserve">Hostname </w:t>
      </w:r>
      <w:r w:rsidRPr="3E58348D">
        <w:rPr>
          <w:lang w:val="de-AT"/>
        </w:rPr>
        <w:t xml:space="preserve">auf </w:t>
      </w:r>
      <w:r w:rsidR="001A16F7">
        <w:rPr>
          <w:lang w:val="de-AT"/>
        </w:rPr>
        <w:t>HOMER&lt;</w:t>
      </w:r>
      <w:proofErr w:type="spellStart"/>
      <w:r w:rsidR="001A16F7">
        <w:rPr>
          <w:lang w:val="de-AT"/>
        </w:rPr>
        <w:t>KNr</w:t>
      </w:r>
      <w:proofErr w:type="spellEnd"/>
      <w:r w:rsidR="001A16F7">
        <w:rPr>
          <w:lang w:val="de-AT"/>
        </w:rPr>
        <w:t>&gt;</w:t>
      </w:r>
      <w:r w:rsidRPr="3E58348D">
        <w:rPr>
          <w:lang w:val="de-AT"/>
        </w:rPr>
        <w:t xml:space="preserve">setzen: Windows + Pause Taste – Einstellungen ändern </w:t>
      </w:r>
      <w:r w:rsidR="00894612">
        <w:rPr>
          <w:lang w:val="de-AT"/>
        </w:rPr>
        <w:t>–</w:t>
      </w:r>
      <w:r w:rsidRPr="3E58348D">
        <w:rPr>
          <w:lang w:val="de-AT"/>
        </w:rPr>
        <w:t xml:space="preserve"> Ändern</w:t>
      </w:r>
      <w:r w:rsidR="00894612">
        <w:rPr>
          <w:lang w:val="de-AT"/>
        </w:rPr>
        <w:t xml:space="preserve"> (RMT auf Startmenü-Icon</w:t>
      </w:r>
      <w:r w:rsidR="00344FF2">
        <w:rPr>
          <w:lang w:val="de-AT"/>
        </w:rPr>
        <w:t xml:space="preserve"> – „System“</w:t>
      </w:r>
      <w:r w:rsidR="00894612">
        <w:rPr>
          <w:lang w:val="de-AT"/>
        </w:rPr>
        <w:t>)</w:t>
      </w:r>
    </w:p>
    <w:p w14:paraId="23B45FAB" w14:textId="68D8741B" w:rsidR="3E58348D" w:rsidRDefault="3E58348D" w:rsidP="3E58348D">
      <w:pPr>
        <w:jc w:val="both"/>
        <w:rPr>
          <w:lang w:val="de-AT"/>
        </w:rPr>
      </w:pPr>
    </w:p>
    <w:p w14:paraId="39310D47" w14:textId="0341930B" w:rsidR="00295039" w:rsidRPr="00295039" w:rsidRDefault="3E58348D" w:rsidP="00295039">
      <w:pPr>
        <w:pStyle w:val="Listenabsatz"/>
        <w:numPr>
          <w:ilvl w:val="1"/>
          <w:numId w:val="4"/>
        </w:numPr>
        <w:jc w:val="both"/>
        <w:rPr>
          <w:lang w:val="de-AT"/>
        </w:rPr>
      </w:pPr>
      <w:r w:rsidRPr="3E58348D">
        <w:rPr>
          <w:lang w:val="de-AT"/>
        </w:rPr>
        <w:t>Firewall</w:t>
      </w:r>
      <w:r w:rsidRPr="3E58348D">
        <w:rPr>
          <w:b/>
          <w:bCs/>
          <w:lang w:val="de-AT"/>
        </w:rPr>
        <w:t xml:space="preserve"> ICMPv4 und v6 bei ein- und ausgehenden Regeln aktivieren</w:t>
      </w:r>
      <w:r w:rsidRPr="3E58348D">
        <w:rPr>
          <w:lang w:val="de-AT"/>
        </w:rPr>
        <w:t xml:space="preserve">: </w:t>
      </w:r>
      <w:r w:rsidR="00344FF2">
        <w:rPr>
          <w:lang w:val="de-AT"/>
        </w:rPr>
        <w:t>„</w:t>
      </w:r>
      <w:r w:rsidRPr="3E58348D">
        <w:rPr>
          <w:lang w:val="de-AT"/>
        </w:rPr>
        <w:t xml:space="preserve">Windows-Firewall </w:t>
      </w:r>
      <w:proofErr w:type="spellStart"/>
      <w:r w:rsidR="00344FF2">
        <w:rPr>
          <w:lang w:val="de-AT"/>
        </w:rPr>
        <w:t>with</w:t>
      </w:r>
      <w:proofErr w:type="spellEnd"/>
      <w:r w:rsidR="00344FF2">
        <w:rPr>
          <w:lang w:val="de-AT"/>
        </w:rPr>
        <w:t xml:space="preserve"> </w:t>
      </w:r>
      <w:proofErr w:type="spellStart"/>
      <w:r w:rsidR="00344FF2">
        <w:rPr>
          <w:lang w:val="de-AT"/>
        </w:rPr>
        <w:t>Advanced</w:t>
      </w:r>
      <w:proofErr w:type="spellEnd"/>
      <w:r w:rsidR="00344FF2">
        <w:rPr>
          <w:lang w:val="de-AT"/>
        </w:rPr>
        <w:t xml:space="preserve"> Security“</w:t>
      </w:r>
      <w:r w:rsidRPr="3E58348D">
        <w:rPr>
          <w:lang w:val="de-AT"/>
        </w:rPr>
        <w:t xml:space="preserve"> - “</w:t>
      </w:r>
      <w:r w:rsidR="00344FF2">
        <w:rPr>
          <w:lang w:val="de-AT"/>
        </w:rPr>
        <w:t>File and Printer Sharing (Echo Request</w:t>
      </w:r>
      <w:r w:rsidRPr="3E58348D">
        <w:rPr>
          <w:lang w:val="de-AT"/>
        </w:rPr>
        <w:t xml:space="preserve"> – ICMPv4 und v6)” bei ein- und ausgehend aktivieren</w:t>
      </w:r>
      <w:r w:rsidR="004C70D3">
        <w:rPr>
          <w:lang w:val="de-AT"/>
        </w:rPr>
        <w:t xml:space="preserve"> (teste die Einstellungen, indem du den IP-Kreis kurz auf den vmnet1 Adapter anpasst, damit du vom Host-System einen Ping absetzen kannst.</w:t>
      </w:r>
    </w:p>
    <w:p w14:paraId="319B852C" w14:textId="4B46B41C" w:rsidR="3E58348D" w:rsidRPr="00295039" w:rsidRDefault="00295039" w:rsidP="00344FF2">
      <w:pPr>
        <w:pStyle w:val="Listenabsatz"/>
        <w:numPr>
          <w:ilvl w:val="1"/>
          <w:numId w:val="4"/>
        </w:numPr>
        <w:rPr>
          <w:lang w:val="de-AT"/>
        </w:rPr>
      </w:pPr>
      <w:r>
        <w:rPr>
          <w:lang w:val="de-AT"/>
        </w:rPr>
        <w:t>Patch KB4476976 einspielen (Beseitigung des Problems mit Verschiebung der Auslagerungsdatei)</w:t>
      </w:r>
      <w:r w:rsidR="00344FF2">
        <w:rPr>
          <w:lang w:val="de-AT"/>
        </w:rPr>
        <w:t xml:space="preserve">: </w:t>
      </w:r>
      <w:r w:rsidR="00B94022">
        <w:rPr>
          <w:lang w:val="de-AT"/>
        </w:rPr>
        <w:t xml:space="preserve">Datei </w:t>
      </w:r>
      <w:r w:rsidR="00B94022" w:rsidRPr="00B94022">
        <w:rPr>
          <w:rFonts w:ascii="Courier New" w:hAnsi="Courier New" w:cs="Courier New"/>
          <w:lang w:val="de-AT"/>
        </w:rPr>
        <w:t>windows10.0-kb4476976-x64_a9c241844c041cb8dbcf28b5635eecb1a57e028a.msu</w:t>
      </w:r>
      <w:r w:rsidR="00B94022">
        <w:rPr>
          <w:lang w:val="de-AT"/>
        </w:rPr>
        <w:t xml:space="preserve"> in VM kopieren und mit Doppelklick ausführen.</w:t>
      </w:r>
    </w:p>
    <w:p w14:paraId="63EAC7F6" w14:textId="71DDACB7" w:rsidR="3E58348D" w:rsidRDefault="00B94022" w:rsidP="3E58348D">
      <w:pPr>
        <w:pStyle w:val="Listenabsatz"/>
        <w:numPr>
          <w:ilvl w:val="1"/>
          <w:numId w:val="4"/>
        </w:numPr>
        <w:jc w:val="both"/>
        <w:rPr>
          <w:lang w:val="de-AT"/>
        </w:rPr>
      </w:pPr>
      <w:r>
        <w:rPr>
          <w:lang w:val="de-AT"/>
        </w:rPr>
        <w:t>Computer Management</w:t>
      </w:r>
      <w:r w:rsidR="3E58348D" w:rsidRPr="3E58348D">
        <w:rPr>
          <w:lang w:val="de-AT"/>
        </w:rPr>
        <w:t xml:space="preserve"> – </w:t>
      </w:r>
      <w:r>
        <w:rPr>
          <w:lang w:val="de-AT"/>
        </w:rPr>
        <w:t>Storage</w:t>
      </w:r>
      <w:r w:rsidR="3E58348D" w:rsidRPr="3E58348D">
        <w:rPr>
          <w:lang w:val="de-AT"/>
        </w:rPr>
        <w:t xml:space="preserve"> </w:t>
      </w:r>
      <w:r>
        <w:rPr>
          <w:lang w:val="de-AT"/>
        </w:rPr>
        <w:t>–</w:t>
      </w:r>
      <w:r w:rsidR="3E58348D" w:rsidRPr="3E58348D">
        <w:rPr>
          <w:lang w:val="de-AT"/>
        </w:rPr>
        <w:t xml:space="preserve"> </w:t>
      </w:r>
      <w:r>
        <w:rPr>
          <w:lang w:val="de-AT"/>
        </w:rPr>
        <w:t>Disk Management</w:t>
      </w:r>
    </w:p>
    <w:p w14:paraId="6DD8445A" w14:textId="49808E3F" w:rsidR="3E58348D" w:rsidRDefault="3E58348D" w:rsidP="3E58348D">
      <w:pPr>
        <w:pStyle w:val="Listenabsatz"/>
        <w:numPr>
          <w:ilvl w:val="1"/>
          <w:numId w:val="4"/>
        </w:numPr>
        <w:jc w:val="both"/>
        <w:rPr>
          <w:lang w:val="de-AT"/>
        </w:rPr>
      </w:pPr>
      <w:r w:rsidRPr="3E58348D">
        <w:rPr>
          <w:lang w:val="de-AT"/>
        </w:rPr>
        <w:t xml:space="preserve">Laufwerksbuchstaben für Datenträger 0 zuordnen – C D und E (ev. muss vorher dem </w:t>
      </w:r>
      <w:proofErr w:type="gramStart"/>
      <w:r w:rsidRPr="3E58348D">
        <w:rPr>
          <w:lang w:val="de-AT"/>
        </w:rPr>
        <w:t>CD Laufwerk</w:t>
      </w:r>
      <w:proofErr w:type="gramEnd"/>
      <w:r w:rsidRPr="3E58348D">
        <w:rPr>
          <w:lang w:val="de-AT"/>
        </w:rPr>
        <w:t xml:space="preserve"> ein anderer Buchstabe zugewiesen werden)</w:t>
      </w:r>
    </w:p>
    <w:p w14:paraId="75F0624D" w14:textId="14173A32" w:rsidR="3E58348D" w:rsidRDefault="3E58348D" w:rsidP="00B94022">
      <w:pPr>
        <w:pStyle w:val="Listenabsatz"/>
        <w:numPr>
          <w:ilvl w:val="1"/>
          <w:numId w:val="4"/>
        </w:numPr>
      </w:pPr>
      <w:r w:rsidRPr="00806FE4">
        <w:rPr>
          <w:lang w:val="de-AT"/>
        </w:rPr>
        <w:lastRenderedPageBreak/>
        <w:t xml:space="preserve">Laufwerke D und E formatieren – </w:t>
      </w:r>
      <w:r w:rsidR="00B94022">
        <w:rPr>
          <w:lang w:val="de-AT"/>
        </w:rPr>
        <w:t xml:space="preserve">Volume </w:t>
      </w:r>
      <w:proofErr w:type="spellStart"/>
      <w:r w:rsidR="00B94022">
        <w:rPr>
          <w:lang w:val="de-AT"/>
        </w:rPr>
        <w:t>label</w:t>
      </w:r>
      <w:proofErr w:type="spellEnd"/>
      <w:r w:rsidRPr="00806FE4">
        <w:rPr>
          <w:lang w:val="de-AT"/>
        </w:rPr>
        <w:t xml:space="preserve"> </w:t>
      </w:r>
      <w:r w:rsidR="00806FE4" w:rsidRPr="00806FE4">
        <w:rPr>
          <w:lang w:val="de-AT"/>
        </w:rPr>
        <w:t>Data</w:t>
      </w:r>
      <w:r w:rsidRPr="00806FE4">
        <w:rPr>
          <w:lang w:val="de-AT"/>
        </w:rPr>
        <w:t xml:space="preserve"> und Swap zuweisen – </w:t>
      </w:r>
      <w:r w:rsidR="00B94022">
        <w:rPr>
          <w:lang w:val="de-AT"/>
        </w:rPr>
        <w:t xml:space="preserve">„Perform a quick </w:t>
      </w:r>
      <w:proofErr w:type="spellStart"/>
      <w:r w:rsidR="00B94022">
        <w:rPr>
          <w:lang w:val="de-AT"/>
        </w:rPr>
        <w:t>format</w:t>
      </w:r>
      <w:proofErr w:type="spellEnd"/>
      <w:r w:rsidR="00B94022">
        <w:rPr>
          <w:lang w:val="de-AT"/>
        </w:rPr>
        <w:t>“</w:t>
      </w:r>
      <w:r w:rsidRPr="00806FE4">
        <w:rPr>
          <w:lang w:val="de-AT"/>
        </w:rPr>
        <w:t xml:space="preserve"> </w:t>
      </w:r>
      <w:r w:rsidR="00806FE4">
        <w:rPr>
          <w:lang w:val="de-AT"/>
        </w:rPr>
        <w:t>–</w:t>
      </w:r>
      <w:r w:rsidRPr="00806FE4">
        <w:rPr>
          <w:lang w:val="de-AT"/>
        </w:rPr>
        <w:t xml:space="preserve"> OK</w:t>
      </w:r>
      <w:r w:rsidR="00806FE4">
        <w:rPr>
          <w:lang w:val="de-AT"/>
        </w:rPr>
        <w:br/>
      </w:r>
    </w:p>
    <w:p w14:paraId="36447D43" w14:textId="7B93BA8B" w:rsidR="3E58348D" w:rsidRDefault="3E58348D" w:rsidP="3E58348D">
      <w:pPr>
        <w:pStyle w:val="Listenabsatz"/>
        <w:numPr>
          <w:ilvl w:val="1"/>
          <w:numId w:val="4"/>
        </w:numPr>
        <w:jc w:val="both"/>
        <w:rPr>
          <w:lang w:val="de-AT"/>
        </w:rPr>
      </w:pPr>
      <w:r w:rsidRPr="3E58348D">
        <w:rPr>
          <w:lang w:val="de-AT"/>
        </w:rPr>
        <w:t>SWAP (für Auslagerung von RAM auf Harddisk) einstellen: Windows + Pause Taste – Erweiterte Systemeinstellungen – Leistung Einstellungen – Erweitert - Ändern</w:t>
      </w:r>
    </w:p>
    <w:p w14:paraId="40B08FFE" w14:textId="68CD6B19" w:rsidR="3E58348D" w:rsidRDefault="3E58348D" w:rsidP="3E58348D">
      <w:pPr>
        <w:pStyle w:val="Listenabsatz"/>
        <w:numPr>
          <w:ilvl w:val="1"/>
          <w:numId w:val="4"/>
        </w:numPr>
        <w:jc w:val="both"/>
        <w:rPr>
          <w:lang w:val="de-AT"/>
        </w:rPr>
      </w:pPr>
      <w:r w:rsidRPr="3E58348D">
        <w:rPr>
          <w:lang w:val="de-AT"/>
        </w:rPr>
        <w:t>Checkbox deaktivieren – C: keine Auslagerungsdatei – Festlegen</w:t>
      </w:r>
    </w:p>
    <w:p w14:paraId="2C514D9C" w14:textId="4E373901" w:rsidR="3E58348D" w:rsidRDefault="3E58348D" w:rsidP="3E58348D">
      <w:pPr>
        <w:pStyle w:val="Listenabsatz"/>
        <w:numPr>
          <w:ilvl w:val="1"/>
          <w:numId w:val="4"/>
        </w:numPr>
        <w:jc w:val="both"/>
        <w:rPr>
          <w:lang w:val="de-AT"/>
        </w:rPr>
      </w:pPr>
      <w:r w:rsidRPr="3E58348D">
        <w:rPr>
          <w:lang w:val="de-AT"/>
        </w:rPr>
        <w:t>E: Be</w:t>
      </w:r>
      <w:r w:rsidR="00AE3B73">
        <w:rPr>
          <w:lang w:val="de-AT"/>
        </w:rPr>
        <w:t xml:space="preserve">nutzerdefiniert - Anfangsgröße </w:t>
      </w:r>
      <w:r w:rsidR="00D13895">
        <w:rPr>
          <w:lang w:val="de-AT"/>
        </w:rPr>
        <w:t>300</w:t>
      </w:r>
      <w:r w:rsidRPr="3E58348D">
        <w:rPr>
          <w:lang w:val="de-AT"/>
        </w:rPr>
        <w:t xml:space="preserve">0 – Maximale Größe </w:t>
      </w:r>
      <w:r w:rsidR="00D13895">
        <w:rPr>
          <w:lang w:val="de-AT"/>
        </w:rPr>
        <w:t>30</w:t>
      </w:r>
      <w:r w:rsidRPr="3E58348D">
        <w:rPr>
          <w:lang w:val="de-AT"/>
        </w:rPr>
        <w:t>00 – Festlegen</w:t>
      </w:r>
    </w:p>
    <w:p w14:paraId="3CD72D30" w14:textId="085EE88C" w:rsidR="3E58348D" w:rsidRDefault="3E58348D" w:rsidP="3E58348D">
      <w:pPr>
        <w:jc w:val="both"/>
        <w:rPr>
          <w:lang w:val="de-AT"/>
        </w:rPr>
      </w:pPr>
    </w:p>
    <w:p w14:paraId="4C7D9213" w14:textId="041F7F92" w:rsidR="3E58348D" w:rsidRDefault="00D13895" w:rsidP="00474C8C">
      <w:pPr>
        <w:jc w:val="center"/>
      </w:pPr>
      <w:r>
        <w:rPr>
          <w:noProof/>
        </w:rPr>
        <w:drawing>
          <wp:inline distT="0" distB="0" distL="0" distR="0" wp14:anchorId="6AA41E2F" wp14:editId="5EAD5BB8">
            <wp:extent cx="5760720" cy="2450465"/>
            <wp:effectExtent l="0" t="0" r="0" b="698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DB9EA" w14:textId="5782107C" w:rsidR="003E3AD4" w:rsidRPr="003E3AD4" w:rsidRDefault="003E3AD4" w:rsidP="003E3AD4"/>
    <w:p w14:paraId="1BA0B628" w14:textId="2DC864FB" w:rsidR="003E3AD4" w:rsidRPr="003E3AD4" w:rsidRDefault="003E3AD4" w:rsidP="003E3AD4">
      <w:pPr>
        <w:tabs>
          <w:tab w:val="left" w:pos="5580"/>
        </w:tabs>
      </w:pPr>
      <w:r>
        <w:t>Erstelle nach Abschluss der Übung in der VMware Workstation einen Snapshot namens „Grundinstallation WS2019“</w:t>
      </w:r>
    </w:p>
    <w:sectPr w:rsidR="003E3AD4" w:rsidRPr="003E3AD4" w:rsidSect="00A378BC">
      <w:headerReference w:type="default" r:id="rId8"/>
      <w:footerReference w:type="default" r:id="rId9"/>
      <w:pgSz w:w="11906" w:h="16838"/>
      <w:pgMar w:top="1417" w:right="1417" w:bottom="568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67E08A" w14:textId="77777777" w:rsidR="00DF2C6B" w:rsidRDefault="00DF2C6B">
      <w:r>
        <w:separator/>
      </w:r>
    </w:p>
  </w:endnote>
  <w:endnote w:type="continuationSeparator" w:id="0">
    <w:p w14:paraId="60C8FC93" w14:textId="77777777" w:rsidR="00DF2C6B" w:rsidRDefault="00DF2C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0A1FA6" w14:textId="4D6D6359" w:rsidR="00D13895" w:rsidRDefault="00D13895">
    <w:pPr>
      <w:pStyle w:val="Fuzeile"/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>/</w:t>
    </w:r>
    <w:r w:rsidR="001A16F7">
      <w:fldChar w:fldCharType="begin"/>
    </w:r>
    <w:r w:rsidR="001A16F7">
      <w:instrText xml:space="preserve"> NUMPAGES   \* MERGEFORMAT </w:instrText>
    </w:r>
    <w:r w:rsidR="001A16F7">
      <w:fldChar w:fldCharType="separate"/>
    </w:r>
    <w:r>
      <w:t>2</w:t>
    </w:r>
    <w:r w:rsidR="001A16F7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8674F8" w14:textId="77777777" w:rsidR="00DF2C6B" w:rsidRDefault="00DF2C6B">
      <w:r>
        <w:separator/>
      </w:r>
    </w:p>
  </w:footnote>
  <w:footnote w:type="continuationSeparator" w:id="0">
    <w:p w14:paraId="184D8A23" w14:textId="77777777" w:rsidR="00DF2C6B" w:rsidRDefault="00DF2C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lenraster"/>
      <w:tblW w:w="0" w:type="auto"/>
      <w:tblLook w:val="04A0" w:firstRow="1" w:lastRow="0" w:firstColumn="1" w:lastColumn="0" w:noHBand="0" w:noVBand="1"/>
    </w:tblPr>
    <w:tblGrid>
      <w:gridCol w:w="9062"/>
    </w:tblGrid>
    <w:tr w:rsidR="00D13895" w14:paraId="7DDDDE25" w14:textId="77777777" w:rsidTr="00D13895">
      <w:tc>
        <w:tcPr>
          <w:tcW w:w="9062" w:type="dxa"/>
        </w:tcPr>
        <w:p w14:paraId="434D2F0C" w14:textId="35707CE1" w:rsidR="00D13895" w:rsidRDefault="00D13895" w:rsidP="006C11F4">
          <w:pPr>
            <w:pStyle w:val="Kopfzeile"/>
          </w:pPr>
          <w:r>
            <w:rPr>
              <w:noProof/>
              <w:lang w:val="de-AT" w:eastAsia="de-AT"/>
            </w:rPr>
            <w:drawing>
              <wp:anchor distT="0" distB="0" distL="114300" distR="114300" simplePos="0" relativeHeight="251658240" behindDoc="0" locked="0" layoutInCell="1" allowOverlap="1" wp14:anchorId="317A3337" wp14:editId="4989675A">
                <wp:simplePos x="0" y="0"/>
                <wp:positionH relativeFrom="column">
                  <wp:posOffset>5359400</wp:posOffset>
                </wp:positionH>
                <wp:positionV relativeFrom="paragraph">
                  <wp:posOffset>0</wp:posOffset>
                </wp:positionV>
                <wp:extent cx="318135" cy="323850"/>
                <wp:effectExtent l="0" t="0" r="5715" b="0"/>
                <wp:wrapNone/>
                <wp:docPr id="2" name="Grafik 2" descr="LogoITHTL_whi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ITHTL_whi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813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proofErr w:type="spellStart"/>
          <w:r>
            <w:t>Exercise</w:t>
          </w:r>
          <w:proofErr w:type="spellEnd"/>
          <w:r w:rsidRPr="00A075D8">
            <w:t xml:space="preserve"> </w:t>
          </w:r>
          <w:r>
            <w:t>SYT3</w:t>
          </w:r>
          <w:r>
            <w:tab/>
            <w:t>3ABHIT</w:t>
          </w:r>
          <w:r>
            <w:tab/>
          </w:r>
        </w:p>
        <w:p w14:paraId="3AD0F899" w14:textId="43409E34" w:rsidR="00D13895" w:rsidRDefault="00D13895" w:rsidP="006C11F4">
          <w:pPr>
            <w:pStyle w:val="Kopfzeile"/>
          </w:pPr>
          <w:r>
            <w:t>Windows Server Installation</w:t>
          </w:r>
        </w:p>
      </w:tc>
    </w:tr>
  </w:tbl>
  <w:p w14:paraId="57D45132" w14:textId="77777777" w:rsidR="00D13895" w:rsidRDefault="00D13895" w:rsidP="006C11F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80676"/>
    <w:multiLevelType w:val="hybridMultilevel"/>
    <w:tmpl w:val="6CCEB60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901F8"/>
    <w:multiLevelType w:val="hybridMultilevel"/>
    <w:tmpl w:val="AF40A0BE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97126"/>
    <w:multiLevelType w:val="hybridMultilevel"/>
    <w:tmpl w:val="AB7AE8B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F169C"/>
    <w:multiLevelType w:val="hybridMultilevel"/>
    <w:tmpl w:val="5176779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DC1F0C"/>
    <w:multiLevelType w:val="hybridMultilevel"/>
    <w:tmpl w:val="ABEAD7CC"/>
    <w:lvl w:ilvl="0" w:tplc="58EE3AD2">
      <w:start w:val="1"/>
      <w:numFmt w:val="upperRoman"/>
      <w:lvlText w:val="%1."/>
      <w:lvlJc w:val="left"/>
      <w:pPr>
        <w:ind w:left="720" w:hanging="360"/>
      </w:pPr>
    </w:lvl>
    <w:lvl w:ilvl="1" w:tplc="F8706430">
      <w:start w:val="1"/>
      <w:numFmt w:val="lowerLetter"/>
      <w:lvlText w:val="%2."/>
      <w:lvlJc w:val="left"/>
      <w:pPr>
        <w:ind w:left="1440" w:hanging="360"/>
      </w:pPr>
    </w:lvl>
    <w:lvl w:ilvl="2" w:tplc="F1B8B2AA">
      <w:start w:val="1"/>
      <w:numFmt w:val="lowerRoman"/>
      <w:lvlText w:val="%3."/>
      <w:lvlJc w:val="right"/>
      <w:pPr>
        <w:ind w:left="2160" w:hanging="180"/>
      </w:pPr>
    </w:lvl>
    <w:lvl w:ilvl="3" w:tplc="CCE4DFB6">
      <w:start w:val="1"/>
      <w:numFmt w:val="decimal"/>
      <w:lvlText w:val="%4."/>
      <w:lvlJc w:val="left"/>
      <w:pPr>
        <w:ind w:left="2880" w:hanging="360"/>
      </w:pPr>
    </w:lvl>
    <w:lvl w:ilvl="4" w:tplc="E5AEC30C">
      <w:start w:val="1"/>
      <w:numFmt w:val="lowerLetter"/>
      <w:lvlText w:val="%5."/>
      <w:lvlJc w:val="left"/>
      <w:pPr>
        <w:ind w:left="3600" w:hanging="360"/>
      </w:pPr>
    </w:lvl>
    <w:lvl w:ilvl="5" w:tplc="16B477D4">
      <w:start w:val="1"/>
      <w:numFmt w:val="lowerRoman"/>
      <w:lvlText w:val="%6."/>
      <w:lvlJc w:val="right"/>
      <w:pPr>
        <w:ind w:left="4320" w:hanging="180"/>
      </w:pPr>
    </w:lvl>
    <w:lvl w:ilvl="6" w:tplc="8B86011A">
      <w:start w:val="1"/>
      <w:numFmt w:val="decimal"/>
      <w:lvlText w:val="%7."/>
      <w:lvlJc w:val="left"/>
      <w:pPr>
        <w:ind w:left="5040" w:hanging="360"/>
      </w:pPr>
    </w:lvl>
    <w:lvl w:ilvl="7" w:tplc="B4F6CC4E">
      <w:start w:val="1"/>
      <w:numFmt w:val="lowerLetter"/>
      <w:lvlText w:val="%8."/>
      <w:lvlJc w:val="left"/>
      <w:pPr>
        <w:ind w:left="5760" w:hanging="360"/>
      </w:pPr>
    </w:lvl>
    <w:lvl w:ilvl="8" w:tplc="68AAD01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8C4CF2"/>
    <w:multiLevelType w:val="hybridMultilevel"/>
    <w:tmpl w:val="66B4892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B25A7A"/>
    <w:multiLevelType w:val="hybridMultilevel"/>
    <w:tmpl w:val="68004820"/>
    <w:lvl w:ilvl="0" w:tplc="403C8AFA">
      <w:start w:val="1"/>
      <w:numFmt w:val="lowerRoman"/>
      <w:lvlText w:val="%1."/>
      <w:lvlJc w:val="left"/>
      <w:pPr>
        <w:ind w:left="720" w:hanging="360"/>
      </w:pPr>
    </w:lvl>
    <w:lvl w:ilvl="1" w:tplc="2550E3C6">
      <w:start w:val="1"/>
      <w:numFmt w:val="lowerLetter"/>
      <w:lvlText w:val="%2."/>
      <w:lvlJc w:val="left"/>
      <w:pPr>
        <w:ind w:left="1440" w:hanging="360"/>
      </w:pPr>
    </w:lvl>
    <w:lvl w:ilvl="2" w:tplc="CC2674A0">
      <w:start w:val="1"/>
      <w:numFmt w:val="lowerRoman"/>
      <w:lvlText w:val="%3."/>
      <w:lvlJc w:val="right"/>
      <w:pPr>
        <w:ind w:left="2160" w:hanging="180"/>
      </w:pPr>
    </w:lvl>
    <w:lvl w:ilvl="3" w:tplc="86FE328C">
      <w:start w:val="1"/>
      <w:numFmt w:val="decimal"/>
      <w:lvlText w:val="%4."/>
      <w:lvlJc w:val="left"/>
      <w:pPr>
        <w:ind w:left="2880" w:hanging="360"/>
      </w:pPr>
    </w:lvl>
    <w:lvl w:ilvl="4" w:tplc="73A2AA86">
      <w:start w:val="1"/>
      <w:numFmt w:val="lowerLetter"/>
      <w:lvlText w:val="%5."/>
      <w:lvlJc w:val="left"/>
      <w:pPr>
        <w:ind w:left="3600" w:hanging="360"/>
      </w:pPr>
    </w:lvl>
    <w:lvl w:ilvl="5" w:tplc="588434B4">
      <w:start w:val="1"/>
      <w:numFmt w:val="lowerRoman"/>
      <w:lvlText w:val="%6."/>
      <w:lvlJc w:val="right"/>
      <w:pPr>
        <w:ind w:left="4320" w:hanging="180"/>
      </w:pPr>
    </w:lvl>
    <w:lvl w:ilvl="6" w:tplc="3C24C29E">
      <w:start w:val="1"/>
      <w:numFmt w:val="decimal"/>
      <w:lvlText w:val="%7."/>
      <w:lvlJc w:val="left"/>
      <w:pPr>
        <w:ind w:left="5040" w:hanging="360"/>
      </w:pPr>
    </w:lvl>
    <w:lvl w:ilvl="7" w:tplc="B024C13A">
      <w:start w:val="1"/>
      <w:numFmt w:val="lowerLetter"/>
      <w:lvlText w:val="%8."/>
      <w:lvlJc w:val="left"/>
      <w:pPr>
        <w:ind w:left="5760" w:hanging="360"/>
      </w:pPr>
    </w:lvl>
    <w:lvl w:ilvl="8" w:tplc="72E8D28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5C3AE9"/>
    <w:multiLevelType w:val="hybridMultilevel"/>
    <w:tmpl w:val="958EE44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B05595"/>
    <w:multiLevelType w:val="hybridMultilevel"/>
    <w:tmpl w:val="033460E6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D533C3"/>
    <w:multiLevelType w:val="hybridMultilevel"/>
    <w:tmpl w:val="5C06D17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BC349F"/>
    <w:multiLevelType w:val="hybridMultilevel"/>
    <w:tmpl w:val="0EF08C66"/>
    <w:lvl w:ilvl="0" w:tplc="0C070019">
      <w:start w:val="1"/>
      <w:numFmt w:val="lowerLetter"/>
      <w:lvlText w:val="%1."/>
      <w:lvlJc w:val="left"/>
      <w:pPr>
        <w:ind w:left="1440" w:hanging="360"/>
      </w:pPr>
    </w:lvl>
    <w:lvl w:ilvl="1" w:tplc="0C070019" w:tentative="1">
      <w:start w:val="1"/>
      <w:numFmt w:val="lowerLetter"/>
      <w:lvlText w:val="%2."/>
      <w:lvlJc w:val="left"/>
      <w:pPr>
        <w:ind w:left="2160" w:hanging="360"/>
      </w:pPr>
    </w:lvl>
    <w:lvl w:ilvl="2" w:tplc="0C07001B" w:tentative="1">
      <w:start w:val="1"/>
      <w:numFmt w:val="lowerRoman"/>
      <w:lvlText w:val="%3."/>
      <w:lvlJc w:val="right"/>
      <w:pPr>
        <w:ind w:left="2880" w:hanging="180"/>
      </w:pPr>
    </w:lvl>
    <w:lvl w:ilvl="3" w:tplc="0C07000F" w:tentative="1">
      <w:start w:val="1"/>
      <w:numFmt w:val="decimal"/>
      <w:lvlText w:val="%4."/>
      <w:lvlJc w:val="left"/>
      <w:pPr>
        <w:ind w:left="3600" w:hanging="360"/>
      </w:pPr>
    </w:lvl>
    <w:lvl w:ilvl="4" w:tplc="0C070019" w:tentative="1">
      <w:start w:val="1"/>
      <w:numFmt w:val="lowerLetter"/>
      <w:lvlText w:val="%5."/>
      <w:lvlJc w:val="left"/>
      <w:pPr>
        <w:ind w:left="4320" w:hanging="360"/>
      </w:pPr>
    </w:lvl>
    <w:lvl w:ilvl="5" w:tplc="0C07001B" w:tentative="1">
      <w:start w:val="1"/>
      <w:numFmt w:val="lowerRoman"/>
      <w:lvlText w:val="%6."/>
      <w:lvlJc w:val="right"/>
      <w:pPr>
        <w:ind w:left="5040" w:hanging="180"/>
      </w:pPr>
    </w:lvl>
    <w:lvl w:ilvl="6" w:tplc="0C07000F" w:tentative="1">
      <w:start w:val="1"/>
      <w:numFmt w:val="decimal"/>
      <w:lvlText w:val="%7."/>
      <w:lvlJc w:val="left"/>
      <w:pPr>
        <w:ind w:left="5760" w:hanging="360"/>
      </w:pPr>
    </w:lvl>
    <w:lvl w:ilvl="7" w:tplc="0C070019" w:tentative="1">
      <w:start w:val="1"/>
      <w:numFmt w:val="lowerLetter"/>
      <w:lvlText w:val="%8."/>
      <w:lvlJc w:val="left"/>
      <w:pPr>
        <w:ind w:left="6480" w:hanging="360"/>
      </w:pPr>
    </w:lvl>
    <w:lvl w:ilvl="8" w:tplc="0C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E3B40EB"/>
    <w:multiLevelType w:val="hybridMultilevel"/>
    <w:tmpl w:val="6ED2EF06"/>
    <w:lvl w:ilvl="0" w:tplc="7452F556">
      <w:start w:val="1"/>
      <w:numFmt w:val="decimal"/>
      <w:lvlText w:val="%1."/>
      <w:lvlJc w:val="left"/>
      <w:pPr>
        <w:ind w:left="720" w:hanging="360"/>
      </w:pPr>
    </w:lvl>
    <w:lvl w:ilvl="1" w:tplc="A4F033E4">
      <w:start w:val="1"/>
      <w:numFmt w:val="lowerLetter"/>
      <w:lvlText w:val="%2."/>
      <w:lvlJc w:val="left"/>
      <w:pPr>
        <w:ind w:left="1440" w:hanging="360"/>
      </w:pPr>
    </w:lvl>
    <w:lvl w:ilvl="2" w:tplc="34EA3EBA">
      <w:start w:val="1"/>
      <w:numFmt w:val="lowerRoman"/>
      <w:lvlText w:val="%3."/>
      <w:lvlJc w:val="right"/>
      <w:pPr>
        <w:ind w:left="2160" w:hanging="180"/>
      </w:pPr>
    </w:lvl>
    <w:lvl w:ilvl="3" w:tplc="DC02B70A">
      <w:start w:val="1"/>
      <w:numFmt w:val="decimal"/>
      <w:lvlText w:val="%4."/>
      <w:lvlJc w:val="left"/>
      <w:pPr>
        <w:ind w:left="2880" w:hanging="360"/>
      </w:pPr>
    </w:lvl>
    <w:lvl w:ilvl="4" w:tplc="6D7CCD62">
      <w:start w:val="1"/>
      <w:numFmt w:val="lowerLetter"/>
      <w:lvlText w:val="%5."/>
      <w:lvlJc w:val="left"/>
      <w:pPr>
        <w:ind w:left="3600" w:hanging="360"/>
      </w:pPr>
    </w:lvl>
    <w:lvl w:ilvl="5" w:tplc="A432BCB0">
      <w:start w:val="1"/>
      <w:numFmt w:val="lowerRoman"/>
      <w:lvlText w:val="%6."/>
      <w:lvlJc w:val="right"/>
      <w:pPr>
        <w:ind w:left="4320" w:hanging="180"/>
      </w:pPr>
    </w:lvl>
    <w:lvl w:ilvl="6" w:tplc="2FF2AFC6">
      <w:start w:val="1"/>
      <w:numFmt w:val="decimal"/>
      <w:lvlText w:val="%7."/>
      <w:lvlJc w:val="left"/>
      <w:pPr>
        <w:ind w:left="5040" w:hanging="360"/>
      </w:pPr>
    </w:lvl>
    <w:lvl w:ilvl="7" w:tplc="AB28CBD8">
      <w:start w:val="1"/>
      <w:numFmt w:val="lowerLetter"/>
      <w:lvlText w:val="%8."/>
      <w:lvlJc w:val="left"/>
      <w:pPr>
        <w:ind w:left="5760" w:hanging="360"/>
      </w:pPr>
    </w:lvl>
    <w:lvl w:ilvl="8" w:tplc="C3CE3E4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616096"/>
    <w:multiLevelType w:val="hybridMultilevel"/>
    <w:tmpl w:val="3EA21BE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E336D0"/>
    <w:multiLevelType w:val="hybridMultilevel"/>
    <w:tmpl w:val="11D224F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2F1358"/>
    <w:multiLevelType w:val="hybridMultilevel"/>
    <w:tmpl w:val="8DDCB9B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E43300"/>
    <w:multiLevelType w:val="hybridMultilevel"/>
    <w:tmpl w:val="87EE267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ED5589"/>
    <w:multiLevelType w:val="hybridMultilevel"/>
    <w:tmpl w:val="4AB43F2C"/>
    <w:lvl w:ilvl="0" w:tplc="D8B2E6EE">
      <w:start w:val="1"/>
      <w:numFmt w:val="lowerLetter"/>
      <w:lvlText w:val="%1."/>
      <w:lvlJc w:val="left"/>
      <w:pPr>
        <w:ind w:left="720" w:hanging="360"/>
      </w:pPr>
    </w:lvl>
    <w:lvl w:ilvl="1" w:tplc="D1680A04">
      <w:start w:val="1"/>
      <w:numFmt w:val="lowerLetter"/>
      <w:lvlText w:val="%2."/>
      <w:lvlJc w:val="left"/>
      <w:pPr>
        <w:ind w:left="1440" w:hanging="360"/>
      </w:pPr>
    </w:lvl>
    <w:lvl w:ilvl="2" w:tplc="AAB806E2">
      <w:start w:val="1"/>
      <w:numFmt w:val="lowerRoman"/>
      <w:lvlText w:val="%3."/>
      <w:lvlJc w:val="right"/>
      <w:pPr>
        <w:ind w:left="2160" w:hanging="180"/>
      </w:pPr>
    </w:lvl>
    <w:lvl w:ilvl="3" w:tplc="4944266E">
      <w:start w:val="1"/>
      <w:numFmt w:val="decimal"/>
      <w:lvlText w:val="%4."/>
      <w:lvlJc w:val="left"/>
      <w:pPr>
        <w:ind w:left="2880" w:hanging="360"/>
      </w:pPr>
    </w:lvl>
    <w:lvl w:ilvl="4" w:tplc="D5EC4658">
      <w:start w:val="1"/>
      <w:numFmt w:val="lowerLetter"/>
      <w:lvlText w:val="%5."/>
      <w:lvlJc w:val="left"/>
      <w:pPr>
        <w:ind w:left="3600" w:hanging="360"/>
      </w:pPr>
    </w:lvl>
    <w:lvl w:ilvl="5" w:tplc="1E284B88">
      <w:start w:val="1"/>
      <w:numFmt w:val="lowerRoman"/>
      <w:lvlText w:val="%6."/>
      <w:lvlJc w:val="right"/>
      <w:pPr>
        <w:ind w:left="4320" w:hanging="180"/>
      </w:pPr>
    </w:lvl>
    <w:lvl w:ilvl="6" w:tplc="F5229F8E">
      <w:start w:val="1"/>
      <w:numFmt w:val="decimal"/>
      <w:lvlText w:val="%7."/>
      <w:lvlJc w:val="left"/>
      <w:pPr>
        <w:ind w:left="5040" w:hanging="360"/>
      </w:pPr>
    </w:lvl>
    <w:lvl w:ilvl="7" w:tplc="999EBA44">
      <w:start w:val="1"/>
      <w:numFmt w:val="lowerLetter"/>
      <w:lvlText w:val="%8."/>
      <w:lvlJc w:val="left"/>
      <w:pPr>
        <w:ind w:left="5760" w:hanging="360"/>
      </w:pPr>
    </w:lvl>
    <w:lvl w:ilvl="8" w:tplc="4F642784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240183"/>
    <w:multiLevelType w:val="hybridMultilevel"/>
    <w:tmpl w:val="480662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D041C4"/>
    <w:multiLevelType w:val="hybridMultilevel"/>
    <w:tmpl w:val="6696E9C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ED4623"/>
    <w:multiLevelType w:val="hybridMultilevel"/>
    <w:tmpl w:val="0CCAFC20"/>
    <w:lvl w:ilvl="0" w:tplc="B2363C34">
      <w:start w:val="2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701259"/>
    <w:multiLevelType w:val="hybridMultilevel"/>
    <w:tmpl w:val="47F00DF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B57CDA"/>
    <w:multiLevelType w:val="hybridMultilevel"/>
    <w:tmpl w:val="F0FA4CF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891F10"/>
    <w:multiLevelType w:val="hybridMultilevel"/>
    <w:tmpl w:val="9C7A709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AA44DC"/>
    <w:multiLevelType w:val="hybridMultilevel"/>
    <w:tmpl w:val="D64E09F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257951"/>
    <w:multiLevelType w:val="hybridMultilevel"/>
    <w:tmpl w:val="D49C0C5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365FFD"/>
    <w:multiLevelType w:val="hybridMultilevel"/>
    <w:tmpl w:val="CC2EBFF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4805F7"/>
    <w:multiLevelType w:val="hybridMultilevel"/>
    <w:tmpl w:val="E66C6CA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0E0F75"/>
    <w:multiLevelType w:val="hybridMultilevel"/>
    <w:tmpl w:val="658048B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B379D6"/>
    <w:multiLevelType w:val="hybridMultilevel"/>
    <w:tmpl w:val="9D4AC1A0"/>
    <w:lvl w:ilvl="0" w:tplc="8BA01E22">
      <w:start w:val="1"/>
      <w:numFmt w:val="decimal"/>
      <w:lvlText w:val="%1."/>
      <w:lvlJc w:val="left"/>
      <w:pPr>
        <w:ind w:left="720" w:hanging="360"/>
      </w:pPr>
    </w:lvl>
    <w:lvl w:ilvl="1" w:tplc="45344C06">
      <w:start w:val="1"/>
      <w:numFmt w:val="lowerLetter"/>
      <w:lvlText w:val="%2."/>
      <w:lvlJc w:val="left"/>
      <w:pPr>
        <w:ind w:left="1440" w:hanging="360"/>
      </w:pPr>
    </w:lvl>
    <w:lvl w:ilvl="2" w:tplc="1062D748">
      <w:start w:val="1"/>
      <w:numFmt w:val="lowerRoman"/>
      <w:lvlText w:val="%3."/>
      <w:lvlJc w:val="right"/>
      <w:pPr>
        <w:ind w:left="2160" w:hanging="180"/>
      </w:pPr>
    </w:lvl>
    <w:lvl w:ilvl="3" w:tplc="62DAC236">
      <w:start w:val="1"/>
      <w:numFmt w:val="decimal"/>
      <w:lvlText w:val="%4."/>
      <w:lvlJc w:val="left"/>
      <w:pPr>
        <w:ind w:left="2880" w:hanging="360"/>
      </w:pPr>
    </w:lvl>
    <w:lvl w:ilvl="4" w:tplc="0A9418FE">
      <w:start w:val="1"/>
      <w:numFmt w:val="lowerLetter"/>
      <w:lvlText w:val="%5."/>
      <w:lvlJc w:val="left"/>
      <w:pPr>
        <w:ind w:left="3600" w:hanging="360"/>
      </w:pPr>
    </w:lvl>
    <w:lvl w:ilvl="5" w:tplc="371EF130">
      <w:start w:val="1"/>
      <w:numFmt w:val="lowerRoman"/>
      <w:lvlText w:val="%6."/>
      <w:lvlJc w:val="right"/>
      <w:pPr>
        <w:ind w:left="4320" w:hanging="180"/>
      </w:pPr>
    </w:lvl>
    <w:lvl w:ilvl="6" w:tplc="709EC2CE">
      <w:start w:val="1"/>
      <w:numFmt w:val="decimal"/>
      <w:lvlText w:val="%7."/>
      <w:lvlJc w:val="left"/>
      <w:pPr>
        <w:ind w:left="5040" w:hanging="360"/>
      </w:pPr>
    </w:lvl>
    <w:lvl w:ilvl="7" w:tplc="FB9C26F0">
      <w:start w:val="1"/>
      <w:numFmt w:val="lowerLetter"/>
      <w:lvlText w:val="%8."/>
      <w:lvlJc w:val="left"/>
      <w:pPr>
        <w:ind w:left="5760" w:hanging="360"/>
      </w:pPr>
    </w:lvl>
    <w:lvl w:ilvl="8" w:tplc="1E5E4EA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DF4388"/>
    <w:multiLevelType w:val="hybridMultilevel"/>
    <w:tmpl w:val="FC30886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2C2F3F"/>
    <w:multiLevelType w:val="hybridMultilevel"/>
    <w:tmpl w:val="09BA78E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6"/>
  </w:num>
  <w:num w:numId="4">
    <w:abstractNumId w:val="11"/>
  </w:num>
  <w:num w:numId="5">
    <w:abstractNumId w:val="28"/>
  </w:num>
  <w:num w:numId="6">
    <w:abstractNumId w:val="19"/>
  </w:num>
  <w:num w:numId="7">
    <w:abstractNumId w:val="0"/>
  </w:num>
  <w:num w:numId="8">
    <w:abstractNumId w:val="24"/>
  </w:num>
  <w:num w:numId="9">
    <w:abstractNumId w:val="14"/>
  </w:num>
  <w:num w:numId="10">
    <w:abstractNumId w:val="30"/>
  </w:num>
  <w:num w:numId="11">
    <w:abstractNumId w:val="21"/>
  </w:num>
  <w:num w:numId="12">
    <w:abstractNumId w:val="13"/>
  </w:num>
  <w:num w:numId="13">
    <w:abstractNumId w:val="5"/>
  </w:num>
  <w:num w:numId="14">
    <w:abstractNumId w:val="26"/>
  </w:num>
  <w:num w:numId="15">
    <w:abstractNumId w:val="25"/>
  </w:num>
  <w:num w:numId="16">
    <w:abstractNumId w:val="17"/>
  </w:num>
  <w:num w:numId="17">
    <w:abstractNumId w:val="2"/>
  </w:num>
  <w:num w:numId="18">
    <w:abstractNumId w:val="29"/>
  </w:num>
  <w:num w:numId="19">
    <w:abstractNumId w:val="3"/>
  </w:num>
  <w:num w:numId="20">
    <w:abstractNumId w:val="20"/>
  </w:num>
  <w:num w:numId="21">
    <w:abstractNumId w:val="18"/>
  </w:num>
  <w:num w:numId="22">
    <w:abstractNumId w:val="8"/>
  </w:num>
  <w:num w:numId="23">
    <w:abstractNumId w:val="15"/>
  </w:num>
  <w:num w:numId="24">
    <w:abstractNumId w:val="27"/>
  </w:num>
  <w:num w:numId="25">
    <w:abstractNumId w:val="12"/>
  </w:num>
  <w:num w:numId="26">
    <w:abstractNumId w:val="7"/>
  </w:num>
  <w:num w:numId="27">
    <w:abstractNumId w:val="23"/>
  </w:num>
  <w:num w:numId="28">
    <w:abstractNumId w:val="22"/>
  </w:num>
  <w:num w:numId="29">
    <w:abstractNumId w:val="9"/>
  </w:num>
  <w:num w:numId="30">
    <w:abstractNumId w:val="1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D76"/>
    <w:rsid w:val="000020F9"/>
    <w:rsid w:val="00010660"/>
    <w:rsid w:val="00010730"/>
    <w:rsid w:val="00013EB7"/>
    <w:rsid w:val="00015B43"/>
    <w:rsid w:val="000213EA"/>
    <w:rsid w:val="00027672"/>
    <w:rsid w:val="0003081B"/>
    <w:rsid w:val="00035274"/>
    <w:rsid w:val="0003761B"/>
    <w:rsid w:val="00042DF8"/>
    <w:rsid w:val="000519D4"/>
    <w:rsid w:val="0006089F"/>
    <w:rsid w:val="00061134"/>
    <w:rsid w:val="000611A6"/>
    <w:rsid w:val="0006638B"/>
    <w:rsid w:val="00070036"/>
    <w:rsid w:val="00077B7A"/>
    <w:rsid w:val="00086156"/>
    <w:rsid w:val="00093E21"/>
    <w:rsid w:val="00093EC0"/>
    <w:rsid w:val="000A02D0"/>
    <w:rsid w:val="000A307A"/>
    <w:rsid w:val="000A3839"/>
    <w:rsid w:val="000A42E1"/>
    <w:rsid w:val="000A6860"/>
    <w:rsid w:val="000A6C8D"/>
    <w:rsid w:val="000B4247"/>
    <w:rsid w:val="000C0CB6"/>
    <w:rsid w:val="000C4BA3"/>
    <w:rsid w:val="000C5124"/>
    <w:rsid w:val="000C5312"/>
    <w:rsid w:val="000C62D2"/>
    <w:rsid w:val="000D0157"/>
    <w:rsid w:val="000D1064"/>
    <w:rsid w:val="000D226D"/>
    <w:rsid w:val="000D429C"/>
    <w:rsid w:val="000D53EA"/>
    <w:rsid w:val="000F2470"/>
    <w:rsid w:val="000F5FF4"/>
    <w:rsid w:val="000F66CF"/>
    <w:rsid w:val="0010321E"/>
    <w:rsid w:val="00103358"/>
    <w:rsid w:val="0011648D"/>
    <w:rsid w:val="0012695C"/>
    <w:rsid w:val="001303F8"/>
    <w:rsid w:val="0013305E"/>
    <w:rsid w:val="00133299"/>
    <w:rsid w:val="00133BBF"/>
    <w:rsid w:val="001361AC"/>
    <w:rsid w:val="00140B2E"/>
    <w:rsid w:val="001440B7"/>
    <w:rsid w:val="0015291D"/>
    <w:rsid w:val="00154157"/>
    <w:rsid w:val="001559AC"/>
    <w:rsid w:val="00163907"/>
    <w:rsid w:val="00171759"/>
    <w:rsid w:val="00171991"/>
    <w:rsid w:val="00171AF0"/>
    <w:rsid w:val="0017282F"/>
    <w:rsid w:val="00172838"/>
    <w:rsid w:val="00174A4D"/>
    <w:rsid w:val="00182B33"/>
    <w:rsid w:val="00185EE4"/>
    <w:rsid w:val="00195A47"/>
    <w:rsid w:val="001A16F7"/>
    <w:rsid w:val="001A3797"/>
    <w:rsid w:val="001B015F"/>
    <w:rsid w:val="001B4C9E"/>
    <w:rsid w:val="001B5150"/>
    <w:rsid w:val="001C0B80"/>
    <w:rsid w:val="001C251D"/>
    <w:rsid w:val="001C254F"/>
    <w:rsid w:val="001C2BDC"/>
    <w:rsid w:val="001D0B65"/>
    <w:rsid w:val="001E41F3"/>
    <w:rsid w:val="001E4B1D"/>
    <w:rsid w:val="001E52F3"/>
    <w:rsid w:val="001E53B2"/>
    <w:rsid w:val="001E67B0"/>
    <w:rsid w:val="001F3EE0"/>
    <w:rsid w:val="001F4308"/>
    <w:rsid w:val="001F5AA1"/>
    <w:rsid w:val="001F6060"/>
    <w:rsid w:val="001F7077"/>
    <w:rsid w:val="00210A14"/>
    <w:rsid w:val="00211531"/>
    <w:rsid w:val="00214FC5"/>
    <w:rsid w:val="00235E41"/>
    <w:rsid w:val="0023765C"/>
    <w:rsid w:val="00237E37"/>
    <w:rsid w:val="00241B44"/>
    <w:rsid w:val="002446CD"/>
    <w:rsid w:val="00245654"/>
    <w:rsid w:val="0025135D"/>
    <w:rsid w:val="002515A3"/>
    <w:rsid w:val="002519B9"/>
    <w:rsid w:val="00257B5E"/>
    <w:rsid w:val="002620CC"/>
    <w:rsid w:val="002622EA"/>
    <w:rsid w:val="00264746"/>
    <w:rsid w:val="00285982"/>
    <w:rsid w:val="00287497"/>
    <w:rsid w:val="00291250"/>
    <w:rsid w:val="00292188"/>
    <w:rsid w:val="002929FE"/>
    <w:rsid w:val="00294070"/>
    <w:rsid w:val="00294163"/>
    <w:rsid w:val="00295039"/>
    <w:rsid w:val="002A1AF2"/>
    <w:rsid w:val="002A39FB"/>
    <w:rsid w:val="002A7AAE"/>
    <w:rsid w:val="002C1849"/>
    <w:rsid w:val="002C4C1D"/>
    <w:rsid w:val="002D1315"/>
    <w:rsid w:val="002D7E99"/>
    <w:rsid w:val="002E6995"/>
    <w:rsid w:val="002F0982"/>
    <w:rsid w:val="002F56C8"/>
    <w:rsid w:val="0030090B"/>
    <w:rsid w:val="00302174"/>
    <w:rsid w:val="00303D5C"/>
    <w:rsid w:val="00307624"/>
    <w:rsid w:val="0031432D"/>
    <w:rsid w:val="003179AA"/>
    <w:rsid w:val="00317C37"/>
    <w:rsid w:val="00320F71"/>
    <w:rsid w:val="00334648"/>
    <w:rsid w:val="003346BE"/>
    <w:rsid w:val="00336A95"/>
    <w:rsid w:val="00344FF2"/>
    <w:rsid w:val="003474A9"/>
    <w:rsid w:val="003543C8"/>
    <w:rsid w:val="003556D7"/>
    <w:rsid w:val="00357ABC"/>
    <w:rsid w:val="00362DEF"/>
    <w:rsid w:val="00366185"/>
    <w:rsid w:val="00366B2D"/>
    <w:rsid w:val="00366E73"/>
    <w:rsid w:val="00370754"/>
    <w:rsid w:val="003812F2"/>
    <w:rsid w:val="0038475E"/>
    <w:rsid w:val="00385E2C"/>
    <w:rsid w:val="00391EFB"/>
    <w:rsid w:val="003A03EB"/>
    <w:rsid w:val="003A273A"/>
    <w:rsid w:val="003A6574"/>
    <w:rsid w:val="003B1CF6"/>
    <w:rsid w:val="003B4AE3"/>
    <w:rsid w:val="003B6FD9"/>
    <w:rsid w:val="003C3183"/>
    <w:rsid w:val="003C7D81"/>
    <w:rsid w:val="003D17E1"/>
    <w:rsid w:val="003D25D8"/>
    <w:rsid w:val="003D37A4"/>
    <w:rsid w:val="003D40CF"/>
    <w:rsid w:val="003D4FC3"/>
    <w:rsid w:val="003D5A97"/>
    <w:rsid w:val="003E34EB"/>
    <w:rsid w:val="003E3AD4"/>
    <w:rsid w:val="003E5414"/>
    <w:rsid w:val="003F4BF5"/>
    <w:rsid w:val="003F5E74"/>
    <w:rsid w:val="004004BB"/>
    <w:rsid w:val="00405AC4"/>
    <w:rsid w:val="00412486"/>
    <w:rsid w:val="00413228"/>
    <w:rsid w:val="00415168"/>
    <w:rsid w:val="00422802"/>
    <w:rsid w:val="00423872"/>
    <w:rsid w:val="00425465"/>
    <w:rsid w:val="004310A4"/>
    <w:rsid w:val="00434C6D"/>
    <w:rsid w:val="00434F52"/>
    <w:rsid w:val="00435087"/>
    <w:rsid w:val="00444482"/>
    <w:rsid w:val="00452976"/>
    <w:rsid w:val="00452ABC"/>
    <w:rsid w:val="004563D4"/>
    <w:rsid w:val="00456F70"/>
    <w:rsid w:val="00457341"/>
    <w:rsid w:val="0046691A"/>
    <w:rsid w:val="00466C6C"/>
    <w:rsid w:val="00471DF5"/>
    <w:rsid w:val="00471ECE"/>
    <w:rsid w:val="00474C8C"/>
    <w:rsid w:val="0047568A"/>
    <w:rsid w:val="00480665"/>
    <w:rsid w:val="00492234"/>
    <w:rsid w:val="004932F6"/>
    <w:rsid w:val="004947E5"/>
    <w:rsid w:val="0049574C"/>
    <w:rsid w:val="004A2A27"/>
    <w:rsid w:val="004A5E6E"/>
    <w:rsid w:val="004B016B"/>
    <w:rsid w:val="004B052D"/>
    <w:rsid w:val="004B2343"/>
    <w:rsid w:val="004C70D3"/>
    <w:rsid w:val="004D2672"/>
    <w:rsid w:val="004D326F"/>
    <w:rsid w:val="004D49FB"/>
    <w:rsid w:val="004D66AD"/>
    <w:rsid w:val="004E07B9"/>
    <w:rsid w:val="004F1429"/>
    <w:rsid w:val="004F1981"/>
    <w:rsid w:val="004F24BB"/>
    <w:rsid w:val="00500F32"/>
    <w:rsid w:val="00502F59"/>
    <w:rsid w:val="00504826"/>
    <w:rsid w:val="005049A1"/>
    <w:rsid w:val="00505831"/>
    <w:rsid w:val="00511DA9"/>
    <w:rsid w:val="00513CEB"/>
    <w:rsid w:val="00515F99"/>
    <w:rsid w:val="00517FC3"/>
    <w:rsid w:val="00520956"/>
    <w:rsid w:val="00524E99"/>
    <w:rsid w:val="00525B7E"/>
    <w:rsid w:val="00527145"/>
    <w:rsid w:val="00530082"/>
    <w:rsid w:val="00536E2C"/>
    <w:rsid w:val="00537566"/>
    <w:rsid w:val="00542149"/>
    <w:rsid w:val="00544190"/>
    <w:rsid w:val="00546900"/>
    <w:rsid w:val="005477A6"/>
    <w:rsid w:val="00547C2E"/>
    <w:rsid w:val="00565088"/>
    <w:rsid w:val="00571EA3"/>
    <w:rsid w:val="005728E5"/>
    <w:rsid w:val="00574696"/>
    <w:rsid w:val="005A1660"/>
    <w:rsid w:val="005A1F9D"/>
    <w:rsid w:val="005A5470"/>
    <w:rsid w:val="005A722E"/>
    <w:rsid w:val="005B24E9"/>
    <w:rsid w:val="005B2DB6"/>
    <w:rsid w:val="005B37E8"/>
    <w:rsid w:val="005B6740"/>
    <w:rsid w:val="005C5EB7"/>
    <w:rsid w:val="005D5665"/>
    <w:rsid w:val="005E164B"/>
    <w:rsid w:val="005E6690"/>
    <w:rsid w:val="005E78C3"/>
    <w:rsid w:val="005F47C4"/>
    <w:rsid w:val="00600BD1"/>
    <w:rsid w:val="00614294"/>
    <w:rsid w:val="006239AC"/>
    <w:rsid w:val="00626A04"/>
    <w:rsid w:val="00630876"/>
    <w:rsid w:val="006370EB"/>
    <w:rsid w:val="00645241"/>
    <w:rsid w:val="00647E05"/>
    <w:rsid w:val="00650BA2"/>
    <w:rsid w:val="0065386F"/>
    <w:rsid w:val="0065730E"/>
    <w:rsid w:val="006618AD"/>
    <w:rsid w:val="00663A84"/>
    <w:rsid w:val="0066617C"/>
    <w:rsid w:val="0067648D"/>
    <w:rsid w:val="0068070F"/>
    <w:rsid w:val="00681C21"/>
    <w:rsid w:val="00684F8E"/>
    <w:rsid w:val="00692A8A"/>
    <w:rsid w:val="006A069F"/>
    <w:rsid w:val="006A08E2"/>
    <w:rsid w:val="006A1479"/>
    <w:rsid w:val="006A17F1"/>
    <w:rsid w:val="006A1864"/>
    <w:rsid w:val="006A250C"/>
    <w:rsid w:val="006A5F6D"/>
    <w:rsid w:val="006A69EA"/>
    <w:rsid w:val="006A6AE0"/>
    <w:rsid w:val="006B03F1"/>
    <w:rsid w:val="006B1A3C"/>
    <w:rsid w:val="006B77E3"/>
    <w:rsid w:val="006C11F4"/>
    <w:rsid w:val="006C3E42"/>
    <w:rsid w:val="006C507A"/>
    <w:rsid w:val="006C50E8"/>
    <w:rsid w:val="006C7163"/>
    <w:rsid w:val="006C7E8A"/>
    <w:rsid w:val="006D1E94"/>
    <w:rsid w:val="006D29ED"/>
    <w:rsid w:val="006D7307"/>
    <w:rsid w:val="006E1F38"/>
    <w:rsid w:val="006E4206"/>
    <w:rsid w:val="006E592F"/>
    <w:rsid w:val="006F6199"/>
    <w:rsid w:val="00702CB3"/>
    <w:rsid w:val="007122D9"/>
    <w:rsid w:val="007126F5"/>
    <w:rsid w:val="00715818"/>
    <w:rsid w:val="007201E8"/>
    <w:rsid w:val="00720979"/>
    <w:rsid w:val="00721583"/>
    <w:rsid w:val="00723D60"/>
    <w:rsid w:val="007248ED"/>
    <w:rsid w:val="007260BF"/>
    <w:rsid w:val="00726891"/>
    <w:rsid w:val="00727409"/>
    <w:rsid w:val="0073050C"/>
    <w:rsid w:val="00735A2B"/>
    <w:rsid w:val="00741B20"/>
    <w:rsid w:val="00742428"/>
    <w:rsid w:val="007450B8"/>
    <w:rsid w:val="00750228"/>
    <w:rsid w:val="00752D09"/>
    <w:rsid w:val="00753735"/>
    <w:rsid w:val="00756DAB"/>
    <w:rsid w:val="0077421C"/>
    <w:rsid w:val="00777291"/>
    <w:rsid w:val="00780EDF"/>
    <w:rsid w:val="007817E6"/>
    <w:rsid w:val="0078647A"/>
    <w:rsid w:val="00790D0B"/>
    <w:rsid w:val="007914F0"/>
    <w:rsid w:val="0079437F"/>
    <w:rsid w:val="007A014F"/>
    <w:rsid w:val="007A182C"/>
    <w:rsid w:val="007B2BA2"/>
    <w:rsid w:val="007C2670"/>
    <w:rsid w:val="007D116B"/>
    <w:rsid w:val="007D1CE0"/>
    <w:rsid w:val="007D7298"/>
    <w:rsid w:val="007E04C4"/>
    <w:rsid w:val="007E7EE6"/>
    <w:rsid w:val="007F09FF"/>
    <w:rsid w:val="007F679E"/>
    <w:rsid w:val="0080203A"/>
    <w:rsid w:val="008046ED"/>
    <w:rsid w:val="00806FE4"/>
    <w:rsid w:val="008132A3"/>
    <w:rsid w:val="00814317"/>
    <w:rsid w:val="00814661"/>
    <w:rsid w:val="00816B29"/>
    <w:rsid w:val="00821C8C"/>
    <w:rsid w:val="00822B39"/>
    <w:rsid w:val="0082465B"/>
    <w:rsid w:val="00826404"/>
    <w:rsid w:val="008268FF"/>
    <w:rsid w:val="00831593"/>
    <w:rsid w:val="0083175B"/>
    <w:rsid w:val="00835619"/>
    <w:rsid w:val="00844EC7"/>
    <w:rsid w:val="00846316"/>
    <w:rsid w:val="008641A1"/>
    <w:rsid w:val="00865A34"/>
    <w:rsid w:val="00865FF6"/>
    <w:rsid w:val="00866379"/>
    <w:rsid w:val="00870932"/>
    <w:rsid w:val="00876669"/>
    <w:rsid w:val="00881A64"/>
    <w:rsid w:val="00885EB1"/>
    <w:rsid w:val="0089007E"/>
    <w:rsid w:val="008917AD"/>
    <w:rsid w:val="00894612"/>
    <w:rsid w:val="00894C03"/>
    <w:rsid w:val="00895328"/>
    <w:rsid w:val="008969A9"/>
    <w:rsid w:val="008A28A4"/>
    <w:rsid w:val="008A4CE2"/>
    <w:rsid w:val="008A5305"/>
    <w:rsid w:val="008A7328"/>
    <w:rsid w:val="008A7447"/>
    <w:rsid w:val="008B013A"/>
    <w:rsid w:val="008B32D1"/>
    <w:rsid w:val="008B3F5C"/>
    <w:rsid w:val="008B4616"/>
    <w:rsid w:val="008C3D9C"/>
    <w:rsid w:val="008C5C98"/>
    <w:rsid w:val="008C66FB"/>
    <w:rsid w:val="008C78FF"/>
    <w:rsid w:val="008D1C03"/>
    <w:rsid w:val="008D37BF"/>
    <w:rsid w:val="008D4929"/>
    <w:rsid w:val="008E203C"/>
    <w:rsid w:val="008F126F"/>
    <w:rsid w:val="008F20D0"/>
    <w:rsid w:val="008F3220"/>
    <w:rsid w:val="008F5A24"/>
    <w:rsid w:val="0090296A"/>
    <w:rsid w:val="00903938"/>
    <w:rsid w:val="00905AB2"/>
    <w:rsid w:val="00910124"/>
    <w:rsid w:val="00913448"/>
    <w:rsid w:val="00917AD1"/>
    <w:rsid w:val="00931AAA"/>
    <w:rsid w:val="00933C7B"/>
    <w:rsid w:val="00944344"/>
    <w:rsid w:val="00946422"/>
    <w:rsid w:val="0094730C"/>
    <w:rsid w:val="00954A6F"/>
    <w:rsid w:val="00954C32"/>
    <w:rsid w:val="009605D9"/>
    <w:rsid w:val="00960ADB"/>
    <w:rsid w:val="00962294"/>
    <w:rsid w:val="00965833"/>
    <w:rsid w:val="00975025"/>
    <w:rsid w:val="009769BE"/>
    <w:rsid w:val="009816BA"/>
    <w:rsid w:val="00983ADA"/>
    <w:rsid w:val="00990624"/>
    <w:rsid w:val="00994DA1"/>
    <w:rsid w:val="009A1AFF"/>
    <w:rsid w:val="009A4ABB"/>
    <w:rsid w:val="009B2DCF"/>
    <w:rsid w:val="009B3264"/>
    <w:rsid w:val="009C0AF9"/>
    <w:rsid w:val="009C3C03"/>
    <w:rsid w:val="009D7D7A"/>
    <w:rsid w:val="009E7215"/>
    <w:rsid w:val="009F248F"/>
    <w:rsid w:val="009F5080"/>
    <w:rsid w:val="009F5A9B"/>
    <w:rsid w:val="009F7100"/>
    <w:rsid w:val="00A007D3"/>
    <w:rsid w:val="00A02326"/>
    <w:rsid w:val="00A05391"/>
    <w:rsid w:val="00A05BA7"/>
    <w:rsid w:val="00A0611A"/>
    <w:rsid w:val="00A075D8"/>
    <w:rsid w:val="00A11523"/>
    <w:rsid w:val="00A12831"/>
    <w:rsid w:val="00A14232"/>
    <w:rsid w:val="00A2333E"/>
    <w:rsid w:val="00A2630A"/>
    <w:rsid w:val="00A27E69"/>
    <w:rsid w:val="00A30360"/>
    <w:rsid w:val="00A30812"/>
    <w:rsid w:val="00A31A49"/>
    <w:rsid w:val="00A378BC"/>
    <w:rsid w:val="00A42C03"/>
    <w:rsid w:val="00A47DFE"/>
    <w:rsid w:val="00A50696"/>
    <w:rsid w:val="00A53E23"/>
    <w:rsid w:val="00A54FE9"/>
    <w:rsid w:val="00A62DFC"/>
    <w:rsid w:val="00A6622F"/>
    <w:rsid w:val="00A72318"/>
    <w:rsid w:val="00A76C18"/>
    <w:rsid w:val="00A86D95"/>
    <w:rsid w:val="00A90707"/>
    <w:rsid w:val="00A91D8A"/>
    <w:rsid w:val="00A95853"/>
    <w:rsid w:val="00AA4951"/>
    <w:rsid w:val="00AB4CEC"/>
    <w:rsid w:val="00AB629A"/>
    <w:rsid w:val="00AB65D7"/>
    <w:rsid w:val="00AB72BF"/>
    <w:rsid w:val="00AC41A4"/>
    <w:rsid w:val="00AC645E"/>
    <w:rsid w:val="00AD2AAA"/>
    <w:rsid w:val="00AD53A8"/>
    <w:rsid w:val="00AD6321"/>
    <w:rsid w:val="00AE3B73"/>
    <w:rsid w:val="00AE59AD"/>
    <w:rsid w:val="00AF13F4"/>
    <w:rsid w:val="00AF4845"/>
    <w:rsid w:val="00B02697"/>
    <w:rsid w:val="00B104CE"/>
    <w:rsid w:val="00B1380D"/>
    <w:rsid w:val="00B17DDB"/>
    <w:rsid w:val="00B2205B"/>
    <w:rsid w:val="00B2313E"/>
    <w:rsid w:val="00B2663F"/>
    <w:rsid w:val="00B32A40"/>
    <w:rsid w:val="00B339B8"/>
    <w:rsid w:val="00B34512"/>
    <w:rsid w:val="00B36AAB"/>
    <w:rsid w:val="00B41363"/>
    <w:rsid w:val="00B41655"/>
    <w:rsid w:val="00B437B0"/>
    <w:rsid w:val="00B440A9"/>
    <w:rsid w:val="00B50B30"/>
    <w:rsid w:val="00B5122C"/>
    <w:rsid w:val="00B52711"/>
    <w:rsid w:val="00B5502A"/>
    <w:rsid w:val="00B56E9B"/>
    <w:rsid w:val="00B64126"/>
    <w:rsid w:val="00B657DD"/>
    <w:rsid w:val="00B66E23"/>
    <w:rsid w:val="00B75DC6"/>
    <w:rsid w:val="00B779F2"/>
    <w:rsid w:val="00B81086"/>
    <w:rsid w:val="00B82A88"/>
    <w:rsid w:val="00B84408"/>
    <w:rsid w:val="00B94022"/>
    <w:rsid w:val="00B94ABE"/>
    <w:rsid w:val="00B96CF6"/>
    <w:rsid w:val="00BA6D35"/>
    <w:rsid w:val="00BC7BF8"/>
    <w:rsid w:val="00BD2AE2"/>
    <w:rsid w:val="00BD6276"/>
    <w:rsid w:val="00BE2759"/>
    <w:rsid w:val="00BF1552"/>
    <w:rsid w:val="00BF1F75"/>
    <w:rsid w:val="00BF2DDE"/>
    <w:rsid w:val="00BF7743"/>
    <w:rsid w:val="00BF7FAD"/>
    <w:rsid w:val="00C02C74"/>
    <w:rsid w:val="00C03283"/>
    <w:rsid w:val="00C057E4"/>
    <w:rsid w:val="00C069F2"/>
    <w:rsid w:val="00C16629"/>
    <w:rsid w:val="00C21DEC"/>
    <w:rsid w:val="00C275FD"/>
    <w:rsid w:val="00C31BDE"/>
    <w:rsid w:val="00C34678"/>
    <w:rsid w:val="00C408B4"/>
    <w:rsid w:val="00C41B12"/>
    <w:rsid w:val="00C454DA"/>
    <w:rsid w:val="00C511D3"/>
    <w:rsid w:val="00C56CAE"/>
    <w:rsid w:val="00C61489"/>
    <w:rsid w:val="00C63BF9"/>
    <w:rsid w:val="00C7210B"/>
    <w:rsid w:val="00C72B9C"/>
    <w:rsid w:val="00C73DBB"/>
    <w:rsid w:val="00C800C2"/>
    <w:rsid w:val="00C811B0"/>
    <w:rsid w:val="00C82EB8"/>
    <w:rsid w:val="00C84340"/>
    <w:rsid w:val="00C85BEA"/>
    <w:rsid w:val="00C9573E"/>
    <w:rsid w:val="00C968DB"/>
    <w:rsid w:val="00C96BA1"/>
    <w:rsid w:val="00CA61DD"/>
    <w:rsid w:val="00CB115C"/>
    <w:rsid w:val="00CB266A"/>
    <w:rsid w:val="00CB29E7"/>
    <w:rsid w:val="00CB5CB4"/>
    <w:rsid w:val="00CC2549"/>
    <w:rsid w:val="00CC643B"/>
    <w:rsid w:val="00CD10DA"/>
    <w:rsid w:val="00CD2859"/>
    <w:rsid w:val="00CD57F8"/>
    <w:rsid w:val="00CE2025"/>
    <w:rsid w:val="00CE2B61"/>
    <w:rsid w:val="00CF02D3"/>
    <w:rsid w:val="00CF0DB0"/>
    <w:rsid w:val="00CF43D4"/>
    <w:rsid w:val="00D007FA"/>
    <w:rsid w:val="00D030B2"/>
    <w:rsid w:val="00D043BF"/>
    <w:rsid w:val="00D06774"/>
    <w:rsid w:val="00D06784"/>
    <w:rsid w:val="00D06D64"/>
    <w:rsid w:val="00D12D76"/>
    <w:rsid w:val="00D13895"/>
    <w:rsid w:val="00D17D5E"/>
    <w:rsid w:val="00D2703E"/>
    <w:rsid w:val="00D276F2"/>
    <w:rsid w:val="00D27AFD"/>
    <w:rsid w:val="00D31A18"/>
    <w:rsid w:val="00D33017"/>
    <w:rsid w:val="00D333D9"/>
    <w:rsid w:val="00D33447"/>
    <w:rsid w:val="00D43E9A"/>
    <w:rsid w:val="00D44DE4"/>
    <w:rsid w:val="00D46C2F"/>
    <w:rsid w:val="00D4767D"/>
    <w:rsid w:val="00D5512A"/>
    <w:rsid w:val="00D623FD"/>
    <w:rsid w:val="00D64616"/>
    <w:rsid w:val="00D672E1"/>
    <w:rsid w:val="00D72223"/>
    <w:rsid w:val="00D741DE"/>
    <w:rsid w:val="00D77946"/>
    <w:rsid w:val="00D81A26"/>
    <w:rsid w:val="00D8368D"/>
    <w:rsid w:val="00D85B5D"/>
    <w:rsid w:val="00D8613D"/>
    <w:rsid w:val="00D86B54"/>
    <w:rsid w:val="00D926ED"/>
    <w:rsid w:val="00D929DA"/>
    <w:rsid w:val="00D95DF0"/>
    <w:rsid w:val="00DA1E21"/>
    <w:rsid w:val="00DA3167"/>
    <w:rsid w:val="00DA4A12"/>
    <w:rsid w:val="00DA57CA"/>
    <w:rsid w:val="00DA78DA"/>
    <w:rsid w:val="00DB3932"/>
    <w:rsid w:val="00DB4ED3"/>
    <w:rsid w:val="00DB67C5"/>
    <w:rsid w:val="00DC2939"/>
    <w:rsid w:val="00DD0B24"/>
    <w:rsid w:val="00DD6375"/>
    <w:rsid w:val="00DD6A62"/>
    <w:rsid w:val="00DD739C"/>
    <w:rsid w:val="00DE019C"/>
    <w:rsid w:val="00DE2A88"/>
    <w:rsid w:val="00DF2C6B"/>
    <w:rsid w:val="00DF538B"/>
    <w:rsid w:val="00DF6AEB"/>
    <w:rsid w:val="00E10848"/>
    <w:rsid w:val="00E1217B"/>
    <w:rsid w:val="00E172A4"/>
    <w:rsid w:val="00E32B4E"/>
    <w:rsid w:val="00E33074"/>
    <w:rsid w:val="00E3373E"/>
    <w:rsid w:val="00E4710D"/>
    <w:rsid w:val="00E52D74"/>
    <w:rsid w:val="00E57115"/>
    <w:rsid w:val="00E60F60"/>
    <w:rsid w:val="00E62832"/>
    <w:rsid w:val="00E63FC0"/>
    <w:rsid w:val="00E65DB2"/>
    <w:rsid w:val="00E670D8"/>
    <w:rsid w:val="00E72A56"/>
    <w:rsid w:val="00E72DF1"/>
    <w:rsid w:val="00E80C39"/>
    <w:rsid w:val="00E8118D"/>
    <w:rsid w:val="00E854F9"/>
    <w:rsid w:val="00E90BF1"/>
    <w:rsid w:val="00E95507"/>
    <w:rsid w:val="00E97971"/>
    <w:rsid w:val="00EA0856"/>
    <w:rsid w:val="00EA2625"/>
    <w:rsid w:val="00EA4ABC"/>
    <w:rsid w:val="00EA6C91"/>
    <w:rsid w:val="00EB47B8"/>
    <w:rsid w:val="00EB62B0"/>
    <w:rsid w:val="00EB632B"/>
    <w:rsid w:val="00EB65F7"/>
    <w:rsid w:val="00EC0D55"/>
    <w:rsid w:val="00ED249E"/>
    <w:rsid w:val="00ED3D72"/>
    <w:rsid w:val="00ED5925"/>
    <w:rsid w:val="00EE358A"/>
    <w:rsid w:val="00EE5616"/>
    <w:rsid w:val="00EE62A5"/>
    <w:rsid w:val="00EE7943"/>
    <w:rsid w:val="00EF0E3A"/>
    <w:rsid w:val="00EF4403"/>
    <w:rsid w:val="00EF5777"/>
    <w:rsid w:val="00EF70E9"/>
    <w:rsid w:val="00EF784B"/>
    <w:rsid w:val="00EF7D43"/>
    <w:rsid w:val="00F00B2A"/>
    <w:rsid w:val="00F00EC3"/>
    <w:rsid w:val="00F039F5"/>
    <w:rsid w:val="00F07D71"/>
    <w:rsid w:val="00F10545"/>
    <w:rsid w:val="00F1776E"/>
    <w:rsid w:val="00F32871"/>
    <w:rsid w:val="00F3438B"/>
    <w:rsid w:val="00F378F2"/>
    <w:rsid w:val="00F416BD"/>
    <w:rsid w:val="00F430C3"/>
    <w:rsid w:val="00F4330D"/>
    <w:rsid w:val="00F436FA"/>
    <w:rsid w:val="00F445B7"/>
    <w:rsid w:val="00F503C5"/>
    <w:rsid w:val="00F5295C"/>
    <w:rsid w:val="00F53832"/>
    <w:rsid w:val="00F55D95"/>
    <w:rsid w:val="00F568C5"/>
    <w:rsid w:val="00F60438"/>
    <w:rsid w:val="00F607EF"/>
    <w:rsid w:val="00F615F9"/>
    <w:rsid w:val="00F61C71"/>
    <w:rsid w:val="00F65B3A"/>
    <w:rsid w:val="00F7107F"/>
    <w:rsid w:val="00F81373"/>
    <w:rsid w:val="00F850BC"/>
    <w:rsid w:val="00F86792"/>
    <w:rsid w:val="00F87F6B"/>
    <w:rsid w:val="00F9400C"/>
    <w:rsid w:val="00F94214"/>
    <w:rsid w:val="00F94CA8"/>
    <w:rsid w:val="00FA0446"/>
    <w:rsid w:val="00FC2DE8"/>
    <w:rsid w:val="00FC519D"/>
    <w:rsid w:val="00FC739D"/>
    <w:rsid w:val="00FC7CD4"/>
    <w:rsid w:val="00FD127D"/>
    <w:rsid w:val="00FD540B"/>
    <w:rsid w:val="00FD6E8D"/>
    <w:rsid w:val="00FE0CF2"/>
    <w:rsid w:val="00FE1BA8"/>
    <w:rsid w:val="00FE3E7E"/>
    <w:rsid w:val="00FF17E8"/>
    <w:rsid w:val="00FF1BEB"/>
    <w:rsid w:val="00FF4CB0"/>
    <w:rsid w:val="00FF4E67"/>
    <w:rsid w:val="00FF6347"/>
    <w:rsid w:val="377C053B"/>
    <w:rsid w:val="3E583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5F5052CD"/>
  <w15:chartTrackingRefBased/>
  <w15:docId w15:val="{6BFE43A8-9372-4B74-9A4C-BC0E3EAB7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F039F5"/>
    <w:rPr>
      <w:rFonts w:ascii="Calibri" w:hAnsi="Calibri"/>
      <w:szCs w:val="24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E57115"/>
    <w:rPr>
      <w:color w:val="0000FF"/>
      <w:u w:val="single"/>
    </w:rPr>
  </w:style>
  <w:style w:type="paragraph" w:styleId="Kopfzeile">
    <w:name w:val="header"/>
    <w:basedOn w:val="Standard"/>
    <w:rsid w:val="006C11F4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6C11F4"/>
    <w:pPr>
      <w:tabs>
        <w:tab w:val="center" w:pos="4536"/>
        <w:tab w:val="right" w:pos="9072"/>
      </w:tabs>
    </w:pPr>
  </w:style>
  <w:style w:type="paragraph" w:styleId="Listenabsatz">
    <w:name w:val="List Paragraph"/>
    <w:basedOn w:val="Standard"/>
    <w:uiPriority w:val="34"/>
    <w:qFormat/>
    <w:rsid w:val="00DD6A62"/>
    <w:pPr>
      <w:ind w:left="708"/>
    </w:pPr>
  </w:style>
  <w:style w:type="paragraph" w:customStyle="1" w:styleId="Default">
    <w:name w:val="Default"/>
    <w:rsid w:val="00CB115C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paragraph" w:customStyle="1" w:styleId="Frage">
    <w:name w:val="Frage"/>
    <w:basedOn w:val="Standard"/>
    <w:next w:val="Standard"/>
    <w:qFormat/>
    <w:rsid w:val="00320F71"/>
    <w:pPr>
      <w:shd w:val="clear" w:color="auto" w:fill="BFBFBF"/>
      <w:autoSpaceDE w:val="0"/>
      <w:autoSpaceDN w:val="0"/>
      <w:adjustRightInd w:val="0"/>
      <w:jc w:val="both"/>
    </w:pPr>
    <w:rPr>
      <w:lang w:val="en-US"/>
    </w:rPr>
  </w:style>
  <w:style w:type="table" w:styleId="Tabellenraster">
    <w:name w:val="Table Grid"/>
    <w:basedOn w:val="NormaleTabelle"/>
    <w:rsid w:val="00D138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htl\vorlage_uebung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vorlage_uebung.dot</Template>
  <TotalTime>0</TotalTime>
  <Pages>2</Pages>
  <Words>448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Aufgabe: Erstellung einer übersichtlichen Dokumentation für ein umfangreiches C# Softwareprojekt</vt:lpstr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Aufgabe: Erstellung einer übersichtlichen Dokumentation für ein umfangreiches C# Softwareprojekt</dc:title>
  <dc:subject/>
  <dc:creator>Georg Ungerböck</dc:creator>
  <cp:keywords/>
  <dc:description/>
  <cp:lastModifiedBy>Burgstaller Johann</cp:lastModifiedBy>
  <cp:revision>4</cp:revision>
  <cp:lastPrinted>2012-09-11T12:54:00Z</cp:lastPrinted>
  <dcterms:created xsi:type="dcterms:W3CDTF">2020-09-12T15:08:00Z</dcterms:created>
  <dcterms:modified xsi:type="dcterms:W3CDTF">2020-09-13T16:24:00Z</dcterms:modified>
</cp:coreProperties>
</file>