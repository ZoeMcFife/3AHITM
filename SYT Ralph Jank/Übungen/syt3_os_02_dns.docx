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493F" w14:textId="7E9A87E7" w:rsidR="4487005B" w:rsidRDefault="75A03C5E" w:rsidP="75A03C5E">
      <w:pPr>
        <w:jc w:val="both"/>
        <w:rPr>
          <w:b/>
          <w:bCs/>
          <w:lang w:val="de-AT"/>
        </w:rPr>
      </w:pPr>
      <w:r w:rsidRPr="75A03C5E">
        <w:rPr>
          <w:b/>
          <w:bCs/>
          <w:lang w:val="de-AT"/>
        </w:rPr>
        <w:t>DNS</w:t>
      </w:r>
    </w:p>
    <w:p w14:paraId="1CD15C26" w14:textId="1EF9FFD8" w:rsidR="4487005B" w:rsidRDefault="4487005B" w:rsidP="16BC01F4">
      <w:pPr>
        <w:jc w:val="both"/>
        <w:rPr>
          <w:lang w:val="de-AT"/>
        </w:rPr>
      </w:pPr>
    </w:p>
    <w:p w14:paraId="3E1E7E0D" w14:textId="3AA89147" w:rsidR="4487005B" w:rsidRDefault="1660A3B0" w:rsidP="00E76E82">
      <w:pPr>
        <w:pStyle w:val="ListParagraph"/>
        <w:numPr>
          <w:ilvl w:val="0"/>
          <w:numId w:val="9"/>
        </w:numPr>
        <w:rPr>
          <w:lang w:val="de-AT"/>
        </w:rPr>
      </w:pPr>
      <w:r w:rsidRPr="1660A3B0">
        <w:rPr>
          <w:lang w:val="de-AT"/>
        </w:rPr>
        <w:t xml:space="preserve">Führe folgende </w:t>
      </w:r>
      <w:proofErr w:type="gramStart"/>
      <w:r w:rsidRPr="1660A3B0">
        <w:rPr>
          <w:lang w:val="de-AT"/>
        </w:rPr>
        <w:t>DNS Abfragen</w:t>
      </w:r>
      <w:proofErr w:type="gramEnd"/>
      <w:r w:rsidRPr="1660A3B0">
        <w:rPr>
          <w:lang w:val="de-AT"/>
        </w:rPr>
        <w:t xml:space="preserve"> am Schulrechner in der </w:t>
      </w:r>
      <w:proofErr w:type="spellStart"/>
      <w:r w:rsidRPr="1660A3B0">
        <w:rPr>
          <w:rFonts w:ascii="Courier New" w:eastAsia="Courier New" w:hAnsi="Courier New" w:cs="Courier New"/>
          <w:lang w:val="de-AT"/>
        </w:rPr>
        <w:t>cmd</w:t>
      </w:r>
      <w:proofErr w:type="spellEnd"/>
      <w:r w:rsidRPr="1660A3B0">
        <w:rPr>
          <w:rFonts w:ascii="Courier New" w:eastAsia="Courier New" w:hAnsi="Courier New" w:cs="Courier New"/>
          <w:lang w:val="de-AT"/>
        </w:rPr>
        <w:t xml:space="preserve"> </w:t>
      </w:r>
      <w:r w:rsidRPr="1660A3B0">
        <w:rPr>
          <w:lang w:val="de-AT"/>
        </w:rPr>
        <w:t xml:space="preserve">durch, starte dazu </w:t>
      </w:r>
      <w:proofErr w:type="spellStart"/>
      <w:r w:rsidRPr="1660A3B0">
        <w:rPr>
          <w:rFonts w:ascii="Courier New" w:eastAsia="Courier New" w:hAnsi="Courier New" w:cs="Courier New"/>
          <w:lang w:val="de-AT"/>
        </w:rPr>
        <w:t>nslookup</w:t>
      </w:r>
      <w:proofErr w:type="spellEnd"/>
    </w:p>
    <w:p w14:paraId="0CC879B9" w14:textId="1C47CF2E" w:rsidR="4D6FCEAE" w:rsidRPr="00E00937" w:rsidRDefault="1660A3B0" w:rsidP="00E76E82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nslookup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</w:t>
      </w:r>
      <w:r w:rsidRPr="00E00937">
        <w:rPr>
          <w:highlight w:val="green"/>
          <w:lang w:val="de-AT"/>
        </w:rPr>
        <w:t xml:space="preserve">sollte den DNS aus der Netzwerkkonfiguration anzeigen, prüfe es mit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&gt;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ipconfig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/all</w:t>
      </w:r>
      <w:r w:rsidRPr="00E00937">
        <w:rPr>
          <w:highlight w:val="green"/>
          <w:lang w:val="de-AT"/>
        </w:rPr>
        <w:t xml:space="preserve"> nach</w:t>
      </w:r>
    </w:p>
    <w:p w14:paraId="42D57793" w14:textId="04C9A1A1" w:rsidR="4487005B" w:rsidRPr="00E00937" w:rsidRDefault="75A03C5E" w:rsidP="00E76E82">
      <w:pPr>
        <w:pStyle w:val="ListParagraph"/>
        <w:numPr>
          <w:ilvl w:val="1"/>
          <w:numId w:val="9"/>
        </w:numPr>
        <w:rPr>
          <w:highlight w:val="green"/>
          <w:lang w:val="en-US"/>
        </w:rPr>
      </w:pPr>
      <w:r w:rsidRPr="00E00937">
        <w:rPr>
          <w:highlight w:val="green"/>
          <w:lang w:val="en-US"/>
        </w:rPr>
        <w:t xml:space="preserve">Forward Lookup </w:t>
      </w:r>
      <w:proofErr w:type="spellStart"/>
      <w:r w:rsidRPr="00E00937">
        <w:rPr>
          <w:highlight w:val="green"/>
          <w:lang w:val="en-US"/>
        </w:rPr>
        <w:t>Anfrage</w:t>
      </w:r>
      <w:proofErr w:type="spellEnd"/>
      <w:r w:rsidRPr="00E00937">
        <w:rPr>
          <w:highlight w:val="green"/>
          <w:lang w:val="en-US"/>
        </w:rPr>
        <w:t xml:space="preserve">: </w:t>
      </w:r>
      <w:hyperlink r:id="rId7">
        <w:r w:rsidRPr="00E00937">
          <w:rPr>
            <w:rStyle w:val="Hyperlink"/>
            <w:highlight w:val="green"/>
            <w:lang w:val="en-US"/>
          </w:rPr>
          <w:t>www.sz-ybbs.ac.at</w:t>
        </w:r>
      </w:hyperlink>
      <w:r w:rsidRPr="00E00937">
        <w:rPr>
          <w:highlight w:val="green"/>
          <w:lang w:val="en-US"/>
        </w:rPr>
        <w:t xml:space="preserve"> </w:t>
      </w:r>
      <w:hyperlink r:id="rId8">
        <w:r w:rsidRPr="00E00937">
          <w:rPr>
            <w:rStyle w:val="Hyperlink"/>
            <w:highlight w:val="green"/>
            <w:lang w:val="en-US"/>
          </w:rPr>
          <w:t>www.orf.at</w:t>
        </w:r>
      </w:hyperlink>
      <w:r w:rsidRPr="00E00937">
        <w:rPr>
          <w:highlight w:val="green"/>
          <w:lang w:val="en-US"/>
        </w:rPr>
        <w:t xml:space="preserve"> </w:t>
      </w:r>
      <w:hyperlink r:id="rId9">
        <w:r w:rsidRPr="00E00937">
          <w:rPr>
            <w:rStyle w:val="Hyperlink"/>
            <w:highlight w:val="green"/>
            <w:lang w:val="en-US"/>
          </w:rPr>
          <w:t>www.bmvit.gv.at</w:t>
        </w:r>
      </w:hyperlink>
    </w:p>
    <w:p w14:paraId="283D3ACB" w14:textId="4575BB46" w:rsidR="4487005B" w:rsidRPr="00E00937" w:rsidRDefault="75A03C5E" w:rsidP="00E76E82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Reverse Lookup Anfrage: wandle die </w:t>
      </w:r>
      <w:proofErr w:type="gramStart"/>
      <w:r w:rsidRPr="00E00937">
        <w:rPr>
          <w:highlight w:val="green"/>
          <w:lang w:val="de-AT"/>
        </w:rPr>
        <w:t>IP Adressen</w:t>
      </w:r>
      <w:proofErr w:type="gramEnd"/>
      <w:r w:rsidRPr="00E00937">
        <w:rPr>
          <w:highlight w:val="green"/>
          <w:lang w:val="de-AT"/>
        </w:rPr>
        <w:t xml:space="preserve"> von b in FQDNs um</w:t>
      </w:r>
    </w:p>
    <w:p w14:paraId="45595C06" w14:textId="5DF02DB4" w:rsidR="4487005B" w:rsidRPr="00E00937" w:rsidRDefault="1660A3B0" w:rsidP="00E76E82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Wechsle direkt im </w:t>
      </w:r>
      <w:proofErr w:type="spellStart"/>
      <w:r w:rsidRPr="00E00937">
        <w:rPr>
          <w:highlight w:val="green"/>
          <w:lang w:val="de-AT"/>
        </w:rPr>
        <w:t>nslookup</w:t>
      </w:r>
      <w:proofErr w:type="spellEnd"/>
      <w:r w:rsidRPr="00E00937">
        <w:rPr>
          <w:highlight w:val="green"/>
          <w:lang w:val="de-AT"/>
        </w:rPr>
        <w:t xml:space="preserve"> auf z.B. einen Google DNS Server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&gt;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server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8.8.8.8</w:t>
      </w:r>
      <w:r w:rsidRPr="00E00937">
        <w:rPr>
          <w:highlight w:val="green"/>
          <w:lang w:val="de-AT"/>
        </w:rPr>
        <w:t xml:space="preserve"> und führe wieder b und c aus</w:t>
      </w:r>
    </w:p>
    <w:p w14:paraId="76D8AC7E" w14:textId="6E9C05DC" w:rsidR="00E91B53" w:rsidRPr="00E00937" w:rsidRDefault="1660A3B0" w:rsidP="00E76E82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>Wechsle wieder zurück auf den lokalen DNS (</w:t>
      </w:r>
      <w:proofErr w:type="spellStart"/>
      <w:r w:rsidRPr="00E00937">
        <w:rPr>
          <w:highlight w:val="green"/>
          <w:lang w:val="de-AT"/>
        </w:rPr>
        <w:t>nslookup</w:t>
      </w:r>
      <w:proofErr w:type="spellEnd"/>
      <w:r w:rsidRPr="00E00937">
        <w:rPr>
          <w:highlight w:val="green"/>
          <w:lang w:val="de-AT"/>
        </w:rPr>
        <w:t xml:space="preserve"> neu starten)</w:t>
      </w:r>
    </w:p>
    <w:p w14:paraId="5A832C8D" w14:textId="034E5884" w:rsidR="00E91B53" w:rsidRPr="00E00937" w:rsidRDefault="1660A3B0" w:rsidP="00E76E82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>Bestimme den Mail Server für sz-ybbs.ac.at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&gt;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set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type=mx und &gt; sz-ybbs.ac.at</w:t>
      </w:r>
    </w:p>
    <w:p w14:paraId="1025CCAA" w14:textId="742E5088" w:rsidR="4EF53500" w:rsidRPr="00E00937" w:rsidRDefault="1660A3B0" w:rsidP="00E76E82">
      <w:pPr>
        <w:pStyle w:val="ListParagraph"/>
        <w:numPr>
          <w:ilvl w:val="1"/>
          <w:numId w:val="9"/>
        </w:numPr>
        <w:spacing w:line="259" w:lineRule="auto"/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Schalte </w:t>
      </w:r>
      <w:proofErr w:type="gramStart"/>
      <w:r w:rsidRPr="00E00937">
        <w:rPr>
          <w:highlight w:val="green"/>
          <w:lang w:val="de-AT"/>
        </w:rPr>
        <w:t>den Type</w:t>
      </w:r>
      <w:proofErr w:type="gramEnd"/>
      <w:r w:rsidRPr="00E00937">
        <w:rPr>
          <w:highlight w:val="green"/>
          <w:lang w:val="de-AT"/>
        </w:rPr>
        <w:t xml:space="preserve"> wieder auf A = </w:t>
      </w:r>
      <w:proofErr w:type="spellStart"/>
      <w:r w:rsidRPr="00E00937">
        <w:rPr>
          <w:highlight w:val="green"/>
          <w:lang w:val="de-AT"/>
        </w:rPr>
        <w:t>Address</w:t>
      </w:r>
      <w:proofErr w:type="spellEnd"/>
      <w:r w:rsidRPr="00E00937">
        <w:rPr>
          <w:highlight w:val="green"/>
          <w:lang w:val="de-AT"/>
        </w:rPr>
        <w:t xml:space="preserve"> um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&gt;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set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type=a</w:t>
      </w:r>
    </w:p>
    <w:p w14:paraId="17A58549" w14:textId="25CC0644" w:rsidR="00E91B53" w:rsidRPr="00E00937" w:rsidRDefault="1660A3B0" w:rsidP="00E76E82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Zeige den </w:t>
      </w:r>
      <w:proofErr w:type="gramStart"/>
      <w:r w:rsidRPr="00E00937">
        <w:rPr>
          <w:highlight w:val="green"/>
          <w:lang w:val="de-AT"/>
        </w:rPr>
        <w:t>DNS Cache</w:t>
      </w:r>
      <w:proofErr w:type="gramEnd"/>
      <w:r w:rsidRPr="00E00937">
        <w:rPr>
          <w:highlight w:val="green"/>
          <w:lang w:val="de-AT"/>
        </w:rPr>
        <w:t xml:space="preserve"> an: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&gt;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ipconfig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/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displaydns</w:t>
      </w:r>
      <w:proofErr w:type="spellEnd"/>
    </w:p>
    <w:p w14:paraId="636C152B" w14:textId="36909A65" w:rsidR="00E91B53" w:rsidRPr="00E00937" w:rsidRDefault="1660A3B0" w:rsidP="00E76E82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Lösche den </w:t>
      </w:r>
      <w:proofErr w:type="gramStart"/>
      <w:r w:rsidRPr="00E00937">
        <w:rPr>
          <w:highlight w:val="green"/>
          <w:lang w:val="de-AT"/>
        </w:rPr>
        <w:t>DNS Cache</w:t>
      </w:r>
      <w:proofErr w:type="gramEnd"/>
      <w:r w:rsidRPr="00E00937">
        <w:rPr>
          <w:highlight w:val="green"/>
          <w:lang w:val="de-AT"/>
        </w:rPr>
        <w:t xml:space="preserve">: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&gt;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ipconfig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/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flushdns</w:t>
      </w:r>
      <w:proofErr w:type="spellEnd"/>
      <w:r w:rsidRPr="00E00937">
        <w:rPr>
          <w:highlight w:val="green"/>
          <w:lang w:val="de-AT"/>
        </w:rPr>
        <w:t xml:space="preserve"> und zeige ihn nochmals an, stelle die Unterschiede fest</w:t>
      </w:r>
    </w:p>
    <w:p w14:paraId="672A6659" w14:textId="77777777" w:rsidR="003546DA" w:rsidRDefault="003546DA" w:rsidP="16BC01F4">
      <w:pPr>
        <w:rPr>
          <w:lang w:val="de-AT"/>
        </w:rPr>
      </w:pPr>
    </w:p>
    <w:p w14:paraId="08AF58D3" w14:textId="50390F36" w:rsidR="4D6FCEAE" w:rsidRPr="00945ACC" w:rsidRDefault="75A03C5E" w:rsidP="75A03C5E">
      <w:pPr>
        <w:pStyle w:val="ListParagraph"/>
        <w:numPr>
          <w:ilvl w:val="0"/>
          <w:numId w:val="9"/>
        </w:numPr>
      </w:pPr>
      <w:r w:rsidRPr="75A03C5E">
        <w:rPr>
          <w:lang w:val="de-AT"/>
        </w:rPr>
        <w:t xml:space="preserve">Installiere die </w:t>
      </w:r>
      <w:proofErr w:type="gramStart"/>
      <w:r w:rsidRPr="75A03C5E">
        <w:rPr>
          <w:lang w:val="de-AT"/>
        </w:rPr>
        <w:t>DNS Rolle</w:t>
      </w:r>
      <w:proofErr w:type="gramEnd"/>
      <w:r w:rsidRPr="75A03C5E">
        <w:rPr>
          <w:lang w:val="de-AT"/>
        </w:rPr>
        <w:t xml:space="preserve"> auf </w:t>
      </w:r>
      <w:r w:rsidR="00AA7A7F">
        <w:rPr>
          <w:lang w:val="de-AT"/>
        </w:rPr>
        <w:t>HOMER</w:t>
      </w:r>
      <w:r w:rsidR="00E76E82">
        <w:rPr>
          <w:lang w:val="de-AT"/>
        </w:rPr>
        <w:t>&lt;</w:t>
      </w:r>
      <w:proofErr w:type="spellStart"/>
      <w:r w:rsidR="00E76E82">
        <w:rPr>
          <w:lang w:val="de-AT"/>
        </w:rPr>
        <w:t>KNr</w:t>
      </w:r>
      <w:proofErr w:type="spellEnd"/>
      <w:r w:rsidR="00E76E82">
        <w:rPr>
          <w:lang w:val="de-AT"/>
        </w:rPr>
        <w:t>&gt;</w:t>
      </w:r>
      <w:r w:rsidRPr="75A03C5E">
        <w:rPr>
          <w:lang w:val="de-AT"/>
        </w:rPr>
        <w:t>:</w:t>
      </w:r>
    </w:p>
    <w:p w14:paraId="6320D1DF" w14:textId="166DC447" w:rsidR="4D6FCEAE" w:rsidRPr="00E00937" w:rsidRDefault="75A03C5E" w:rsidP="75A03C5E">
      <w:pPr>
        <w:pStyle w:val="ListParagraph"/>
        <w:numPr>
          <w:ilvl w:val="1"/>
          <w:numId w:val="9"/>
        </w:numPr>
        <w:rPr>
          <w:highlight w:val="green"/>
          <w:lang w:val="en-US"/>
        </w:rPr>
      </w:pPr>
      <w:r w:rsidRPr="00E00937">
        <w:rPr>
          <w:highlight w:val="green"/>
          <w:lang w:val="de-AT"/>
        </w:rPr>
        <w:t>Starte den Server Manager</w:t>
      </w:r>
    </w:p>
    <w:p w14:paraId="26A839B9" w14:textId="3F1CFE26" w:rsidR="4D6FCEAE" w:rsidRPr="00E00937" w:rsidRDefault="00757E66" w:rsidP="1660A3B0">
      <w:pPr>
        <w:pStyle w:val="ListParagraph"/>
        <w:numPr>
          <w:ilvl w:val="1"/>
          <w:numId w:val="9"/>
        </w:numPr>
        <w:rPr>
          <w:highlight w:val="green"/>
          <w:lang w:val="en-US"/>
        </w:rPr>
      </w:pPr>
      <w:r w:rsidRPr="00E00937">
        <w:rPr>
          <w:highlight w:val="green"/>
          <w:lang w:val="en-US"/>
        </w:rPr>
        <w:t>Manage – Add Roles and Features</w:t>
      </w:r>
      <w:r w:rsidR="1660A3B0" w:rsidRPr="00E00937">
        <w:rPr>
          <w:highlight w:val="green"/>
          <w:lang w:val="en-US"/>
        </w:rPr>
        <w:t xml:space="preserve"> </w:t>
      </w:r>
      <w:r w:rsidRPr="00E00937">
        <w:rPr>
          <w:highlight w:val="green"/>
          <w:lang w:val="en-US"/>
        </w:rPr>
        <w:t>–</w:t>
      </w:r>
      <w:r w:rsidR="1660A3B0" w:rsidRPr="00E00937">
        <w:rPr>
          <w:highlight w:val="green"/>
          <w:lang w:val="en-US"/>
        </w:rPr>
        <w:t xml:space="preserve"> </w:t>
      </w:r>
      <w:r w:rsidRPr="00E00937">
        <w:rPr>
          <w:highlight w:val="green"/>
          <w:lang w:val="en-US"/>
        </w:rPr>
        <w:t>Role-based or feature-based installation</w:t>
      </w:r>
      <w:r w:rsidR="1660A3B0" w:rsidRPr="00E00937">
        <w:rPr>
          <w:highlight w:val="green"/>
          <w:lang w:val="en-US"/>
        </w:rPr>
        <w:t xml:space="preserve"> – Server </w:t>
      </w:r>
      <w:r w:rsidR="00AA7A7F" w:rsidRPr="00E00937">
        <w:rPr>
          <w:highlight w:val="green"/>
          <w:lang w:val="en-US"/>
        </w:rPr>
        <w:t>HOMER</w:t>
      </w:r>
      <w:r w:rsidR="00E76E82" w:rsidRPr="00E00937">
        <w:rPr>
          <w:highlight w:val="green"/>
          <w:lang w:val="en-US"/>
        </w:rPr>
        <w:t>&lt;</w:t>
      </w:r>
      <w:proofErr w:type="spellStart"/>
      <w:r w:rsidR="00E76E82" w:rsidRPr="00E00937">
        <w:rPr>
          <w:highlight w:val="green"/>
          <w:lang w:val="en-US"/>
        </w:rPr>
        <w:t>KNr</w:t>
      </w:r>
      <w:proofErr w:type="spellEnd"/>
      <w:r w:rsidR="00E76E82" w:rsidRPr="00E00937">
        <w:rPr>
          <w:highlight w:val="green"/>
          <w:lang w:val="en-US"/>
        </w:rPr>
        <w:t>&gt;</w:t>
      </w:r>
      <w:proofErr w:type="spellStart"/>
      <w:r w:rsidR="1660A3B0" w:rsidRPr="00E00937">
        <w:rPr>
          <w:highlight w:val="green"/>
          <w:lang w:val="en-US"/>
        </w:rPr>
        <w:t>auswählen</w:t>
      </w:r>
      <w:proofErr w:type="spellEnd"/>
      <w:r w:rsidR="1660A3B0" w:rsidRPr="00E00937">
        <w:rPr>
          <w:highlight w:val="green"/>
          <w:lang w:val="en-US"/>
        </w:rPr>
        <w:t xml:space="preserve"> - DNS Server </w:t>
      </w:r>
      <w:proofErr w:type="spellStart"/>
      <w:r w:rsidR="1660A3B0" w:rsidRPr="00E00937">
        <w:rPr>
          <w:highlight w:val="green"/>
          <w:lang w:val="en-US"/>
        </w:rPr>
        <w:t>auswählen</w:t>
      </w:r>
      <w:proofErr w:type="spellEnd"/>
      <w:r w:rsidR="1660A3B0" w:rsidRPr="00E00937">
        <w:rPr>
          <w:highlight w:val="green"/>
          <w:lang w:val="en-US"/>
        </w:rPr>
        <w:t xml:space="preserve"> </w:t>
      </w:r>
      <w:r w:rsidRPr="00E00937">
        <w:rPr>
          <w:highlight w:val="green"/>
          <w:lang w:val="en-US"/>
        </w:rPr>
        <w:t>–</w:t>
      </w:r>
      <w:r w:rsidR="1660A3B0" w:rsidRPr="00E00937">
        <w:rPr>
          <w:highlight w:val="green"/>
          <w:lang w:val="en-US"/>
        </w:rPr>
        <w:t xml:space="preserve"> </w:t>
      </w:r>
      <w:r w:rsidRPr="00E00937">
        <w:rPr>
          <w:highlight w:val="green"/>
          <w:lang w:val="en-US"/>
        </w:rPr>
        <w:t>Add Features</w:t>
      </w:r>
      <w:r w:rsidR="1660A3B0" w:rsidRPr="00E00937">
        <w:rPr>
          <w:highlight w:val="green"/>
          <w:lang w:val="en-US"/>
        </w:rPr>
        <w:t xml:space="preserve"> </w:t>
      </w:r>
      <w:r w:rsidRPr="00E00937">
        <w:rPr>
          <w:highlight w:val="green"/>
          <w:lang w:val="en-US"/>
        </w:rPr>
        <w:t>–</w:t>
      </w:r>
      <w:r w:rsidR="1660A3B0" w:rsidRPr="00E00937">
        <w:rPr>
          <w:highlight w:val="green"/>
          <w:lang w:val="en-US"/>
        </w:rPr>
        <w:t xml:space="preserve"> </w:t>
      </w:r>
      <w:r w:rsidRPr="00E00937">
        <w:rPr>
          <w:highlight w:val="green"/>
          <w:lang w:val="en-US"/>
        </w:rPr>
        <w:t>Next …</w:t>
      </w:r>
      <w:r w:rsidR="1660A3B0" w:rsidRPr="00E00937">
        <w:rPr>
          <w:highlight w:val="green"/>
          <w:lang w:val="en-US"/>
        </w:rPr>
        <w:t xml:space="preserve"> / </w:t>
      </w:r>
      <w:r w:rsidRPr="00E00937">
        <w:rPr>
          <w:highlight w:val="green"/>
          <w:lang w:val="en-US"/>
        </w:rPr>
        <w:t>Install</w:t>
      </w:r>
    </w:p>
    <w:p w14:paraId="3647128F" w14:textId="5891886A" w:rsidR="4D6FCEAE" w:rsidRPr="00E00937" w:rsidRDefault="75A03C5E" w:rsidP="75A03C5E">
      <w:pPr>
        <w:pStyle w:val="ListParagraph"/>
        <w:numPr>
          <w:ilvl w:val="1"/>
          <w:numId w:val="9"/>
        </w:numPr>
        <w:rPr>
          <w:highlight w:val="green"/>
        </w:rPr>
      </w:pPr>
      <w:r w:rsidRPr="00E00937">
        <w:rPr>
          <w:highlight w:val="green"/>
          <w:lang w:val="de-AT"/>
        </w:rPr>
        <w:t>Füge das Snapin “DNS” deiner Konsole</w:t>
      </w:r>
      <w:r w:rsidR="00757E66" w:rsidRPr="00E00937">
        <w:rPr>
          <w:highlight w:val="green"/>
          <w:lang w:val="de-AT"/>
        </w:rPr>
        <w:t xml:space="preserve"> (mmc.exe)</w:t>
      </w:r>
      <w:r w:rsidRPr="00E00937">
        <w:rPr>
          <w:highlight w:val="green"/>
          <w:lang w:val="de-AT"/>
        </w:rPr>
        <w:t xml:space="preserve"> hinzu und speichere sie wieder ab</w:t>
      </w:r>
    </w:p>
    <w:p w14:paraId="03329C07" w14:textId="1097F8D6" w:rsidR="4D6FCEAE" w:rsidRDefault="4D6FCEAE" w:rsidP="16BC01F4">
      <w:pPr>
        <w:rPr>
          <w:lang w:val="de-AT"/>
        </w:rPr>
      </w:pPr>
    </w:p>
    <w:p w14:paraId="0FF3CC2A" w14:textId="2F38C40F" w:rsidR="4D6FCEAE" w:rsidRDefault="75A03C5E" w:rsidP="75A03C5E">
      <w:pPr>
        <w:pStyle w:val="ListParagraph"/>
        <w:numPr>
          <w:ilvl w:val="0"/>
          <w:numId w:val="9"/>
        </w:numPr>
        <w:rPr>
          <w:lang w:val="de-AT"/>
        </w:rPr>
      </w:pPr>
      <w:r w:rsidRPr="75A03C5E">
        <w:rPr>
          <w:lang w:val="de-AT"/>
        </w:rPr>
        <w:t xml:space="preserve">Lege folgende Zonen und Einträge im </w:t>
      </w:r>
      <w:proofErr w:type="gramStart"/>
      <w:r w:rsidRPr="75A03C5E">
        <w:rPr>
          <w:lang w:val="de-AT"/>
        </w:rPr>
        <w:t>DNS Snapin</w:t>
      </w:r>
      <w:proofErr w:type="gramEnd"/>
      <w:r w:rsidRPr="75A03C5E">
        <w:rPr>
          <w:lang w:val="de-AT"/>
        </w:rPr>
        <w:t xml:space="preserve"> an</w:t>
      </w:r>
    </w:p>
    <w:p w14:paraId="12375F01" w14:textId="455FB417" w:rsidR="4D6FCEAE" w:rsidRPr="00E00937" w:rsidRDefault="1660A3B0" w:rsidP="1660A3B0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FW: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sz-</w:t>
      </w:r>
      <w:proofErr w:type="gramStart"/>
      <w:r w:rsidRPr="00E00937">
        <w:rPr>
          <w:rFonts w:ascii="Courier New" w:eastAsia="Courier New" w:hAnsi="Courier New" w:cs="Courier New"/>
          <w:highlight w:val="green"/>
          <w:lang w:val="de-AT"/>
        </w:rPr>
        <w:t>ybbs.local</w:t>
      </w:r>
      <w:proofErr w:type="spellEnd"/>
      <w:proofErr w:type="gramEnd"/>
    </w:p>
    <w:p w14:paraId="21F10BA6" w14:textId="1513F5E2" w:rsidR="4D6FCEAE" w:rsidRPr="00E00937" w:rsidRDefault="75A03C5E" w:rsidP="75A03C5E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RV: für IP 192.168.1 (sollte dann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>1.168.192.in-arpa</w:t>
      </w:r>
      <w:r w:rsidRPr="00E00937">
        <w:rPr>
          <w:highlight w:val="green"/>
          <w:lang w:val="de-AT"/>
        </w:rPr>
        <w:t xml:space="preserve"> lauten)</w:t>
      </w:r>
    </w:p>
    <w:p w14:paraId="0F03FB83" w14:textId="50C29204" w:rsidR="6113BA4C" w:rsidRPr="00E00937" w:rsidRDefault="1660A3B0" w:rsidP="1660A3B0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Zeige unter den Eigenschaften der FW und </w:t>
      </w:r>
      <w:proofErr w:type="gramStart"/>
      <w:r w:rsidRPr="00E00937">
        <w:rPr>
          <w:highlight w:val="green"/>
          <w:lang w:val="de-AT"/>
        </w:rPr>
        <w:t>RV Zone</w:t>
      </w:r>
      <w:proofErr w:type="gramEnd"/>
      <w:r w:rsidRPr="00E00937">
        <w:rPr>
          <w:highlight w:val="green"/>
          <w:lang w:val="de-AT"/>
        </w:rPr>
        <w:t xml:space="preserve"> die Start of Authority </w:t>
      </w:r>
      <w:proofErr w:type="spellStart"/>
      <w:r w:rsidRPr="00E00937">
        <w:rPr>
          <w:highlight w:val="green"/>
          <w:lang w:val="de-AT"/>
        </w:rPr>
        <w:t>SOA</w:t>
      </w:r>
      <w:proofErr w:type="spellEnd"/>
      <w:r w:rsidRPr="00E00937">
        <w:rPr>
          <w:highlight w:val="green"/>
          <w:lang w:val="de-AT"/>
        </w:rPr>
        <w:t xml:space="preserve"> an, welche Version ist eingetragen? Erstelle z.B. den </w:t>
      </w:r>
      <w:proofErr w:type="spellStart"/>
      <w:r w:rsidRPr="00E00937">
        <w:rPr>
          <w:highlight w:val="green"/>
          <w:lang w:val="de-AT"/>
        </w:rPr>
        <w:t>www</w:t>
      </w:r>
      <w:proofErr w:type="spellEnd"/>
      <w:r w:rsidRPr="00E00937">
        <w:rPr>
          <w:highlight w:val="green"/>
          <w:lang w:val="de-AT"/>
        </w:rPr>
        <w:t xml:space="preserve"> Eintrag und kontrolliere nochmals die Eigenschaften der SOA. Was hat sich verändert?</w:t>
      </w:r>
    </w:p>
    <w:p w14:paraId="378C87A6" w14:textId="39265528" w:rsidR="4D6FCEAE" w:rsidRPr="00E00937" w:rsidRDefault="75A03C5E" w:rsidP="75A03C5E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proofErr w:type="gramStart"/>
      <w:r w:rsidRPr="00E00937">
        <w:rPr>
          <w:highlight w:val="green"/>
          <w:lang w:val="de-AT"/>
        </w:rPr>
        <w:t>FW Einträge</w:t>
      </w:r>
      <w:proofErr w:type="gramEnd"/>
      <w:r w:rsidRPr="00E00937">
        <w:rPr>
          <w:highlight w:val="green"/>
          <w:lang w:val="de-AT"/>
        </w:rPr>
        <w:t>:</w:t>
      </w:r>
    </w:p>
    <w:p w14:paraId="7A5A1458" w14:textId="640E8ADD" w:rsidR="4D6FCEAE" w:rsidRPr="00E00937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www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       </w:t>
      </w:r>
      <w:r w:rsidR="00E76E82" w:rsidRPr="00E00937">
        <w:rPr>
          <w:rFonts w:ascii="Courier New" w:eastAsia="Courier New" w:hAnsi="Courier New" w:cs="Courier New"/>
          <w:highlight w:val="green"/>
          <w:lang w:val="de-AT"/>
        </w:rPr>
        <w:t xml:space="preserve">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A 192.168.1.5</w:t>
      </w:r>
    </w:p>
    <w:p w14:paraId="4281E207" w14:textId="725909D7" w:rsidR="16BC01F4" w:rsidRPr="00E00937" w:rsidRDefault="75A03C5E" w:rsidP="75A03C5E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www2    </w:t>
      </w:r>
      <w:r w:rsidR="00E76E82" w:rsidRPr="00E00937">
        <w:rPr>
          <w:rFonts w:ascii="Courier New" w:eastAsia="Courier New" w:hAnsi="Courier New" w:cs="Courier New"/>
          <w:highlight w:val="green"/>
          <w:lang w:val="de-AT"/>
        </w:rPr>
        <w:t xml:space="preserve"> 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   A 192.168.1.10</w:t>
      </w:r>
    </w:p>
    <w:p w14:paraId="0BBBF826" w14:textId="1250A7BA" w:rsidR="16BC01F4" w:rsidRPr="00E00937" w:rsidRDefault="75A03C5E" w:rsidP="75A03C5E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mail     </w:t>
      </w:r>
      <w:r w:rsidR="00E76E82" w:rsidRPr="00E00937">
        <w:rPr>
          <w:rFonts w:ascii="Courier New" w:eastAsia="Courier New" w:hAnsi="Courier New" w:cs="Courier New"/>
          <w:highlight w:val="green"/>
          <w:lang w:val="en-US"/>
        </w:rPr>
        <w:t xml:space="preserve"> </w:t>
      </w: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   A 192.168.1.15</w:t>
      </w:r>
    </w:p>
    <w:p w14:paraId="19A90D93" w14:textId="3B3F428B" w:rsidR="16BC01F4" w:rsidRPr="00E00937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project   </w:t>
      </w:r>
      <w:r w:rsidR="00E76E82" w:rsidRPr="00E00937">
        <w:rPr>
          <w:rFonts w:ascii="Courier New" w:eastAsia="Courier New" w:hAnsi="Courier New" w:cs="Courier New"/>
          <w:highlight w:val="green"/>
          <w:lang w:val="en-US"/>
        </w:rPr>
        <w:t xml:space="preserve"> </w:t>
      </w: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  A 192.168.1.20</w:t>
      </w:r>
    </w:p>
    <w:p w14:paraId="621DD204" w14:textId="04E89C47" w:rsidR="16BC01F4" w:rsidRPr="00E00937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smtp       </w:t>
      </w:r>
      <w:r w:rsidR="00E76E82" w:rsidRPr="00E00937">
        <w:rPr>
          <w:rFonts w:ascii="Courier New" w:eastAsia="Courier New" w:hAnsi="Courier New" w:cs="Courier New"/>
          <w:highlight w:val="green"/>
          <w:lang w:val="en-US"/>
        </w:rPr>
        <w:t xml:space="preserve"> </w:t>
      </w: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 A 192.168.1.25</w:t>
      </w:r>
    </w:p>
    <w:p w14:paraId="0E30F97D" w14:textId="6ABFF1BC" w:rsidR="16BC01F4" w:rsidRPr="00E00937" w:rsidRDefault="651CAF14" w:rsidP="75A03C5E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mail2       </w:t>
      </w:r>
      <w:r w:rsidR="00E76E82" w:rsidRPr="00E00937">
        <w:rPr>
          <w:rFonts w:ascii="Courier New" w:eastAsia="Courier New" w:hAnsi="Courier New" w:cs="Courier New"/>
          <w:highlight w:val="green"/>
          <w:lang w:val="en-US"/>
        </w:rPr>
        <w:t xml:space="preserve"> </w:t>
      </w:r>
      <w:r w:rsidRPr="00E00937">
        <w:rPr>
          <w:rFonts w:ascii="Courier New" w:eastAsia="Courier New" w:hAnsi="Courier New" w:cs="Courier New"/>
          <w:highlight w:val="green"/>
          <w:lang w:val="en-US"/>
        </w:rPr>
        <w:t>A 192.168.1.30</w:t>
      </w:r>
    </w:p>
    <w:p w14:paraId="1640F2BC" w14:textId="18518FB6" w:rsidR="651CAF14" w:rsidRPr="00E00937" w:rsidRDefault="00AA7A7F" w:rsidP="1660A3B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E00937">
        <w:rPr>
          <w:rFonts w:ascii="Courier New" w:eastAsia="Courier New" w:hAnsi="Courier New" w:cs="Courier New"/>
          <w:highlight w:val="green"/>
          <w:lang w:val="en-US"/>
        </w:rPr>
        <w:t>HOMER</w:t>
      </w:r>
      <w:r w:rsidR="00E76E82" w:rsidRPr="00E00937">
        <w:rPr>
          <w:rFonts w:ascii="Courier New" w:eastAsia="Courier New" w:hAnsi="Courier New" w:cs="Courier New"/>
          <w:highlight w:val="green"/>
          <w:lang w:val="en-US"/>
        </w:rPr>
        <w:t>&lt;</w:t>
      </w:r>
      <w:proofErr w:type="spellStart"/>
      <w:r w:rsidR="00E76E82" w:rsidRPr="00E00937">
        <w:rPr>
          <w:rFonts w:ascii="Courier New" w:eastAsia="Courier New" w:hAnsi="Courier New" w:cs="Courier New"/>
          <w:highlight w:val="green"/>
          <w:lang w:val="en-US"/>
        </w:rPr>
        <w:t>KNr</w:t>
      </w:r>
      <w:proofErr w:type="spellEnd"/>
      <w:r w:rsidR="00E76E82" w:rsidRPr="00E00937">
        <w:rPr>
          <w:rFonts w:ascii="Courier New" w:eastAsia="Courier New" w:hAnsi="Courier New" w:cs="Courier New"/>
          <w:highlight w:val="green"/>
          <w:lang w:val="en-US"/>
        </w:rPr>
        <w:t xml:space="preserve">&gt; </w:t>
      </w:r>
      <w:r w:rsidRPr="00E00937">
        <w:rPr>
          <w:rFonts w:ascii="Courier New" w:eastAsia="Courier New" w:hAnsi="Courier New" w:cs="Courier New"/>
          <w:highlight w:val="green"/>
          <w:lang w:val="en-US"/>
        </w:rPr>
        <w:t xml:space="preserve">  </w:t>
      </w:r>
      <w:r w:rsidR="1660A3B0" w:rsidRPr="00E00937">
        <w:rPr>
          <w:rFonts w:ascii="Courier New" w:eastAsia="Courier New" w:hAnsi="Courier New" w:cs="Courier New"/>
          <w:highlight w:val="green"/>
          <w:lang w:val="en-US"/>
        </w:rPr>
        <w:t>A 192.168.1.1</w:t>
      </w:r>
    </w:p>
    <w:p w14:paraId="50FB4FF6" w14:textId="00E06A69" w:rsidR="4EF53500" w:rsidRPr="00E00937" w:rsidRDefault="4EF53500" w:rsidP="4EF5350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</w:p>
    <w:p w14:paraId="6C549ABF" w14:textId="5903E173" w:rsidR="4EF53500" w:rsidRPr="00E00937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webuntis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  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CNAME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auf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www</w:t>
      </w:r>
      <w:proofErr w:type="spellEnd"/>
    </w:p>
    <w:p w14:paraId="0EED2ADB" w14:textId="51AF4B06" w:rsidR="4EF53500" w:rsidRPr="00E00937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indy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      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CNAME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auf </w:t>
      </w: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project</w:t>
      </w:r>
      <w:proofErr w:type="spellEnd"/>
    </w:p>
    <w:p w14:paraId="3D94E095" w14:textId="2EBFB672" w:rsidR="4EF53500" w:rsidRPr="00E00937" w:rsidRDefault="4EF53500" w:rsidP="4EF53500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</w:p>
    <w:p w14:paraId="2EAD2321" w14:textId="39B37FCC" w:rsidR="4EF53500" w:rsidRPr="00E00937" w:rsidRDefault="75A03C5E" w:rsidP="75A03C5E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  <w:r w:rsidRPr="00E00937">
        <w:rPr>
          <w:rFonts w:ascii="Courier New" w:eastAsia="Courier New" w:hAnsi="Courier New" w:cs="Courier New"/>
          <w:highlight w:val="green"/>
          <w:lang w:val="de-AT"/>
        </w:rPr>
        <w:t>mail        MX 10 192.168.1.15</w:t>
      </w:r>
    </w:p>
    <w:p w14:paraId="694F94C4" w14:textId="59BDC745" w:rsidR="4EF53500" w:rsidRPr="00E00937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  <w:proofErr w:type="spellStart"/>
      <w:r w:rsidRPr="00E00937">
        <w:rPr>
          <w:rFonts w:ascii="Courier New" w:eastAsia="Courier New" w:hAnsi="Courier New" w:cs="Courier New"/>
          <w:highlight w:val="green"/>
          <w:lang w:val="de-AT"/>
        </w:rPr>
        <w:t>smtp</w:t>
      </w:r>
      <w:proofErr w:type="spellEnd"/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       MX 20 192.168.1.25</w:t>
      </w:r>
    </w:p>
    <w:p w14:paraId="760471A9" w14:textId="3C1D1A13" w:rsidR="4EF53500" w:rsidRPr="00E00937" w:rsidRDefault="75A03C5E" w:rsidP="75A03C5E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  <w:r w:rsidRPr="00E00937">
        <w:rPr>
          <w:rFonts w:ascii="Courier New" w:eastAsia="Courier New" w:hAnsi="Courier New" w:cs="Courier New"/>
          <w:highlight w:val="green"/>
          <w:lang w:val="de-AT"/>
        </w:rPr>
        <w:t>mail2       MX 30 192.168.1.30</w:t>
      </w:r>
    </w:p>
    <w:p w14:paraId="425F9E7F" w14:textId="7D4BC05E" w:rsidR="4EF53500" w:rsidRPr="00E00937" w:rsidRDefault="4EF53500" w:rsidP="4EF53500">
      <w:pPr>
        <w:ind w:left="1980"/>
        <w:rPr>
          <w:rFonts w:ascii="Courier New" w:eastAsia="Courier New" w:hAnsi="Courier New" w:cs="Courier New"/>
          <w:highlight w:val="green"/>
          <w:lang w:val="de-AT"/>
        </w:rPr>
      </w:pPr>
    </w:p>
    <w:p w14:paraId="0F222751" w14:textId="489EAFB9" w:rsidR="4D6FCEAE" w:rsidRPr="00E00937" w:rsidRDefault="75A03C5E" w:rsidP="75A03C5E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proofErr w:type="gramStart"/>
      <w:r w:rsidRPr="00E00937">
        <w:rPr>
          <w:highlight w:val="green"/>
          <w:lang w:val="de-AT"/>
        </w:rPr>
        <w:t>RV Einträge</w:t>
      </w:r>
      <w:proofErr w:type="gramEnd"/>
      <w:r w:rsidRPr="00E00937">
        <w:rPr>
          <w:highlight w:val="green"/>
          <w:lang w:val="de-AT"/>
        </w:rPr>
        <w:t>:</w:t>
      </w:r>
    </w:p>
    <w:p w14:paraId="254BA85A" w14:textId="5A5ADC93" w:rsidR="4D6FCEAE" w:rsidRPr="00E00937" w:rsidRDefault="75A03C5E" w:rsidP="75A03C5E">
      <w:pPr>
        <w:ind w:left="1980"/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Erstelle für alle A Einträge einen </w:t>
      </w:r>
      <w:proofErr w:type="gramStart"/>
      <w:r w:rsidRPr="00E00937">
        <w:rPr>
          <w:highlight w:val="green"/>
          <w:lang w:val="de-AT"/>
        </w:rPr>
        <w:t>PTR Eintrag</w:t>
      </w:r>
      <w:proofErr w:type="gramEnd"/>
      <w:r w:rsidRPr="00E00937">
        <w:rPr>
          <w:highlight w:val="green"/>
          <w:lang w:val="de-AT"/>
        </w:rPr>
        <w:t xml:space="preserve"> (kann gleich beim Erstellen des A Eintrages automatisch erfolgen)</w:t>
      </w:r>
    </w:p>
    <w:p w14:paraId="535FF010" w14:textId="20A1DC5D" w:rsidR="4EF53500" w:rsidRPr="00E00937" w:rsidRDefault="4EF53500" w:rsidP="4EF53500">
      <w:pPr>
        <w:ind w:left="1980"/>
        <w:rPr>
          <w:highlight w:val="green"/>
          <w:lang w:val="de-AT"/>
        </w:rPr>
      </w:pPr>
    </w:p>
    <w:p w14:paraId="3453BA94" w14:textId="4BD454D7" w:rsidR="4EF53500" w:rsidRPr="00E00937" w:rsidRDefault="75A03C5E" w:rsidP="75A03C5E">
      <w:pPr>
        <w:ind w:left="1980"/>
        <w:rPr>
          <w:highlight w:val="green"/>
          <w:lang w:val="de-AT"/>
        </w:rPr>
      </w:pPr>
      <w:r w:rsidRPr="00E00937">
        <w:rPr>
          <w:highlight w:val="green"/>
          <w:lang w:val="de-AT"/>
        </w:rPr>
        <w:t xml:space="preserve">Erstelle einen </w:t>
      </w:r>
      <w:proofErr w:type="gramStart"/>
      <w:r w:rsidRPr="00E00937">
        <w:rPr>
          <w:highlight w:val="green"/>
          <w:lang w:val="de-AT"/>
        </w:rPr>
        <w:t>PTR Eintrag</w:t>
      </w:r>
      <w:proofErr w:type="gramEnd"/>
      <w:r w:rsidRPr="00E00937">
        <w:rPr>
          <w:highlight w:val="green"/>
          <w:lang w:val="de-AT"/>
        </w:rPr>
        <w:t xml:space="preserve"> für </w:t>
      </w:r>
      <w:r w:rsidR="00D9015D" w:rsidRPr="00E00937">
        <w:rPr>
          <w:rFonts w:ascii="Courier New" w:eastAsia="Courier New" w:hAnsi="Courier New" w:cs="Courier New"/>
          <w:highlight w:val="green"/>
          <w:lang w:val="de-AT"/>
        </w:rPr>
        <w:t>HOMER&lt;KNR&gt;</w:t>
      </w:r>
      <w:r w:rsidRPr="00E00937">
        <w:rPr>
          <w:rFonts w:ascii="Courier New" w:eastAsia="Courier New" w:hAnsi="Courier New" w:cs="Courier New"/>
          <w:highlight w:val="green"/>
          <w:lang w:val="de-AT"/>
        </w:rPr>
        <w:t xml:space="preserve"> 192.168.1.1</w:t>
      </w:r>
    </w:p>
    <w:p w14:paraId="42A2A90B" w14:textId="42FD5617" w:rsidR="4D6FCEAE" w:rsidRPr="00E00937" w:rsidRDefault="1660A3B0" w:rsidP="1660A3B0">
      <w:pPr>
        <w:pStyle w:val="ListParagraph"/>
        <w:numPr>
          <w:ilvl w:val="1"/>
          <w:numId w:val="9"/>
        </w:numPr>
        <w:rPr>
          <w:b/>
          <w:bCs/>
          <w:highlight w:val="green"/>
          <w:lang w:val="de-AT"/>
        </w:rPr>
      </w:pPr>
      <w:r w:rsidRPr="00E00937">
        <w:rPr>
          <w:b/>
          <w:bCs/>
          <w:highlight w:val="green"/>
          <w:lang w:val="de-AT"/>
        </w:rPr>
        <w:t xml:space="preserve">Teste alle deine Einträge mit </w:t>
      </w:r>
      <w:proofErr w:type="spellStart"/>
      <w:r w:rsidRPr="00E00937">
        <w:rPr>
          <w:rFonts w:ascii="Courier New" w:eastAsia="Courier New" w:hAnsi="Courier New" w:cs="Courier New"/>
          <w:b/>
          <w:bCs/>
          <w:highlight w:val="green"/>
          <w:lang w:val="de-AT"/>
        </w:rPr>
        <w:t>nslookup</w:t>
      </w:r>
      <w:proofErr w:type="spellEnd"/>
      <w:r w:rsidRPr="00E00937">
        <w:rPr>
          <w:b/>
          <w:bCs/>
          <w:highlight w:val="green"/>
          <w:lang w:val="de-AT"/>
        </w:rPr>
        <w:t xml:space="preserve">: </w:t>
      </w:r>
    </w:p>
    <w:p w14:paraId="1B40FE62" w14:textId="0148C739" w:rsidR="4D6FCEAE" w:rsidRPr="00E00937" w:rsidRDefault="75A03C5E" w:rsidP="75A03C5E">
      <w:pPr>
        <w:ind w:left="1980"/>
        <w:rPr>
          <w:highlight w:val="green"/>
          <w:lang w:val="de-AT"/>
        </w:rPr>
      </w:pPr>
      <w:r w:rsidRPr="00E00937">
        <w:rPr>
          <w:highlight w:val="green"/>
          <w:lang w:val="de-AT"/>
        </w:rPr>
        <w:t>FW</w:t>
      </w:r>
    </w:p>
    <w:p w14:paraId="006A7EA0" w14:textId="7FF7CDFF" w:rsidR="4D6FCEAE" w:rsidRPr="00E00937" w:rsidRDefault="75A03C5E" w:rsidP="75A03C5E">
      <w:pPr>
        <w:ind w:left="1980"/>
        <w:rPr>
          <w:highlight w:val="green"/>
          <w:lang w:val="de-AT"/>
        </w:rPr>
      </w:pPr>
      <w:r w:rsidRPr="00E00937">
        <w:rPr>
          <w:highlight w:val="green"/>
          <w:lang w:val="de-AT"/>
        </w:rPr>
        <w:t>RV</w:t>
      </w:r>
    </w:p>
    <w:p w14:paraId="44926E2C" w14:textId="32558130" w:rsidR="4D6FCEAE" w:rsidRDefault="75A03C5E" w:rsidP="75A03C5E">
      <w:pPr>
        <w:ind w:left="1980"/>
        <w:rPr>
          <w:lang w:val="de-AT"/>
        </w:rPr>
      </w:pPr>
      <w:r w:rsidRPr="00E00937">
        <w:rPr>
          <w:highlight w:val="green"/>
          <w:lang w:val="de-AT"/>
        </w:rPr>
        <w:t>MX, kontrolliere auch die Mailserver Preference</w:t>
      </w:r>
    </w:p>
    <w:p w14:paraId="0A37501D" w14:textId="77777777" w:rsidR="009053E6" w:rsidRDefault="009053E6" w:rsidP="16BC01F4">
      <w:pPr>
        <w:rPr>
          <w:lang w:val="de-AT"/>
        </w:rPr>
      </w:pPr>
    </w:p>
    <w:p w14:paraId="5972FA16" w14:textId="77777777" w:rsidR="00DF7A8A" w:rsidRDefault="00DF7A8A">
      <w:pPr>
        <w:rPr>
          <w:lang w:val="de-AT"/>
        </w:rPr>
      </w:pPr>
      <w:r>
        <w:rPr>
          <w:lang w:val="de-AT"/>
        </w:rPr>
        <w:br w:type="page"/>
      </w:r>
    </w:p>
    <w:p w14:paraId="36FB9CA4" w14:textId="3CE67F9D" w:rsidR="4D6FCEAE" w:rsidRPr="002E31EF" w:rsidRDefault="1660A3B0" w:rsidP="1660A3B0">
      <w:pPr>
        <w:pStyle w:val="ListParagraph"/>
        <w:numPr>
          <w:ilvl w:val="0"/>
          <w:numId w:val="9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lastRenderedPageBreak/>
        <w:t xml:space="preserve">Richte diese Subdomains unter </w:t>
      </w:r>
      <w:proofErr w:type="spellStart"/>
      <w:r w:rsidRPr="002E31EF">
        <w:rPr>
          <w:highlight w:val="green"/>
          <w:lang w:val="de-AT"/>
        </w:rPr>
        <w:t>sz-</w:t>
      </w:r>
      <w:proofErr w:type="gramStart"/>
      <w:r w:rsidRPr="002E31EF">
        <w:rPr>
          <w:highlight w:val="green"/>
          <w:lang w:val="de-AT"/>
        </w:rPr>
        <w:t>ybbs.local</w:t>
      </w:r>
      <w:proofErr w:type="spellEnd"/>
      <w:proofErr w:type="gramEnd"/>
      <w:r w:rsidRPr="002E31EF">
        <w:rPr>
          <w:highlight w:val="green"/>
          <w:lang w:val="de-AT"/>
        </w:rPr>
        <w:t xml:space="preserve"> ein (</w:t>
      </w:r>
      <w:proofErr w:type="spellStart"/>
      <w:r w:rsidRPr="002E31EF">
        <w:rPr>
          <w:highlight w:val="green"/>
          <w:lang w:val="de-AT"/>
        </w:rPr>
        <w:t>RMT</w:t>
      </w:r>
      <w:proofErr w:type="spellEnd"/>
      <w:r w:rsidRPr="002E31EF">
        <w:rPr>
          <w:highlight w:val="green"/>
          <w:lang w:val="de-AT"/>
        </w:rPr>
        <w:t xml:space="preserve"> – </w:t>
      </w:r>
      <w:r w:rsidR="00137C3C" w:rsidRPr="002E31EF">
        <w:rPr>
          <w:highlight w:val="green"/>
          <w:lang w:val="de-AT"/>
        </w:rPr>
        <w:t>New Domain …</w:t>
      </w:r>
      <w:r w:rsidRPr="002E31EF">
        <w:rPr>
          <w:highlight w:val="green"/>
          <w:lang w:val="de-AT"/>
        </w:rPr>
        <w:t>)</w:t>
      </w:r>
    </w:p>
    <w:p w14:paraId="0E072217" w14:textId="398297A1" w:rsidR="4D6FCEAE" w:rsidRPr="002E31EF" w:rsidRDefault="75A03C5E" w:rsidP="75A03C5E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hak 192.168.2 umfasst diese Einträge (lege </w:t>
      </w:r>
      <w:proofErr w:type="gramStart"/>
      <w:r w:rsidRPr="002E31EF">
        <w:rPr>
          <w:highlight w:val="green"/>
          <w:lang w:val="de-AT"/>
        </w:rPr>
        <w:t>IP Adressen</w:t>
      </w:r>
      <w:proofErr w:type="gramEnd"/>
      <w:r w:rsidRPr="002E31EF">
        <w:rPr>
          <w:highlight w:val="green"/>
          <w:lang w:val="de-AT"/>
        </w:rPr>
        <w:t xml:space="preserve"> fest)</w:t>
      </w:r>
    </w:p>
    <w:p w14:paraId="0D43CDA8" w14:textId="437EE757" w:rsidR="4D6FCEAE" w:rsidRPr="002E31EF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2E31EF">
        <w:rPr>
          <w:rFonts w:ascii="Courier New" w:eastAsia="Courier New" w:hAnsi="Courier New" w:cs="Courier New"/>
          <w:highlight w:val="green"/>
          <w:lang w:val="en-US"/>
        </w:rPr>
        <w:t>www      A</w:t>
      </w:r>
    </w:p>
    <w:p w14:paraId="3D96035B" w14:textId="71059699" w:rsidR="4D6FCEAE" w:rsidRPr="002E31EF" w:rsidRDefault="75A03C5E" w:rsidP="75A03C5E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2E31EF">
        <w:rPr>
          <w:rFonts w:ascii="Courier New" w:eastAsia="Courier New" w:hAnsi="Courier New" w:cs="Courier New"/>
          <w:highlight w:val="green"/>
          <w:lang w:val="en-US"/>
        </w:rPr>
        <w:t>mail     MX 10</w:t>
      </w:r>
    </w:p>
    <w:p w14:paraId="4004335C" w14:textId="7913D87A" w:rsidR="4D6FCEAE" w:rsidRPr="002E31EF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proofErr w:type="gramStart"/>
      <w:r w:rsidRPr="002E31EF">
        <w:rPr>
          <w:rFonts w:ascii="Courier New" w:eastAsia="Courier New" w:hAnsi="Courier New" w:cs="Courier New"/>
          <w:highlight w:val="green"/>
          <w:lang w:val="en-US"/>
        </w:rPr>
        <w:t>project  A</w:t>
      </w:r>
      <w:proofErr w:type="gramEnd"/>
    </w:p>
    <w:p w14:paraId="1101B7A7" w14:textId="225B24A0" w:rsidR="4D6FCEAE" w:rsidRPr="002E31EF" w:rsidRDefault="1660A3B0" w:rsidP="1660A3B0">
      <w:pPr>
        <w:ind w:left="1980"/>
        <w:rPr>
          <w:highlight w:val="green"/>
          <w:lang w:val="de-AT"/>
        </w:rPr>
      </w:pP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schueler</w:t>
      </w:r>
      <w:proofErr w:type="spellEnd"/>
      <w:r w:rsidRPr="002E31EF">
        <w:rPr>
          <w:rFonts w:ascii="Courier New" w:eastAsia="Courier New" w:hAnsi="Courier New" w:cs="Courier New"/>
          <w:highlight w:val="green"/>
          <w:lang w:val="de-AT"/>
        </w:rPr>
        <w:t xml:space="preserve"> </w:t>
      </w: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CNAME</w:t>
      </w:r>
      <w:proofErr w:type="spellEnd"/>
      <w:r w:rsidRPr="002E31EF">
        <w:rPr>
          <w:rFonts w:ascii="Courier New" w:eastAsia="Courier New" w:hAnsi="Courier New" w:cs="Courier New"/>
          <w:highlight w:val="green"/>
          <w:lang w:val="de-AT"/>
        </w:rPr>
        <w:t xml:space="preserve"> auf </w:t>
      </w: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www</w:t>
      </w:r>
      <w:proofErr w:type="spellEnd"/>
    </w:p>
    <w:p w14:paraId="1A7E81E3" w14:textId="72588FD4" w:rsidR="4D6FCEAE" w:rsidRPr="002E31EF" w:rsidRDefault="75A03C5E" w:rsidP="75A03C5E">
      <w:pPr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Lege die Reverse Zone an, erstelle die </w:t>
      </w:r>
      <w:proofErr w:type="gramStart"/>
      <w:r w:rsidRPr="002E31EF">
        <w:rPr>
          <w:highlight w:val="green"/>
          <w:lang w:val="de-AT"/>
        </w:rPr>
        <w:t>PTR Einträge</w:t>
      </w:r>
      <w:proofErr w:type="gramEnd"/>
    </w:p>
    <w:p w14:paraId="13C201D5" w14:textId="26E64217" w:rsidR="75A03C5E" w:rsidRPr="002E31EF" w:rsidRDefault="75A03C5E" w:rsidP="75A03C5E">
      <w:pPr>
        <w:rPr>
          <w:highlight w:val="green"/>
          <w:lang w:val="de-AT"/>
        </w:rPr>
      </w:pPr>
    </w:p>
    <w:p w14:paraId="4865408A" w14:textId="6957F975" w:rsidR="4D6FCEAE" w:rsidRPr="002E31EF" w:rsidRDefault="1660A3B0" w:rsidP="1660A3B0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proofErr w:type="spellStart"/>
      <w:r w:rsidRPr="002E31EF">
        <w:rPr>
          <w:highlight w:val="green"/>
          <w:lang w:val="de-AT"/>
        </w:rPr>
        <w:t>htl</w:t>
      </w:r>
      <w:proofErr w:type="spellEnd"/>
      <w:r w:rsidRPr="002E31EF">
        <w:rPr>
          <w:highlight w:val="green"/>
          <w:lang w:val="de-AT"/>
        </w:rPr>
        <w:t xml:space="preserve"> 192.168.3 umfasst diese Einträge (lege </w:t>
      </w:r>
      <w:proofErr w:type="gramStart"/>
      <w:r w:rsidRPr="002E31EF">
        <w:rPr>
          <w:highlight w:val="green"/>
          <w:lang w:val="de-AT"/>
        </w:rPr>
        <w:t>IP Adressen</w:t>
      </w:r>
      <w:proofErr w:type="gramEnd"/>
      <w:r w:rsidRPr="002E31EF">
        <w:rPr>
          <w:highlight w:val="green"/>
          <w:lang w:val="de-AT"/>
        </w:rPr>
        <w:t xml:space="preserve"> fest)</w:t>
      </w:r>
    </w:p>
    <w:p w14:paraId="7BD7C72D" w14:textId="37325010" w:rsidR="4D6FCEAE" w:rsidRPr="002E31EF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2E31EF">
        <w:rPr>
          <w:rFonts w:ascii="Courier New" w:eastAsia="Courier New" w:hAnsi="Courier New" w:cs="Courier New"/>
          <w:highlight w:val="green"/>
          <w:lang w:val="en-US"/>
        </w:rPr>
        <w:t>www      A</w:t>
      </w:r>
    </w:p>
    <w:p w14:paraId="476BE7B0" w14:textId="03F28605" w:rsidR="4D6FCEAE" w:rsidRPr="002E31EF" w:rsidRDefault="75A03C5E" w:rsidP="75A03C5E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r w:rsidRPr="002E31EF">
        <w:rPr>
          <w:rFonts w:ascii="Courier New" w:eastAsia="Courier New" w:hAnsi="Courier New" w:cs="Courier New"/>
          <w:highlight w:val="green"/>
          <w:lang w:val="en-US"/>
        </w:rPr>
        <w:t>mail     MX 20</w:t>
      </w:r>
    </w:p>
    <w:p w14:paraId="3852CB5B" w14:textId="799DFFC1" w:rsidR="4D6FCEAE" w:rsidRPr="002E31EF" w:rsidRDefault="1660A3B0" w:rsidP="1660A3B0">
      <w:pPr>
        <w:ind w:left="1980"/>
        <w:rPr>
          <w:rFonts w:ascii="Courier New" w:eastAsia="Courier New" w:hAnsi="Courier New" w:cs="Courier New"/>
          <w:highlight w:val="green"/>
          <w:lang w:val="en-US"/>
        </w:rPr>
      </w:pPr>
      <w:proofErr w:type="gramStart"/>
      <w:r w:rsidRPr="002E31EF">
        <w:rPr>
          <w:rFonts w:ascii="Courier New" w:eastAsia="Courier New" w:hAnsi="Courier New" w:cs="Courier New"/>
          <w:highlight w:val="green"/>
          <w:lang w:val="en-US"/>
        </w:rPr>
        <w:t>project  A</w:t>
      </w:r>
      <w:proofErr w:type="gramEnd"/>
    </w:p>
    <w:p w14:paraId="4A908E3B" w14:textId="2E6E1A33" w:rsidR="4D6FCEAE" w:rsidRPr="002E31EF" w:rsidRDefault="1660A3B0" w:rsidP="1660A3B0">
      <w:pPr>
        <w:ind w:left="1980"/>
        <w:rPr>
          <w:highlight w:val="green"/>
          <w:lang w:val="de-AT"/>
        </w:rPr>
      </w:pP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schueler</w:t>
      </w:r>
      <w:proofErr w:type="spellEnd"/>
      <w:r w:rsidRPr="002E31EF">
        <w:rPr>
          <w:rFonts w:ascii="Courier New" w:eastAsia="Courier New" w:hAnsi="Courier New" w:cs="Courier New"/>
          <w:highlight w:val="green"/>
          <w:lang w:val="de-AT"/>
        </w:rPr>
        <w:t xml:space="preserve"> </w:t>
      </w: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CNAME</w:t>
      </w:r>
      <w:proofErr w:type="spellEnd"/>
      <w:r w:rsidRPr="002E31EF">
        <w:rPr>
          <w:rFonts w:ascii="Courier New" w:eastAsia="Courier New" w:hAnsi="Courier New" w:cs="Courier New"/>
          <w:highlight w:val="green"/>
          <w:lang w:val="de-AT"/>
        </w:rPr>
        <w:t xml:space="preserve"> auf </w:t>
      </w: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www</w:t>
      </w:r>
      <w:proofErr w:type="spellEnd"/>
    </w:p>
    <w:p w14:paraId="3C793792" w14:textId="2C6800E3" w:rsidR="4D6FCEAE" w:rsidRPr="002E31EF" w:rsidRDefault="75A03C5E" w:rsidP="75A03C5E">
      <w:pPr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Lege die Reverse Zone an, erstelle die </w:t>
      </w:r>
      <w:proofErr w:type="gramStart"/>
      <w:r w:rsidRPr="002E31EF">
        <w:rPr>
          <w:highlight w:val="green"/>
          <w:lang w:val="de-AT"/>
        </w:rPr>
        <w:t>PTR Einträge</w:t>
      </w:r>
      <w:proofErr w:type="gramEnd"/>
    </w:p>
    <w:p w14:paraId="2E4E2582" w14:textId="69A3E1B9" w:rsidR="75A03C5E" w:rsidRPr="002E31EF" w:rsidRDefault="75A03C5E" w:rsidP="75A03C5E">
      <w:pPr>
        <w:rPr>
          <w:highlight w:val="green"/>
          <w:lang w:val="de-AT"/>
        </w:rPr>
      </w:pPr>
    </w:p>
    <w:p w14:paraId="13F4C26B" w14:textId="55A306B7" w:rsidR="4D6FCEAE" w:rsidRPr="002E31EF" w:rsidRDefault="1660A3B0" w:rsidP="1660A3B0">
      <w:pPr>
        <w:pStyle w:val="ListParagraph"/>
        <w:numPr>
          <w:ilvl w:val="1"/>
          <w:numId w:val="9"/>
        </w:numPr>
        <w:rPr>
          <w:highlight w:val="green"/>
          <w:lang w:val="de-AT"/>
        </w:rPr>
      </w:pPr>
      <w:r w:rsidRPr="002E31EF">
        <w:rPr>
          <w:b/>
          <w:bCs/>
          <w:highlight w:val="green"/>
          <w:lang w:val="de-AT"/>
        </w:rPr>
        <w:t xml:space="preserve">Teste alle Einträge der Subdomains mit </w:t>
      </w:r>
      <w:proofErr w:type="spellStart"/>
      <w:r w:rsidRPr="002E31EF">
        <w:rPr>
          <w:rFonts w:ascii="Courier New" w:eastAsia="Courier New" w:hAnsi="Courier New" w:cs="Courier New"/>
          <w:b/>
          <w:bCs/>
          <w:highlight w:val="green"/>
          <w:lang w:val="de-AT"/>
        </w:rPr>
        <w:t>nslookup</w:t>
      </w:r>
      <w:proofErr w:type="spellEnd"/>
    </w:p>
    <w:p w14:paraId="31CF268E" w14:textId="5EF54DCC" w:rsidR="16BC01F4" w:rsidRPr="002E31EF" w:rsidRDefault="16BC01F4" w:rsidP="16BC01F4">
      <w:pPr>
        <w:rPr>
          <w:highlight w:val="green"/>
          <w:lang w:val="de-AT"/>
        </w:rPr>
      </w:pPr>
    </w:p>
    <w:p w14:paraId="79545D25" w14:textId="60A9D4D6" w:rsidR="16BC01F4" w:rsidRPr="002E31EF" w:rsidRDefault="75A03C5E" w:rsidP="75A03C5E">
      <w:pPr>
        <w:pStyle w:val="ListParagraph"/>
        <w:numPr>
          <w:ilvl w:val="0"/>
          <w:numId w:val="9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Erstelle eine neue Zone im </w:t>
      </w:r>
      <w:proofErr w:type="gramStart"/>
      <w:r w:rsidRPr="002E31EF">
        <w:rPr>
          <w:highlight w:val="green"/>
          <w:lang w:val="de-AT"/>
        </w:rPr>
        <w:t>DNS Snapin</w:t>
      </w:r>
      <w:proofErr w:type="gramEnd"/>
      <w:r w:rsidRPr="002E31EF">
        <w:rPr>
          <w:highlight w:val="green"/>
          <w:lang w:val="de-AT"/>
        </w:rPr>
        <w:t xml:space="preserve"> </w:t>
      </w:r>
    </w:p>
    <w:p w14:paraId="77FF6ED3" w14:textId="3B7A319A" w:rsidR="16BC01F4" w:rsidRPr="002E31EF" w:rsidRDefault="1660A3B0" w:rsidP="1660A3B0">
      <w:pPr>
        <w:pStyle w:val="ListParagraph"/>
        <w:numPr>
          <w:ilvl w:val="1"/>
          <w:numId w:val="8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>verwaltung.sz-</w:t>
      </w:r>
      <w:proofErr w:type="spellStart"/>
      <w:proofErr w:type="gramStart"/>
      <w:r w:rsidRPr="002E31EF">
        <w:rPr>
          <w:highlight w:val="green"/>
          <w:lang w:val="de-AT"/>
        </w:rPr>
        <w:t>ybbs.local</w:t>
      </w:r>
      <w:proofErr w:type="spellEnd"/>
      <w:proofErr w:type="gramEnd"/>
      <w:r w:rsidRPr="002E31EF">
        <w:rPr>
          <w:highlight w:val="green"/>
          <w:lang w:val="de-AT"/>
        </w:rPr>
        <w:t xml:space="preserve"> 192.168.4 (lege IP Adressen fest)</w:t>
      </w:r>
    </w:p>
    <w:p w14:paraId="69047E53" w14:textId="01AC1939" w:rsidR="16BC01F4" w:rsidRPr="002E31EF" w:rsidRDefault="1660A3B0" w:rsidP="1660A3B0">
      <w:pPr>
        <w:spacing w:line="259" w:lineRule="auto"/>
        <w:ind w:left="1980"/>
        <w:rPr>
          <w:rFonts w:ascii="Courier New" w:eastAsia="Courier New" w:hAnsi="Courier New" w:cs="Courier New"/>
          <w:highlight w:val="green"/>
          <w:lang w:val="de-AT"/>
        </w:rPr>
      </w:pP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www</w:t>
      </w:r>
      <w:proofErr w:type="spellEnd"/>
    </w:p>
    <w:p w14:paraId="7FA7B9C4" w14:textId="7B467263" w:rsidR="16BC01F4" w:rsidRPr="002E31EF" w:rsidRDefault="651CAF14" w:rsidP="651CAF14">
      <w:pPr>
        <w:spacing w:line="259" w:lineRule="auto"/>
        <w:ind w:left="1980"/>
        <w:rPr>
          <w:rFonts w:ascii="Courier New" w:eastAsia="Courier New" w:hAnsi="Courier New" w:cs="Courier New"/>
          <w:highlight w:val="green"/>
          <w:lang w:val="de-AT"/>
        </w:rPr>
      </w:pPr>
      <w:r w:rsidRPr="002E31EF">
        <w:rPr>
          <w:rFonts w:ascii="Courier New" w:eastAsia="Courier New" w:hAnsi="Courier New" w:cs="Courier New"/>
          <w:highlight w:val="green"/>
          <w:lang w:val="de-AT"/>
        </w:rPr>
        <w:t>mail    MX 10</w:t>
      </w:r>
    </w:p>
    <w:p w14:paraId="6C4D04BE" w14:textId="5B6AF39C" w:rsidR="16BC01F4" w:rsidRPr="002E31EF" w:rsidRDefault="1660A3B0" w:rsidP="1660A3B0">
      <w:pPr>
        <w:spacing w:line="259" w:lineRule="auto"/>
        <w:ind w:left="1980"/>
        <w:rPr>
          <w:rFonts w:ascii="Courier New" w:eastAsia="Courier New" w:hAnsi="Courier New" w:cs="Courier New"/>
          <w:highlight w:val="green"/>
          <w:lang w:val="de-AT"/>
        </w:rPr>
      </w:pP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lehrer</w:t>
      </w:r>
      <w:proofErr w:type="spellEnd"/>
      <w:r w:rsidRPr="002E31EF">
        <w:rPr>
          <w:rFonts w:ascii="Courier New" w:eastAsia="Courier New" w:hAnsi="Courier New" w:cs="Courier New"/>
          <w:highlight w:val="green"/>
          <w:lang w:val="de-AT"/>
        </w:rPr>
        <w:t xml:space="preserve"> </w:t>
      </w: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CNAME</w:t>
      </w:r>
      <w:proofErr w:type="spellEnd"/>
      <w:r w:rsidRPr="002E31EF">
        <w:rPr>
          <w:rFonts w:ascii="Courier New" w:eastAsia="Courier New" w:hAnsi="Courier New" w:cs="Courier New"/>
          <w:highlight w:val="green"/>
          <w:lang w:val="de-AT"/>
        </w:rPr>
        <w:t xml:space="preserve"> auf </w:t>
      </w:r>
      <w:proofErr w:type="spellStart"/>
      <w:r w:rsidRPr="002E31EF">
        <w:rPr>
          <w:rFonts w:ascii="Courier New" w:eastAsia="Courier New" w:hAnsi="Courier New" w:cs="Courier New"/>
          <w:highlight w:val="green"/>
          <w:lang w:val="de-AT"/>
        </w:rPr>
        <w:t>www</w:t>
      </w:r>
      <w:proofErr w:type="spellEnd"/>
    </w:p>
    <w:p w14:paraId="12D7A999" w14:textId="6A7FDD43" w:rsidR="16BC01F4" w:rsidRPr="002E31EF" w:rsidRDefault="651CAF14" w:rsidP="651CAF14">
      <w:pPr>
        <w:spacing w:line="259" w:lineRule="auto"/>
        <w:ind w:left="1980"/>
        <w:rPr>
          <w:rFonts w:ascii="Courier New" w:eastAsia="Courier New" w:hAnsi="Courier New" w:cs="Courier New"/>
          <w:highlight w:val="green"/>
          <w:lang w:val="de-AT"/>
        </w:rPr>
      </w:pPr>
      <w:r w:rsidRPr="002E31EF">
        <w:rPr>
          <w:rFonts w:ascii="Courier New" w:eastAsia="Courier New" w:hAnsi="Courier New" w:cs="Courier New"/>
          <w:highlight w:val="green"/>
          <w:lang w:val="de-AT"/>
        </w:rPr>
        <w:t>www2</w:t>
      </w:r>
    </w:p>
    <w:p w14:paraId="3F8852E2" w14:textId="0779A4CD" w:rsidR="651CAF14" w:rsidRPr="002E31EF" w:rsidRDefault="651CAF14" w:rsidP="651CAF14">
      <w:pPr>
        <w:spacing w:line="259" w:lineRule="auto"/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Lege die Reverse Zone an, erstelle die </w:t>
      </w:r>
      <w:proofErr w:type="gramStart"/>
      <w:r w:rsidRPr="002E31EF">
        <w:rPr>
          <w:highlight w:val="green"/>
          <w:lang w:val="de-AT"/>
        </w:rPr>
        <w:t>PTR Einträge</w:t>
      </w:r>
      <w:proofErr w:type="gramEnd"/>
    </w:p>
    <w:p w14:paraId="6F547C26" w14:textId="7835E835" w:rsidR="651CAF14" w:rsidRPr="002E31EF" w:rsidRDefault="651CAF14" w:rsidP="651CAF14">
      <w:pPr>
        <w:spacing w:line="259" w:lineRule="auto"/>
        <w:ind w:left="1416"/>
        <w:rPr>
          <w:highlight w:val="green"/>
          <w:lang w:val="de-AT"/>
        </w:rPr>
      </w:pPr>
    </w:p>
    <w:p w14:paraId="1B2CE90E" w14:textId="05C47417" w:rsidR="16BC01F4" w:rsidRPr="002E31EF" w:rsidRDefault="1660A3B0" w:rsidP="1660A3B0">
      <w:pPr>
        <w:pStyle w:val="ListParagraph"/>
        <w:numPr>
          <w:ilvl w:val="1"/>
          <w:numId w:val="8"/>
        </w:numPr>
        <w:spacing w:line="259" w:lineRule="auto"/>
        <w:rPr>
          <w:highlight w:val="green"/>
          <w:lang w:val="de-AT"/>
        </w:rPr>
      </w:pPr>
      <w:r w:rsidRPr="002E31EF">
        <w:rPr>
          <w:b/>
          <w:bCs/>
          <w:highlight w:val="green"/>
          <w:lang w:val="de-AT"/>
        </w:rPr>
        <w:t xml:space="preserve">Teste alle Einträge der Subdomains mit </w:t>
      </w:r>
      <w:proofErr w:type="spellStart"/>
      <w:r w:rsidRPr="002E31EF">
        <w:rPr>
          <w:rFonts w:ascii="Courier New" w:eastAsia="Courier New" w:hAnsi="Courier New" w:cs="Courier New"/>
          <w:b/>
          <w:bCs/>
          <w:highlight w:val="green"/>
          <w:lang w:val="de-AT"/>
        </w:rPr>
        <w:t>nslookup</w:t>
      </w:r>
      <w:proofErr w:type="spellEnd"/>
    </w:p>
    <w:p w14:paraId="54417702" w14:textId="64F09862" w:rsidR="16BC01F4" w:rsidRDefault="16BC01F4" w:rsidP="16BC01F4">
      <w:pPr>
        <w:rPr>
          <w:lang w:val="de-AT"/>
        </w:rPr>
      </w:pPr>
    </w:p>
    <w:p w14:paraId="39FAE21F" w14:textId="369B300A" w:rsidR="16BC01F4" w:rsidRDefault="75A03C5E" w:rsidP="75A03C5E">
      <w:pPr>
        <w:pStyle w:val="ListParagraph"/>
        <w:numPr>
          <w:ilvl w:val="0"/>
          <w:numId w:val="9"/>
        </w:numPr>
        <w:rPr>
          <w:lang w:val="de-AT"/>
        </w:rPr>
      </w:pPr>
      <w:r w:rsidRPr="75A03C5E">
        <w:rPr>
          <w:lang w:val="de-AT"/>
        </w:rPr>
        <w:t>Richte einen Windows 10 Client ein</w:t>
      </w:r>
    </w:p>
    <w:p w14:paraId="1FBF977B" w14:textId="2E9E328A" w:rsidR="16BC01F4" w:rsidRDefault="75A03C5E" w:rsidP="75A03C5E">
      <w:pPr>
        <w:pStyle w:val="ListParagraph"/>
        <w:numPr>
          <w:ilvl w:val="1"/>
          <w:numId w:val="7"/>
        </w:numPr>
        <w:rPr>
          <w:lang w:val="de-AT"/>
        </w:rPr>
      </w:pPr>
      <w:r w:rsidRPr="75A03C5E">
        <w:rPr>
          <w:lang w:val="de-AT"/>
        </w:rPr>
        <w:t xml:space="preserve">Lege in deinem </w:t>
      </w:r>
      <w:proofErr w:type="gramStart"/>
      <w:r w:rsidRPr="75A03C5E">
        <w:rPr>
          <w:lang w:val="de-AT"/>
        </w:rPr>
        <w:t>VM Verzeichnis</w:t>
      </w:r>
      <w:proofErr w:type="gramEnd"/>
      <w:r w:rsidRPr="75A03C5E">
        <w:rPr>
          <w:lang w:val="de-AT"/>
        </w:rPr>
        <w:t xml:space="preserve"> einen neuen Ordner </w:t>
      </w:r>
      <w:r w:rsidR="00F95283">
        <w:rPr>
          <w:lang w:val="de-AT"/>
        </w:rPr>
        <w:t>LISA&lt;KNR&gt;</w:t>
      </w:r>
      <w:r w:rsidRPr="75A03C5E">
        <w:rPr>
          <w:lang w:val="de-AT"/>
        </w:rPr>
        <w:t xml:space="preserve"> an</w:t>
      </w:r>
    </w:p>
    <w:p w14:paraId="3EAC7966" w14:textId="1EF4A3E5" w:rsidR="16BC01F4" w:rsidRDefault="1660A3B0" w:rsidP="1660A3B0">
      <w:pPr>
        <w:pStyle w:val="ListParagraph"/>
        <w:numPr>
          <w:ilvl w:val="1"/>
          <w:numId w:val="7"/>
        </w:numPr>
        <w:rPr>
          <w:lang w:val="de-AT"/>
        </w:rPr>
      </w:pPr>
      <w:r w:rsidRPr="1660A3B0">
        <w:rPr>
          <w:lang w:val="de-AT"/>
        </w:rPr>
        <w:t xml:space="preserve">Entpacke die VM </w:t>
      </w:r>
      <w:proofErr w:type="spellStart"/>
      <w:r w:rsidRPr="1660A3B0">
        <w:rPr>
          <w:lang w:val="de-AT"/>
        </w:rPr>
        <w:t>verteiler</w:t>
      </w:r>
      <w:proofErr w:type="spellEnd"/>
      <w:r w:rsidRPr="1660A3B0">
        <w:rPr>
          <w:lang w:val="de-AT"/>
        </w:rPr>
        <w:t>\VM\</w:t>
      </w:r>
      <w:proofErr w:type="spellStart"/>
      <w:r w:rsidRPr="1660A3B0">
        <w:rPr>
          <w:lang w:val="de-AT"/>
        </w:rPr>
        <w:t>Win10Client.7z</w:t>
      </w:r>
      <w:proofErr w:type="spellEnd"/>
      <w:r w:rsidRPr="1660A3B0">
        <w:rPr>
          <w:lang w:val="de-AT"/>
        </w:rPr>
        <w:t xml:space="preserve"> in das Verzeichnis </w:t>
      </w:r>
      <w:r w:rsidR="00F95283">
        <w:rPr>
          <w:lang w:val="de-AT"/>
        </w:rPr>
        <w:t>LISA&lt;KNR&gt;</w:t>
      </w:r>
      <w:r w:rsidRPr="1660A3B0">
        <w:rPr>
          <w:lang w:val="de-AT"/>
        </w:rPr>
        <w:t xml:space="preserve"> am Schulrechner</w:t>
      </w:r>
    </w:p>
    <w:p w14:paraId="78CB8615" w14:textId="169FE900" w:rsidR="16BC01F4" w:rsidRDefault="75A03C5E" w:rsidP="75A03C5E">
      <w:pPr>
        <w:pStyle w:val="ListParagraph"/>
        <w:numPr>
          <w:ilvl w:val="1"/>
          <w:numId w:val="7"/>
        </w:numPr>
        <w:rPr>
          <w:lang w:val="de-AT"/>
        </w:rPr>
      </w:pPr>
      <w:r w:rsidRPr="75A03C5E">
        <w:rPr>
          <w:lang w:val="de-AT"/>
        </w:rPr>
        <w:t>Konfiguriere die VM</w:t>
      </w:r>
    </w:p>
    <w:p w14:paraId="543A8478" w14:textId="7579A6A8" w:rsidR="16BC01F4" w:rsidRDefault="1660A3B0" w:rsidP="1660A3B0">
      <w:pPr>
        <w:ind w:left="1980"/>
        <w:rPr>
          <w:lang w:val="de-AT"/>
        </w:rPr>
      </w:pPr>
      <w:r w:rsidRPr="1660A3B0">
        <w:rPr>
          <w:lang w:val="de-AT"/>
        </w:rPr>
        <w:t>VM auf “</w:t>
      </w:r>
      <w:r w:rsidR="00F95283">
        <w:rPr>
          <w:lang w:val="de-AT"/>
        </w:rPr>
        <w:t xml:space="preserve">LAN </w:t>
      </w:r>
      <w:proofErr w:type="spellStart"/>
      <w:r w:rsidR="00F95283">
        <w:rPr>
          <w:lang w:val="de-AT"/>
        </w:rPr>
        <w:t>segment</w:t>
      </w:r>
      <w:proofErr w:type="spellEnd"/>
      <w:r w:rsidRPr="1660A3B0">
        <w:rPr>
          <w:lang w:val="de-AT"/>
        </w:rPr>
        <w:t>”</w:t>
      </w:r>
      <w:r w:rsidR="00F95283">
        <w:rPr>
          <w:lang w:val="de-AT"/>
        </w:rPr>
        <w:t xml:space="preserve"> intern (dasselbe, wie bei HOMER)</w:t>
      </w:r>
      <w:r w:rsidRPr="1660A3B0">
        <w:rPr>
          <w:lang w:val="de-AT"/>
        </w:rPr>
        <w:t xml:space="preserve"> und “Connect” aktivieren</w:t>
      </w:r>
    </w:p>
    <w:p w14:paraId="35C7DC1C" w14:textId="01EF6ABD" w:rsidR="16BC01F4" w:rsidRDefault="251B5122" w:rsidP="16BC01F4">
      <w:pPr>
        <w:ind w:left="1980"/>
      </w:pPr>
      <w:r w:rsidRPr="251B5122">
        <w:rPr>
          <w:lang w:val="de-AT"/>
        </w:rPr>
        <w:t xml:space="preserve">Hostname auf </w:t>
      </w:r>
      <w:r w:rsidR="00F95283">
        <w:rPr>
          <w:lang w:val="de-AT"/>
        </w:rPr>
        <w:t>LISA&lt;KNR&gt;</w:t>
      </w:r>
      <w:r w:rsidRPr="251B5122">
        <w:rPr>
          <w:lang w:val="de-AT"/>
        </w:rPr>
        <w:t xml:space="preserve"> ändern (</w:t>
      </w:r>
      <w:proofErr w:type="gramStart"/>
      <w:r w:rsidRPr="251B5122">
        <w:rPr>
          <w:lang w:val="de-AT"/>
        </w:rPr>
        <w:t>VM Bezeichnung</w:t>
      </w:r>
      <w:proofErr w:type="gramEnd"/>
      <w:r w:rsidRPr="251B5122">
        <w:rPr>
          <w:lang w:val="de-AT"/>
        </w:rPr>
        <w:t xml:space="preserve"> und in Windows)</w:t>
      </w:r>
    </w:p>
    <w:p w14:paraId="251C251C" w14:textId="480EB342" w:rsidR="16BC01F4" w:rsidRDefault="1660A3B0" w:rsidP="16BC01F4">
      <w:pPr>
        <w:ind w:left="1980"/>
      </w:pPr>
      <w:proofErr w:type="gramStart"/>
      <w:r w:rsidRPr="1660A3B0">
        <w:rPr>
          <w:lang w:val="de-AT"/>
        </w:rPr>
        <w:t>NW Konfiguration</w:t>
      </w:r>
      <w:proofErr w:type="gramEnd"/>
      <w:r w:rsidRPr="1660A3B0">
        <w:rPr>
          <w:lang w:val="de-AT"/>
        </w:rPr>
        <w:t xml:space="preserve">: IP 192.168.1.50 / 24; DNS 192.168.1.1; Std </w:t>
      </w:r>
      <w:proofErr w:type="spellStart"/>
      <w:r w:rsidRPr="1660A3B0">
        <w:rPr>
          <w:lang w:val="de-AT"/>
        </w:rPr>
        <w:t>Gtw</w:t>
      </w:r>
      <w:proofErr w:type="spellEnd"/>
      <w:r w:rsidRPr="1660A3B0">
        <w:rPr>
          <w:lang w:val="de-AT"/>
        </w:rPr>
        <w:t xml:space="preserve"> leer</w:t>
      </w:r>
    </w:p>
    <w:p w14:paraId="7F13ED84" w14:textId="5174CB89" w:rsidR="75A03C5E" w:rsidRDefault="1660A3B0" w:rsidP="1660A3B0">
      <w:pPr>
        <w:spacing w:line="259" w:lineRule="auto"/>
        <w:ind w:left="1980"/>
        <w:rPr>
          <w:lang w:val="de-AT"/>
        </w:rPr>
      </w:pPr>
      <w:proofErr w:type="spellStart"/>
      <w:r w:rsidRPr="1660A3B0">
        <w:rPr>
          <w:lang w:val="de-AT"/>
        </w:rPr>
        <w:t>VMWare</w:t>
      </w:r>
      <w:proofErr w:type="spellEnd"/>
      <w:r w:rsidRPr="1660A3B0">
        <w:rPr>
          <w:lang w:val="de-AT"/>
        </w:rPr>
        <w:t xml:space="preserve"> Tools installieren: direkt an das CD/DVD Laufwerk von der VM das </w:t>
      </w:r>
      <w:proofErr w:type="gramStart"/>
      <w:r w:rsidRPr="1660A3B0">
        <w:rPr>
          <w:lang w:val="de-AT"/>
        </w:rPr>
        <w:t>ISO File</w:t>
      </w:r>
      <w:proofErr w:type="gramEnd"/>
      <w:r w:rsidRPr="1660A3B0">
        <w:rPr>
          <w:lang w:val="de-AT"/>
        </w:rPr>
        <w:t xml:space="preserve"> </w:t>
      </w:r>
      <w:proofErr w:type="spellStart"/>
      <w:r w:rsidRPr="1660A3B0">
        <w:rPr>
          <w:lang w:val="de-AT"/>
        </w:rPr>
        <w:t>verteiler</w:t>
      </w:r>
      <w:proofErr w:type="spellEnd"/>
      <w:r w:rsidRPr="1660A3B0">
        <w:rPr>
          <w:lang w:val="de-AT"/>
        </w:rPr>
        <w:t>\Software\</w:t>
      </w:r>
      <w:proofErr w:type="spellStart"/>
      <w:r w:rsidRPr="1660A3B0">
        <w:rPr>
          <w:lang w:val="de-AT"/>
        </w:rPr>
        <w:t>VmWare</w:t>
      </w:r>
      <w:proofErr w:type="spellEnd"/>
      <w:r w:rsidRPr="1660A3B0">
        <w:rPr>
          <w:lang w:val="de-AT"/>
        </w:rPr>
        <w:t>\</w:t>
      </w:r>
      <w:proofErr w:type="spellStart"/>
      <w:r w:rsidRPr="1660A3B0">
        <w:rPr>
          <w:rFonts w:eastAsia="Calibri" w:cs="Calibri"/>
          <w:sz w:val="22"/>
          <w:szCs w:val="22"/>
          <w:lang w:val="de-AT"/>
        </w:rPr>
        <w:t>vmware_tools_windows201</w:t>
      </w:r>
      <w:r w:rsidR="00AF15AE">
        <w:rPr>
          <w:rFonts w:eastAsia="Calibri" w:cs="Calibri"/>
          <w:sz w:val="22"/>
          <w:szCs w:val="22"/>
          <w:lang w:val="de-AT"/>
        </w:rPr>
        <w:t>9</w:t>
      </w:r>
      <w:r w:rsidRPr="1660A3B0">
        <w:rPr>
          <w:rFonts w:eastAsia="Calibri" w:cs="Calibri"/>
          <w:sz w:val="22"/>
          <w:szCs w:val="22"/>
          <w:lang w:val="de-AT"/>
        </w:rPr>
        <w:t>.iso</w:t>
      </w:r>
      <w:proofErr w:type="spellEnd"/>
      <w:r w:rsidRPr="1660A3B0">
        <w:rPr>
          <w:rFonts w:eastAsia="Calibri" w:cs="Calibri"/>
          <w:sz w:val="22"/>
          <w:szCs w:val="22"/>
          <w:lang w:val="de-AT"/>
        </w:rPr>
        <w:t xml:space="preserve"> anhängen und </w:t>
      </w:r>
      <w:proofErr w:type="spellStart"/>
      <w:r w:rsidRPr="1660A3B0">
        <w:rPr>
          <w:rFonts w:eastAsia="Calibri" w:cs="Calibri"/>
          <w:sz w:val="22"/>
          <w:szCs w:val="22"/>
          <w:lang w:val="de-AT"/>
        </w:rPr>
        <w:t>Setup64</w:t>
      </w:r>
      <w:proofErr w:type="spellEnd"/>
      <w:r w:rsidRPr="1660A3B0">
        <w:rPr>
          <w:rFonts w:eastAsia="Calibri" w:cs="Calibri"/>
          <w:sz w:val="22"/>
          <w:szCs w:val="22"/>
          <w:lang w:val="de-AT"/>
        </w:rPr>
        <w:t xml:space="preserve"> starten (oder </w:t>
      </w:r>
      <w:proofErr w:type="spellStart"/>
      <w:r w:rsidRPr="1660A3B0">
        <w:rPr>
          <w:rFonts w:eastAsia="Calibri" w:cs="Calibri"/>
          <w:sz w:val="22"/>
          <w:szCs w:val="22"/>
          <w:lang w:val="de-AT"/>
        </w:rPr>
        <w:t>Autorun</w:t>
      </w:r>
      <w:proofErr w:type="spellEnd"/>
      <w:r w:rsidRPr="1660A3B0">
        <w:rPr>
          <w:rFonts w:eastAsia="Calibri" w:cs="Calibri"/>
          <w:sz w:val="22"/>
          <w:szCs w:val="22"/>
          <w:lang w:val="de-AT"/>
        </w:rPr>
        <w:t xml:space="preserve"> verwenden)</w:t>
      </w:r>
    </w:p>
    <w:p w14:paraId="20D2D7D5" w14:textId="30551CD3" w:rsidR="16BC01F4" w:rsidRDefault="75A03C5E" w:rsidP="16BC01F4">
      <w:pPr>
        <w:spacing w:line="259" w:lineRule="auto"/>
        <w:ind w:left="1980"/>
      </w:pPr>
      <w:r w:rsidRPr="75A03C5E">
        <w:rPr>
          <w:lang w:val="de-AT"/>
        </w:rPr>
        <w:t>Firewall: ICMPv4 und v6 ein- und ausgehend freischalten</w:t>
      </w:r>
    </w:p>
    <w:p w14:paraId="75D3FFEC" w14:textId="7F86C872" w:rsidR="16BC01F4" w:rsidRDefault="16BC01F4" w:rsidP="16BC01F4">
      <w:pPr>
        <w:spacing w:line="259" w:lineRule="auto"/>
        <w:rPr>
          <w:lang w:val="de-AT"/>
        </w:rPr>
      </w:pPr>
    </w:p>
    <w:p w14:paraId="4BA058B4" w14:textId="07B3AA22" w:rsidR="16BC01F4" w:rsidRDefault="75A03C5E" w:rsidP="75A03C5E">
      <w:pPr>
        <w:pStyle w:val="ListParagraph"/>
        <w:numPr>
          <w:ilvl w:val="1"/>
          <w:numId w:val="7"/>
        </w:numPr>
        <w:rPr>
          <w:lang w:val="de-AT"/>
        </w:rPr>
      </w:pPr>
      <w:r w:rsidRPr="75A03C5E">
        <w:rPr>
          <w:lang w:val="de-AT"/>
        </w:rPr>
        <w:t xml:space="preserve">Erstelle auf </w:t>
      </w:r>
      <w:r w:rsidR="00D9015D">
        <w:rPr>
          <w:lang w:val="de-AT"/>
        </w:rPr>
        <w:t>HOMER&lt;KNR&gt;</w:t>
      </w:r>
      <w:r w:rsidRPr="75A03C5E">
        <w:rPr>
          <w:lang w:val="de-AT"/>
        </w:rPr>
        <w:t xml:space="preserve"> einen A und </w:t>
      </w:r>
      <w:proofErr w:type="gramStart"/>
      <w:r w:rsidRPr="75A03C5E">
        <w:rPr>
          <w:lang w:val="de-AT"/>
        </w:rPr>
        <w:t>PTR Eintrag</w:t>
      </w:r>
      <w:proofErr w:type="gramEnd"/>
      <w:r w:rsidRPr="75A03C5E">
        <w:rPr>
          <w:lang w:val="de-AT"/>
        </w:rPr>
        <w:t xml:space="preserve"> für </w:t>
      </w:r>
      <w:r w:rsidR="00F95283">
        <w:rPr>
          <w:lang w:val="de-AT"/>
        </w:rPr>
        <w:t>LISA&lt;KNR&gt;</w:t>
      </w:r>
    </w:p>
    <w:p w14:paraId="1C874F6B" w14:textId="1AD67582" w:rsidR="16BC01F4" w:rsidRDefault="75A03C5E" w:rsidP="16BC01F4">
      <w:pPr>
        <w:ind w:left="1980"/>
      </w:pPr>
      <w:r w:rsidRPr="75A03C5E">
        <w:rPr>
          <w:lang w:val="de-AT"/>
        </w:rPr>
        <w:t xml:space="preserve">Ping </w:t>
      </w:r>
      <w:r w:rsidR="00F95283">
        <w:rPr>
          <w:lang w:val="de-AT"/>
        </w:rPr>
        <w:t>LISA&lt;KNR&gt;</w:t>
      </w:r>
      <w:r w:rsidRPr="75A03C5E">
        <w:rPr>
          <w:lang w:val="de-AT"/>
        </w:rPr>
        <w:t xml:space="preserve"> &lt;--&gt; </w:t>
      </w:r>
      <w:r w:rsidR="00D9015D">
        <w:rPr>
          <w:lang w:val="de-AT"/>
        </w:rPr>
        <w:t>HOMER&lt;KNR&gt;</w:t>
      </w:r>
      <w:r w:rsidRPr="75A03C5E">
        <w:rPr>
          <w:lang w:val="de-AT"/>
        </w:rPr>
        <w:t xml:space="preserve"> mit </w:t>
      </w:r>
      <w:proofErr w:type="gramStart"/>
      <w:r w:rsidRPr="75A03C5E">
        <w:rPr>
          <w:lang w:val="de-AT"/>
        </w:rPr>
        <w:t>IP Adressen</w:t>
      </w:r>
      <w:proofErr w:type="gramEnd"/>
    </w:p>
    <w:p w14:paraId="4164D7AF" w14:textId="5EB625CB" w:rsidR="16BC01F4" w:rsidRPr="00945ACC" w:rsidRDefault="75A03C5E" w:rsidP="75A03C5E">
      <w:pPr>
        <w:ind w:left="1980" w:firstLine="708"/>
        <w:rPr>
          <w:rFonts w:ascii="Courier New" w:eastAsia="Courier New" w:hAnsi="Courier New" w:cs="Courier New"/>
          <w:lang w:val="en-US"/>
        </w:rPr>
      </w:pPr>
      <w:r w:rsidRPr="00945ACC">
        <w:rPr>
          <w:rFonts w:ascii="Courier New" w:eastAsia="Courier New" w:hAnsi="Courier New" w:cs="Courier New"/>
          <w:lang w:val="en-US"/>
        </w:rPr>
        <w:t>&gt; ping 192.168.1.1</w:t>
      </w:r>
    </w:p>
    <w:p w14:paraId="288440F5" w14:textId="659EBD4E" w:rsidR="16BC01F4" w:rsidRPr="00945ACC" w:rsidRDefault="75A03C5E" w:rsidP="75A03C5E">
      <w:pPr>
        <w:ind w:left="1980" w:firstLine="708"/>
        <w:rPr>
          <w:lang w:val="en-US"/>
        </w:rPr>
      </w:pPr>
      <w:r w:rsidRPr="00945ACC">
        <w:rPr>
          <w:rFonts w:ascii="Courier New" w:eastAsia="Courier New" w:hAnsi="Courier New" w:cs="Courier New"/>
          <w:lang w:val="en-US"/>
        </w:rPr>
        <w:t>&gt; ping 192.168.1.50</w:t>
      </w:r>
    </w:p>
    <w:p w14:paraId="6F99BEE4" w14:textId="049E360A" w:rsidR="16BC01F4" w:rsidRPr="00945ACC" w:rsidRDefault="16BC01F4" w:rsidP="16BC01F4">
      <w:pPr>
        <w:ind w:left="1416"/>
        <w:rPr>
          <w:rFonts w:ascii="Courier New" w:eastAsia="Courier New" w:hAnsi="Courier New" w:cs="Courier New"/>
          <w:lang w:val="en-US"/>
        </w:rPr>
      </w:pPr>
    </w:p>
    <w:p w14:paraId="7675E7B1" w14:textId="7329879D" w:rsidR="16BC01F4" w:rsidRPr="00945ACC" w:rsidRDefault="1660A3B0" w:rsidP="16BC01F4">
      <w:pPr>
        <w:ind w:left="1980"/>
        <w:rPr>
          <w:lang w:val="en-US"/>
        </w:rPr>
      </w:pPr>
      <w:r w:rsidRPr="00945ACC">
        <w:rPr>
          <w:lang w:val="en-US"/>
        </w:rPr>
        <w:t xml:space="preserve">Ping test </w:t>
      </w:r>
      <w:r w:rsidR="00F95283" w:rsidRPr="00945ACC">
        <w:rPr>
          <w:lang w:val="en-US"/>
        </w:rPr>
        <w:t>LISA&lt;KNR&gt;</w:t>
      </w:r>
      <w:r w:rsidRPr="00945ACC">
        <w:rPr>
          <w:lang w:val="en-US"/>
        </w:rPr>
        <w:t xml:space="preserve"> --&gt; </w:t>
      </w:r>
      <w:r w:rsidR="00D9015D" w:rsidRPr="00945ACC">
        <w:rPr>
          <w:lang w:val="en-US"/>
        </w:rPr>
        <w:t>HOMER&lt;KNR&gt;</w:t>
      </w:r>
      <w:r w:rsidRPr="00945ACC">
        <w:rPr>
          <w:lang w:val="en-US"/>
        </w:rPr>
        <w:t xml:space="preserve"> </w:t>
      </w:r>
      <w:proofErr w:type="spellStart"/>
      <w:r w:rsidRPr="00945ACC">
        <w:rPr>
          <w:lang w:val="en-US"/>
        </w:rPr>
        <w:t>mit</w:t>
      </w:r>
      <w:proofErr w:type="spellEnd"/>
      <w:r w:rsidRPr="00945ACC">
        <w:rPr>
          <w:lang w:val="en-US"/>
        </w:rPr>
        <w:t xml:space="preserve"> </w:t>
      </w:r>
      <w:proofErr w:type="spellStart"/>
      <w:r w:rsidRPr="00945ACC">
        <w:rPr>
          <w:lang w:val="en-US"/>
        </w:rPr>
        <w:t>FQDNs</w:t>
      </w:r>
      <w:proofErr w:type="spellEnd"/>
    </w:p>
    <w:p w14:paraId="43349F56" w14:textId="2F4F2FA2" w:rsidR="16BC01F4" w:rsidRPr="00945ACC" w:rsidRDefault="1660A3B0" w:rsidP="1660A3B0">
      <w:pPr>
        <w:ind w:left="1980" w:firstLine="708"/>
        <w:rPr>
          <w:rFonts w:ascii="Courier New" w:eastAsia="Courier New" w:hAnsi="Courier New" w:cs="Courier New"/>
          <w:lang w:val="en-US"/>
        </w:rPr>
      </w:pPr>
      <w:r w:rsidRPr="00945ACC">
        <w:rPr>
          <w:rFonts w:ascii="Courier New" w:eastAsia="Courier New" w:hAnsi="Courier New" w:cs="Courier New"/>
          <w:lang w:val="en-US"/>
        </w:rPr>
        <w:t xml:space="preserve">&gt; ping </w:t>
      </w:r>
      <w:r w:rsidR="00F95283" w:rsidRPr="00945ACC">
        <w:rPr>
          <w:rFonts w:ascii="Courier New" w:eastAsia="Courier New" w:hAnsi="Courier New" w:cs="Courier New"/>
          <w:lang w:val="en-US"/>
        </w:rPr>
        <w:t>LISA&lt;</w:t>
      </w:r>
      <w:proofErr w:type="spellStart"/>
      <w:r w:rsidR="00F95283" w:rsidRPr="00945ACC">
        <w:rPr>
          <w:rFonts w:ascii="Courier New" w:eastAsia="Courier New" w:hAnsi="Courier New" w:cs="Courier New"/>
          <w:lang w:val="en-US"/>
        </w:rPr>
        <w:t>KNr</w:t>
      </w:r>
      <w:proofErr w:type="spellEnd"/>
      <w:r w:rsidR="00F95283" w:rsidRPr="00945ACC">
        <w:rPr>
          <w:rFonts w:ascii="Courier New" w:eastAsia="Courier New" w:hAnsi="Courier New" w:cs="Courier New"/>
          <w:lang w:val="en-US"/>
        </w:rPr>
        <w:t>&gt;</w:t>
      </w:r>
      <w:r w:rsidRPr="00945ACC">
        <w:rPr>
          <w:rFonts w:ascii="Courier New" w:eastAsia="Courier New" w:hAnsi="Courier New" w:cs="Courier New"/>
          <w:lang w:val="en-US"/>
        </w:rPr>
        <w:t>.</w:t>
      </w:r>
      <w:proofErr w:type="spellStart"/>
      <w:r w:rsidRPr="00945ACC">
        <w:rPr>
          <w:rFonts w:ascii="Courier New" w:eastAsia="Courier New" w:hAnsi="Courier New" w:cs="Courier New"/>
          <w:lang w:val="en-US"/>
        </w:rPr>
        <w:t>sz-</w:t>
      </w:r>
      <w:proofErr w:type="gramStart"/>
      <w:r w:rsidRPr="00945ACC">
        <w:rPr>
          <w:rFonts w:ascii="Courier New" w:eastAsia="Courier New" w:hAnsi="Courier New" w:cs="Courier New"/>
          <w:lang w:val="en-US"/>
        </w:rPr>
        <w:t>ybbs.local</w:t>
      </w:r>
      <w:proofErr w:type="spellEnd"/>
      <w:proofErr w:type="gramEnd"/>
    </w:p>
    <w:p w14:paraId="1A07FB9B" w14:textId="043ED06A" w:rsidR="16BC01F4" w:rsidRPr="00945ACC" w:rsidRDefault="1660A3B0" w:rsidP="1660A3B0">
      <w:pPr>
        <w:ind w:left="1980" w:firstLine="708"/>
        <w:rPr>
          <w:lang w:val="en-US"/>
        </w:rPr>
      </w:pPr>
      <w:r w:rsidRPr="00945ACC">
        <w:rPr>
          <w:rFonts w:ascii="Courier New" w:eastAsia="Courier New" w:hAnsi="Courier New" w:cs="Courier New"/>
          <w:lang w:val="en-US"/>
        </w:rPr>
        <w:t xml:space="preserve">&gt; ping </w:t>
      </w:r>
      <w:r w:rsidR="00D9015D" w:rsidRPr="00945ACC">
        <w:rPr>
          <w:rFonts w:ascii="Courier New" w:eastAsia="Courier New" w:hAnsi="Courier New" w:cs="Courier New"/>
          <w:lang w:val="en-US"/>
        </w:rPr>
        <w:t>HOMER&lt;</w:t>
      </w:r>
      <w:proofErr w:type="spellStart"/>
      <w:r w:rsidR="00D9015D" w:rsidRPr="00945ACC">
        <w:rPr>
          <w:rFonts w:ascii="Courier New" w:eastAsia="Courier New" w:hAnsi="Courier New" w:cs="Courier New"/>
          <w:lang w:val="en-US"/>
        </w:rPr>
        <w:t>KNr</w:t>
      </w:r>
      <w:proofErr w:type="spellEnd"/>
      <w:r w:rsidR="00D9015D" w:rsidRPr="00945ACC">
        <w:rPr>
          <w:rFonts w:ascii="Courier New" w:eastAsia="Courier New" w:hAnsi="Courier New" w:cs="Courier New"/>
          <w:lang w:val="en-US"/>
        </w:rPr>
        <w:t>&gt;</w:t>
      </w:r>
      <w:r w:rsidRPr="00945ACC">
        <w:rPr>
          <w:rFonts w:ascii="Courier New" w:eastAsia="Courier New" w:hAnsi="Courier New" w:cs="Courier New"/>
          <w:lang w:val="en-US"/>
        </w:rPr>
        <w:t>.</w:t>
      </w:r>
      <w:proofErr w:type="spellStart"/>
      <w:r w:rsidRPr="00945ACC">
        <w:rPr>
          <w:rFonts w:ascii="Courier New" w:eastAsia="Courier New" w:hAnsi="Courier New" w:cs="Courier New"/>
          <w:lang w:val="en-US"/>
        </w:rPr>
        <w:t>sz-</w:t>
      </w:r>
      <w:proofErr w:type="gramStart"/>
      <w:r w:rsidRPr="00945ACC">
        <w:rPr>
          <w:rFonts w:ascii="Courier New" w:eastAsia="Courier New" w:hAnsi="Courier New" w:cs="Courier New"/>
          <w:lang w:val="en-US"/>
        </w:rPr>
        <w:t>ybbs.loca</w:t>
      </w:r>
      <w:r w:rsidRPr="00945ACC">
        <w:rPr>
          <w:lang w:val="en-US"/>
        </w:rPr>
        <w:t>l</w:t>
      </w:r>
      <w:proofErr w:type="spellEnd"/>
      <w:proofErr w:type="gramEnd"/>
    </w:p>
    <w:p w14:paraId="5BED05DC" w14:textId="71BA6C58" w:rsidR="6113BA4C" w:rsidRDefault="1660A3B0" w:rsidP="1660A3B0">
      <w:pPr>
        <w:pStyle w:val="ListParagraph"/>
        <w:numPr>
          <w:ilvl w:val="1"/>
          <w:numId w:val="7"/>
        </w:numPr>
        <w:rPr>
          <w:lang w:val="de-AT"/>
        </w:rPr>
      </w:pPr>
      <w:r w:rsidRPr="1660A3B0">
        <w:rPr>
          <w:lang w:val="de-AT"/>
        </w:rPr>
        <w:t xml:space="preserve">Teste mit </w:t>
      </w:r>
      <w:proofErr w:type="spellStart"/>
      <w:r w:rsidRPr="1660A3B0">
        <w:rPr>
          <w:lang w:val="de-AT"/>
        </w:rPr>
        <w:t>nslookup</w:t>
      </w:r>
      <w:proofErr w:type="spellEnd"/>
      <w:r w:rsidRPr="1660A3B0">
        <w:rPr>
          <w:lang w:val="de-AT"/>
        </w:rPr>
        <w:t xml:space="preserve"> auf </w:t>
      </w:r>
      <w:r w:rsidR="00F95283">
        <w:rPr>
          <w:lang w:val="de-AT"/>
        </w:rPr>
        <w:t>LISA&lt;</w:t>
      </w:r>
      <w:proofErr w:type="spellStart"/>
      <w:r w:rsidR="00F95283">
        <w:rPr>
          <w:lang w:val="de-AT"/>
        </w:rPr>
        <w:t>KNR</w:t>
      </w:r>
      <w:proofErr w:type="spellEnd"/>
      <w:r w:rsidR="00F95283">
        <w:rPr>
          <w:lang w:val="de-AT"/>
        </w:rPr>
        <w:t>&gt;</w:t>
      </w:r>
      <w:r w:rsidRPr="1660A3B0">
        <w:rPr>
          <w:lang w:val="de-AT"/>
        </w:rPr>
        <w:t xml:space="preserve"> ob du Einträge von </w:t>
      </w:r>
      <w:proofErr w:type="spellStart"/>
      <w:r w:rsidRPr="1660A3B0">
        <w:rPr>
          <w:lang w:val="de-AT"/>
        </w:rPr>
        <w:t>sz-</w:t>
      </w:r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und Einträge von hak</w:t>
      </w:r>
      <w:r w:rsidR="00137C3C">
        <w:rPr>
          <w:lang w:val="de-AT"/>
        </w:rPr>
        <w:t>,</w:t>
      </w:r>
      <w:r w:rsidRPr="1660A3B0">
        <w:rPr>
          <w:lang w:val="de-AT"/>
        </w:rPr>
        <w:t xml:space="preserve"> </w:t>
      </w:r>
      <w:proofErr w:type="spellStart"/>
      <w:r w:rsidRPr="1660A3B0">
        <w:rPr>
          <w:lang w:val="de-AT"/>
        </w:rPr>
        <w:t>htl</w:t>
      </w:r>
      <w:proofErr w:type="spellEnd"/>
      <w:r w:rsidRPr="1660A3B0">
        <w:rPr>
          <w:lang w:val="de-AT"/>
        </w:rPr>
        <w:t xml:space="preserve"> und </w:t>
      </w:r>
      <w:proofErr w:type="spellStart"/>
      <w:r w:rsidRPr="1660A3B0">
        <w:rPr>
          <w:lang w:val="de-AT"/>
        </w:rPr>
        <w:t>verwaltung</w:t>
      </w:r>
      <w:proofErr w:type="spellEnd"/>
      <w:r w:rsidRPr="1660A3B0">
        <w:rPr>
          <w:lang w:val="de-AT"/>
        </w:rPr>
        <w:t xml:space="preserve"> auflösen kannst</w:t>
      </w:r>
    </w:p>
    <w:p w14:paraId="22F32D88" w14:textId="0F2EA3B9" w:rsidR="45CC4FEE" w:rsidRDefault="45CC4FEE" w:rsidP="45CC4FEE">
      <w:pPr>
        <w:rPr>
          <w:lang w:val="de-AT"/>
        </w:rPr>
      </w:pPr>
    </w:p>
    <w:p w14:paraId="0A17AB90" w14:textId="52615909" w:rsidR="45CC4FEE" w:rsidRPr="002E31EF" w:rsidRDefault="45CC4FEE" w:rsidP="45CC4FEE">
      <w:pPr>
        <w:pStyle w:val="ListParagraph"/>
        <w:numPr>
          <w:ilvl w:val="0"/>
          <w:numId w:val="9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Sekundärer </w:t>
      </w:r>
      <w:proofErr w:type="gramStart"/>
      <w:r w:rsidRPr="002E31EF">
        <w:rPr>
          <w:highlight w:val="green"/>
          <w:lang w:val="de-AT"/>
        </w:rPr>
        <w:t>DNS Server</w:t>
      </w:r>
      <w:proofErr w:type="gramEnd"/>
    </w:p>
    <w:p w14:paraId="259DB589" w14:textId="3AB10AC6" w:rsidR="45CC4FEE" w:rsidRPr="002E31EF" w:rsidRDefault="00AF15AE" w:rsidP="1660A3B0">
      <w:pPr>
        <w:pStyle w:val="ListParagraph"/>
        <w:numPr>
          <w:ilvl w:val="1"/>
          <w:numId w:val="4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Kopiere den </w:t>
      </w:r>
      <w:r w:rsidR="00D9015D" w:rsidRPr="002E31EF">
        <w:rPr>
          <w:highlight w:val="green"/>
          <w:lang w:val="de-AT"/>
        </w:rPr>
        <w:t>HOMER&lt;</w:t>
      </w:r>
      <w:proofErr w:type="spellStart"/>
      <w:r w:rsidR="00D9015D" w:rsidRPr="002E31EF">
        <w:rPr>
          <w:highlight w:val="green"/>
          <w:lang w:val="de-AT"/>
        </w:rPr>
        <w:t>KNr</w:t>
      </w:r>
      <w:proofErr w:type="spellEnd"/>
      <w:r w:rsidR="00D9015D" w:rsidRPr="002E31EF">
        <w:rPr>
          <w:highlight w:val="green"/>
          <w:lang w:val="de-AT"/>
        </w:rPr>
        <w:t>&gt;</w:t>
      </w:r>
      <w:r w:rsidRPr="002E31EF">
        <w:rPr>
          <w:highlight w:val="green"/>
          <w:lang w:val="de-AT"/>
        </w:rPr>
        <w:t xml:space="preserve"> Ordner im Explorer und benenne den Ordner </w:t>
      </w:r>
      <w:r w:rsidR="00D9015D" w:rsidRPr="002E31EF">
        <w:rPr>
          <w:highlight w:val="green"/>
          <w:lang w:val="de-AT"/>
        </w:rPr>
        <w:t>MARGE&lt;</w:t>
      </w:r>
      <w:proofErr w:type="spellStart"/>
      <w:r w:rsidR="00D9015D" w:rsidRPr="002E31EF">
        <w:rPr>
          <w:highlight w:val="green"/>
          <w:lang w:val="de-AT"/>
        </w:rPr>
        <w:t>KNr</w:t>
      </w:r>
      <w:proofErr w:type="spellEnd"/>
      <w:r w:rsidR="00D9015D" w:rsidRPr="002E31EF">
        <w:rPr>
          <w:highlight w:val="green"/>
          <w:lang w:val="de-AT"/>
        </w:rPr>
        <w:t>&gt;</w:t>
      </w:r>
      <w:r w:rsidRPr="002E31EF">
        <w:rPr>
          <w:highlight w:val="green"/>
          <w:lang w:val="de-AT"/>
        </w:rPr>
        <w:t>.</w:t>
      </w:r>
    </w:p>
    <w:p w14:paraId="29F7A05E" w14:textId="228493DA" w:rsidR="45CC4FEE" w:rsidRPr="002E31EF" w:rsidRDefault="45CC4FEE" w:rsidP="45CC4FEE">
      <w:pPr>
        <w:pStyle w:val="ListParagraph"/>
        <w:numPr>
          <w:ilvl w:val="1"/>
          <w:numId w:val="6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>Konfiguriere die VM</w:t>
      </w:r>
    </w:p>
    <w:p w14:paraId="2145162D" w14:textId="3FE9C3A3" w:rsidR="45CC4FEE" w:rsidRPr="002E31EF" w:rsidRDefault="00137C3C" w:rsidP="1660A3B0">
      <w:pPr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“LAN </w:t>
      </w:r>
      <w:proofErr w:type="spellStart"/>
      <w:r w:rsidRPr="002E31EF">
        <w:rPr>
          <w:highlight w:val="green"/>
          <w:lang w:val="de-AT"/>
        </w:rPr>
        <w:t>segment</w:t>
      </w:r>
      <w:proofErr w:type="spellEnd"/>
      <w:r w:rsidRPr="002E31EF">
        <w:rPr>
          <w:highlight w:val="green"/>
          <w:lang w:val="de-AT"/>
        </w:rPr>
        <w:t>” intern</w:t>
      </w:r>
    </w:p>
    <w:p w14:paraId="28A5A406" w14:textId="09083EE1" w:rsidR="251B5122" w:rsidRPr="002E31EF" w:rsidRDefault="251B5122" w:rsidP="251B5122">
      <w:pPr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Hostname auf </w:t>
      </w:r>
      <w:r w:rsidR="00D9015D" w:rsidRPr="002E31EF">
        <w:rPr>
          <w:highlight w:val="green"/>
          <w:lang w:val="de-AT"/>
        </w:rPr>
        <w:t>MARGE&lt;KNR&gt;</w:t>
      </w:r>
      <w:r w:rsidRPr="002E31EF">
        <w:rPr>
          <w:highlight w:val="green"/>
          <w:lang w:val="de-AT"/>
        </w:rPr>
        <w:t xml:space="preserve"> ändern (</w:t>
      </w:r>
      <w:proofErr w:type="gramStart"/>
      <w:r w:rsidRPr="002E31EF">
        <w:rPr>
          <w:highlight w:val="green"/>
          <w:lang w:val="de-AT"/>
        </w:rPr>
        <w:t>VM Bezeichnung</w:t>
      </w:r>
      <w:proofErr w:type="gramEnd"/>
      <w:r w:rsidRPr="002E31EF">
        <w:rPr>
          <w:highlight w:val="green"/>
          <w:lang w:val="de-AT"/>
        </w:rPr>
        <w:t xml:space="preserve"> und Windows)</w:t>
      </w:r>
    </w:p>
    <w:p w14:paraId="11630596" w14:textId="2D488D8B" w:rsidR="45CC4FEE" w:rsidRPr="002E31EF" w:rsidRDefault="1660A3B0" w:rsidP="1660A3B0">
      <w:pPr>
        <w:spacing w:line="259" w:lineRule="auto"/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 IP 192.168.1.2 / 24</w:t>
      </w:r>
    </w:p>
    <w:p w14:paraId="5F880B64" w14:textId="0107D18D" w:rsidR="45CC4FEE" w:rsidRPr="002E31EF" w:rsidRDefault="1660A3B0" w:rsidP="1660A3B0">
      <w:pPr>
        <w:spacing w:line="259" w:lineRule="auto"/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 </w:t>
      </w:r>
      <w:proofErr w:type="spellStart"/>
      <w:r w:rsidRPr="002E31EF">
        <w:rPr>
          <w:highlight w:val="green"/>
          <w:lang w:val="de-AT"/>
        </w:rPr>
        <w:t>Gtw</w:t>
      </w:r>
      <w:proofErr w:type="spellEnd"/>
      <w:r w:rsidRPr="002E31EF">
        <w:rPr>
          <w:highlight w:val="green"/>
          <w:lang w:val="de-AT"/>
        </w:rPr>
        <w:t xml:space="preserve"> </w:t>
      </w:r>
      <w:proofErr w:type="spellStart"/>
      <w:r w:rsidRPr="002E31EF">
        <w:rPr>
          <w:highlight w:val="green"/>
          <w:lang w:val="de-AT"/>
        </w:rPr>
        <w:t>leer</w:t>
      </w:r>
      <w:r w:rsidR="00024B15" w:rsidRPr="002E31EF">
        <w:rPr>
          <w:highlight w:val="green"/>
          <w:lang w:val="de-AT"/>
        </w:rPr>
        <w:t>s</w:t>
      </w:r>
      <w:proofErr w:type="spellEnd"/>
    </w:p>
    <w:p w14:paraId="7831B61B" w14:textId="5EAC83C8" w:rsidR="45CC4FEE" w:rsidRPr="002E31EF" w:rsidRDefault="1660A3B0" w:rsidP="1660A3B0">
      <w:pPr>
        <w:spacing w:line="259" w:lineRule="auto"/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 DNS 192.168.1.1</w:t>
      </w:r>
    </w:p>
    <w:p w14:paraId="55390D54" w14:textId="1236A6E6" w:rsidR="45CC4FEE" w:rsidRPr="002E31EF" w:rsidRDefault="1660A3B0" w:rsidP="1660A3B0">
      <w:pPr>
        <w:spacing w:line="259" w:lineRule="auto"/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lastRenderedPageBreak/>
        <w:t xml:space="preserve"> neu starten</w:t>
      </w:r>
    </w:p>
    <w:p w14:paraId="4AAFC411" w14:textId="0E93B486" w:rsidR="45CC4FEE" w:rsidRPr="002E31EF" w:rsidRDefault="45CC4FEE" w:rsidP="45CC4FEE">
      <w:pPr>
        <w:spacing w:line="259" w:lineRule="auto"/>
        <w:ind w:left="1980"/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 </w:t>
      </w:r>
      <w:proofErr w:type="gramStart"/>
      <w:r w:rsidRPr="002E31EF">
        <w:rPr>
          <w:highlight w:val="green"/>
          <w:lang w:val="de-AT"/>
        </w:rPr>
        <w:t>DNS Rolle</w:t>
      </w:r>
      <w:proofErr w:type="gramEnd"/>
      <w:r w:rsidRPr="002E31EF">
        <w:rPr>
          <w:highlight w:val="green"/>
          <w:lang w:val="de-AT"/>
        </w:rPr>
        <w:t xml:space="preserve"> installieren</w:t>
      </w:r>
    </w:p>
    <w:p w14:paraId="7C433966" w14:textId="4F320FB8" w:rsidR="45CC4FEE" w:rsidRPr="002E31EF" w:rsidRDefault="45CC4FEE" w:rsidP="45CC4FEE">
      <w:pPr>
        <w:pStyle w:val="ListParagraph"/>
        <w:numPr>
          <w:ilvl w:val="1"/>
          <w:numId w:val="6"/>
        </w:numPr>
        <w:rPr>
          <w:highlight w:val="green"/>
        </w:rPr>
      </w:pPr>
      <w:r w:rsidRPr="002E31EF">
        <w:rPr>
          <w:highlight w:val="green"/>
          <w:lang w:val="de-AT"/>
        </w:rPr>
        <w:t xml:space="preserve">Lege auf </w:t>
      </w:r>
      <w:r w:rsidR="00D9015D" w:rsidRPr="002E31EF">
        <w:rPr>
          <w:highlight w:val="green"/>
          <w:lang w:val="de-AT"/>
        </w:rPr>
        <w:t>HOMER&lt;KNR&gt;</w:t>
      </w:r>
      <w:r w:rsidRPr="002E31EF">
        <w:rPr>
          <w:highlight w:val="green"/>
          <w:lang w:val="de-AT"/>
        </w:rPr>
        <w:t xml:space="preserve"> einen A + </w:t>
      </w:r>
      <w:proofErr w:type="gramStart"/>
      <w:r w:rsidRPr="002E31EF">
        <w:rPr>
          <w:highlight w:val="green"/>
          <w:lang w:val="de-AT"/>
        </w:rPr>
        <w:t>PTR Eintrag</w:t>
      </w:r>
      <w:proofErr w:type="gramEnd"/>
      <w:r w:rsidRPr="002E31EF">
        <w:rPr>
          <w:highlight w:val="green"/>
          <w:lang w:val="de-AT"/>
        </w:rPr>
        <w:t xml:space="preserve"> für </w:t>
      </w:r>
      <w:r w:rsidR="00D9015D" w:rsidRPr="002E31EF">
        <w:rPr>
          <w:highlight w:val="green"/>
          <w:lang w:val="de-AT"/>
        </w:rPr>
        <w:t>MARGE&lt;KNR&gt;</w:t>
      </w:r>
      <w:r w:rsidRPr="002E31EF">
        <w:rPr>
          <w:highlight w:val="green"/>
          <w:lang w:val="de-AT"/>
        </w:rPr>
        <w:t xml:space="preserve"> an</w:t>
      </w:r>
    </w:p>
    <w:p w14:paraId="05924390" w14:textId="2C4DB92B" w:rsidR="45CC4FEE" w:rsidRPr="002E31EF" w:rsidRDefault="1660A3B0" w:rsidP="1660A3B0">
      <w:pPr>
        <w:pStyle w:val="ListParagraph"/>
        <w:numPr>
          <w:ilvl w:val="1"/>
          <w:numId w:val="6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Klicke in der Konsole auf </w:t>
      </w:r>
      <w:r w:rsidR="00D9015D" w:rsidRPr="002E31EF">
        <w:rPr>
          <w:highlight w:val="green"/>
          <w:lang w:val="de-AT"/>
        </w:rPr>
        <w:t>HOMER&lt;</w:t>
      </w:r>
      <w:proofErr w:type="spellStart"/>
      <w:r w:rsidR="00D9015D" w:rsidRPr="002E31EF">
        <w:rPr>
          <w:highlight w:val="green"/>
          <w:lang w:val="de-AT"/>
        </w:rPr>
        <w:t>KNR</w:t>
      </w:r>
      <w:proofErr w:type="spellEnd"/>
      <w:r w:rsidR="00D9015D" w:rsidRPr="002E31EF">
        <w:rPr>
          <w:highlight w:val="green"/>
          <w:lang w:val="de-AT"/>
        </w:rPr>
        <w:t>&gt;</w:t>
      </w:r>
      <w:r w:rsidRPr="002E31EF">
        <w:rPr>
          <w:highlight w:val="green"/>
          <w:lang w:val="de-AT"/>
        </w:rPr>
        <w:t xml:space="preserve"> im </w:t>
      </w:r>
      <w:proofErr w:type="spellStart"/>
      <w:r w:rsidRPr="002E31EF">
        <w:rPr>
          <w:highlight w:val="green"/>
          <w:lang w:val="de-AT"/>
        </w:rPr>
        <w:t>SnapIn</w:t>
      </w:r>
      <w:proofErr w:type="spellEnd"/>
      <w:r w:rsidRPr="002E31EF">
        <w:rPr>
          <w:highlight w:val="green"/>
          <w:lang w:val="de-AT"/>
        </w:rPr>
        <w:t xml:space="preserve"> mit der rechten Maustaste auf den “DNS” Knoten - “</w:t>
      </w:r>
      <w:r w:rsidR="00137C3C" w:rsidRPr="002E31EF">
        <w:rPr>
          <w:highlight w:val="green"/>
          <w:lang w:val="de-AT"/>
        </w:rPr>
        <w:t>Connect to DNS Server …</w:t>
      </w:r>
      <w:r w:rsidRPr="002E31EF">
        <w:rPr>
          <w:highlight w:val="green"/>
          <w:lang w:val="de-AT"/>
        </w:rPr>
        <w:t xml:space="preserve">” - “Folgendem Computer: </w:t>
      </w:r>
      <w:r w:rsidR="00D9015D" w:rsidRPr="002E31EF">
        <w:rPr>
          <w:highlight w:val="green"/>
          <w:lang w:val="de-AT"/>
        </w:rPr>
        <w:t>MARGE&lt;</w:t>
      </w:r>
      <w:proofErr w:type="spellStart"/>
      <w:r w:rsidR="00D9015D" w:rsidRPr="002E31EF">
        <w:rPr>
          <w:highlight w:val="green"/>
          <w:lang w:val="de-AT"/>
        </w:rPr>
        <w:t>KNr</w:t>
      </w:r>
      <w:proofErr w:type="spellEnd"/>
      <w:r w:rsidR="00D9015D" w:rsidRPr="002E31EF">
        <w:rPr>
          <w:highlight w:val="green"/>
          <w:lang w:val="de-AT"/>
        </w:rPr>
        <w:t>&gt;</w:t>
      </w:r>
      <w:r w:rsidRPr="002E31EF">
        <w:rPr>
          <w:highlight w:val="green"/>
          <w:lang w:val="de-AT"/>
        </w:rPr>
        <w:t>.</w:t>
      </w:r>
      <w:proofErr w:type="spellStart"/>
      <w:r w:rsidRPr="002E31EF">
        <w:rPr>
          <w:highlight w:val="green"/>
          <w:lang w:val="de-AT"/>
        </w:rPr>
        <w:t>sz-</w:t>
      </w:r>
      <w:proofErr w:type="gramStart"/>
      <w:r w:rsidRPr="002E31EF">
        <w:rPr>
          <w:highlight w:val="green"/>
          <w:lang w:val="de-AT"/>
        </w:rPr>
        <w:t>ybbs.local</w:t>
      </w:r>
      <w:proofErr w:type="spellEnd"/>
      <w:proofErr w:type="gramEnd"/>
      <w:r w:rsidRPr="002E31EF">
        <w:rPr>
          <w:highlight w:val="green"/>
          <w:lang w:val="de-AT"/>
        </w:rPr>
        <w:t>”</w:t>
      </w:r>
    </w:p>
    <w:p w14:paraId="0214B68C" w14:textId="0693CB92" w:rsidR="45CC4FEE" w:rsidRPr="002E31EF" w:rsidRDefault="1660A3B0" w:rsidP="1660A3B0">
      <w:pPr>
        <w:pStyle w:val="ListParagraph"/>
        <w:numPr>
          <w:ilvl w:val="1"/>
          <w:numId w:val="6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Erlaube die Zonenübertragung von </w:t>
      </w:r>
      <w:proofErr w:type="spellStart"/>
      <w:r w:rsidRPr="002E31EF">
        <w:rPr>
          <w:highlight w:val="green"/>
          <w:lang w:val="de-AT"/>
        </w:rPr>
        <w:t>sz-</w:t>
      </w:r>
      <w:proofErr w:type="gramStart"/>
      <w:r w:rsidRPr="002E31EF">
        <w:rPr>
          <w:highlight w:val="green"/>
          <w:lang w:val="de-AT"/>
        </w:rPr>
        <w:t>ybbs.local</w:t>
      </w:r>
      <w:proofErr w:type="spellEnd"/>
      <w:proofErr w:type="gramEnd"/>
      <w:r w:rsidRPr="002E31EF">
        <w:rPr>
          <w:highlight w:val="green"/>
          <w:lang w:val="de-AT"/>
        </w:rPr>
        <w:t xml:space="preserve"> an die IP von </w:t>
      </w:r>
      <w:r w:rsidR="00D9015D" w:rsidRPr="002E31EF">
        <w:rPr>
          <w:highlight w:val="green"/>
          <w:lang w:val="de-AT"/>
        </w:rPr>
        <w:t>MARGE&lt;KNR&gt;</w:t>
      </w:r>
    </w:p>
    <w:p w14:paraId="36D3F465" w14:textId="6DEE6C6C" w:rsidR="45CC4FEE" w:rsidRDefault="45CC4FEE" w:rsidP="45CC4FEE">
      <w:pPr>
        <w:ind w:left="360"/>
        <w:rPr>
          <w:lang w:val="de-AT"/>
        </w:rPr>
      </w:pPr>
    </w:p>
    <w:p w14:paraId="407D34B6" w14:textId="54F37C3A" w:rsidR="45CC4FEE" w:rsidRPr="002E31EF" w:rsidRDefault="1660A3B0" w:rsidP="1660A3B0">
      <w:pPr>
        <w:pStyle w:val="ListParagraph"/>
        <w:numPr>
          <w:ilvl w:val="0"/>
          <w:numId w:val="9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Sekundäre Zone </w:t>
      </w:r>
      <w:proofErr w:type="spellStart"/>
      <w:r w:rsidRPr="002E31EF">
        <w:rPr>
          <w:highlight w:val="green"/>
          <w:lang w:val="de-AT"/>
        </w:rPr>
        <w:t>sz-</w:t>
      </w:r>
      <w:proofErr w:type="gramStart"/>
      <w:r w:rsidRPr="002E31EF">
        <w:rPr>
          <w:highlight w:val="green"/>
          <w:lang w:val="de-AT"/>
        </w:rPr>
        <w:t>ybbs.local</w:t>
      </w:r>
      <w:proofErr w:type="spellEnd"/>
      <w:proofErr w:type="gramEnd"/>
      <w:r w:rsidRPr="002E31EF">
        <w:rPr>
          <w:highlight w:val="green"/>
          <w:lang w:val="de-AT"/>
        </w:rPr>
        <w:t xml:space="preserve"> auf </w:t>
      </w:r>
      <w:r w:rsidR="00D9015D" w:rsidRPr="002E31EF">
        <w:rPr>
          <w:highlight w:val="green"/>
          <w:lang w:val="de-AT"/>
        </w:rPr>
        <w:t>MARGE&lt;</w:t>
      </w:r>
      <w:proofErr w:type="spellStart"/>
      <w:r w:rsidR="00D9015D" w:rsidRPr="002E31EF">
        <w:rPr>
          <w:highlight w:val="green"/>
          <w:lang w:val="de-AT"/>
        </w:rPr>
        <w:t>KNR</w:t>
      </w:r>
      <w:proofErr w:type="spellEnd"/>
      <w:r w:rsidR="00D9015D" w:rsidRPr="002E31EF">
        <w:rPr>
          <w:highlight w:val="green"/>
          <w:lang w:val="de-AT"/>
        </w:rPr>
        <w:t>&gt;</w:t>
      </w:r>
      <w:r w:rsidRPr="002E31EF">
        <w:rPr>
          <w:highlight w:val="green"/>
          <w:lang w:val="de-AT"/>
        </w:rPr>
        <w:t xml:space="preserve"> einrichten</w:t>
      </w:r>
    </w:p>
    <w:p w14:paraId="786D2BAA" w14:textId="35EE5615" w:rsidR="45CC4FEE" w:rsidRPr="002E31EF" w:rsidRDefault="1660A3B0" w:rsidP="1660A3B0">
      <w:pPr>
        <w:pStyle w:val="ListParagraph"/>
        <w:numPr>
          <w:ilvl w:val="1"/>
          <w:numId w:val="3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Füge auf </w:t>
      </w:r>
      <w:r w:rsidR="00D9015D" w:rsidRPr="002E31EF">
        <w:rPr>
          <w:highlight w:val="green"/>
          <w:lang w:val="de-AT"/>
        </w:rPr>
        <w:t>MARGE&lt;KNR&gt;</w:t>
      </w:r>
      <w:r w:rsidRPr="002E31EF">
        <w:rPr>
          <w:highlight w:val="green"/>
          <w:lang w:val="de-AT"/>
        </w:rPr>
        <w:t xml:space="preserve"> eine neue sekundäre Zone </w:t>
      </w:r>
      <w:proofErr w:type="spellStart"/>
      <w:r w:rsidRPr="002E31EF">
        <w:rPr>
          <w:highlight w:val="green"/>
          <w:lang w:val="de-AT"/>
        </w:rPr>
        <w:t>sz-</w:t>
      </w:r>
      <w:proofErr w:type="gramStart"/>
      <w:r w:rsidRPr="002E31EF">
        <w:rPr>
          <w:highlight w:val="green"/>
          <w:lang w:val="de-AT"/>
        </w:rPr>
        <w:t>ybbs.local</w:t>
      </w:r>
      <w:proofErr w:type="spellEnd"/>
      <w:proofErr w:type="gramEnd"/>
      <w:r w:rsidRPr="002E31EF">
        <w:rPr>
          <w:highlight w:val="green"/>
          <w:lang w:val="de-AT"/>
        </w:rPr>
        <w:t xml:space="preserve"> hinzu, gib als Masterserver </w:t>
      </w:r>
      <w:r w:rsidR="00D9015D" w:rsidRPr="002E31EF">
        <w:rPr>
          <w:highlight w:val="green"/>
          <w:lang w:val="de-AT"/>
        </w:rPr>
        <w:t>HOMER&lt;KNR&gt;</w:t>
      </w:r>
      <w:r w:rsidRPr="002E31EF">
        <w:rPr>
          <w:highlight w:val="green"/>
          <w:lang w:val="de-AT"/>
        </w:rPr>
        <w:t xml:space="preserve"> an (IP oder FQDN)A</w:t>
      </w:r>
    </w:p>
    <w:p w14:paraId="35F71462" w14:textId="47C3F221" w:rsidR="45CC4FEE" w:rsidRPr="002E31EF" w:rsidRDefault="1660A3B0" w:rsidP="1660A3B0">
      <w:pPr>
        <w:pStyle w:val="ListParagraph"/>
        <w:numPr>
          <w:ilvl w:val="1"/>
          <w:numId w:val="3"/>
        </w:numPr>
        <w:rPr>
          <w:highlight w:val="green"/>
          <w:lang w:val="de-AT"/>
        </w:rPr>
      </w:pPr>
      <w:r w:rsidRPr="002E31EF">
        <w:rPr>
          <w:highlight w:val="green"/>
          <w:lang w:val="de-AT"/>
        </w:rPr>
        <w:t xml:space="preserve">Alle Daten der Zone </w:t>
      </w:r>
      <w:proofErr w:type="spellStart"/>
      <w:r w:rsidRPr="002E31EF">
        <w:rPr>
          <w:highlight w:val="green"/>
          <w:lang w:val="de-AT"/>
        </w:rPr>
        <w:t>sz-</w:t>
      </w:r>
      <w:proofErr w:type="gramStart"/>
      <w:r w:rsidRPr="002E31EF">
        <w:rPr>
          <w:highlight w:val="green"/>
          <w:lang w:val="de-AT"/>
        </w:rPr>
        <w:t>ybbs.local</w:t>
      </w:r>
      <w:proofErr w:type="spellEnd"/>
      <w:proofErr w:type="gramEnd"/>
      <w:r w:rsidRPr="002E31EF">
        <w:rPr>
          <w:highlight w:val="green"/>
          <w:lang w:val="de-AT"/>
        </w:rPr>
        <w:t xml:space="preserve"> müssen auf </w:t>
      </w:r>
      <w:r w:rsidR="00D9015D" w:rsidRPr="002E31EF">
        <w:rPr>
          <w:highlight w:val="green"/>
          <w:lang w:val="de-AT"/>
        </w:rPr>
        <w:t>MARGE&lt;</w:t>
      </w:r>
      <w:proofErr w:type="spellStart"/>
      <w:r w:rsidR="00D9015D" w:rsidRPr="002E31EF">
        <w:rPr>
          <w:highlight w:val="green"/>
          <w:lang w:val="de-AT"/>
        </w:rPr>
        <w:t>KNR</w:t>
      </w:r>
      <w:proofErr w:type="spellEnd"/>
      <w:r w:rsidR="00D9015D" w:rsidRPr="002E31EF">
        <w:rPr>
          <w:highlight w:val="green"/>
          <w:lang w:val="de-AT"/>
        </w:rPr>
        <w:t>&gt;</w:t>
      </w:r>
      <w:r w:rsidRPr="002E31EF">
        <w:rPr>
          <w:highlight w:val="green"/>
          <w:lang w:val="de-AT"/>
        </w:rPr>
        <w:t xml:space="preserve"> repliziert werden (ev. F5)</w:t>
      </w:r>
    </w:p>
    <w:p w14:paraId="1290ABA3" w14:textId="055C3104" w:rsidR="45CC4FEE" w:rsidRDefault="45CC4FEE" w:rsidP="45CC4FEE">
      <w:pPr>
        <w:rPr>
          <w:lang w:val="de-AT"/>
        </w:rPr>
      </w:pPr>
    </w:p>
    <w:p w14:paraId="4FB18664" w14:textId="22B3356F" w:rsidR="45CC4FEE" w:rsidRDefault="45CC4FEE" w:rsidP="45CC4FEE">
      <w:pPr>
        <w:pStyle w:val="ListParagraph"/>
        <w:numPr>
          <w:ilvl w:val="1"/>
          <w:numId w:val="6"/>
        </w:numPr>
        <w:rPr>
          <w:lang w:val="de-AT"/>
        </w:rPr>
      </w:pPr>
      <w:r w:rsidRPr="45CC4FEE">
        <w:rPr>
          <w:lang w:val="de-AT"/>
        </w:rPr>
        <w:t xml:space="preserve">Erstelle ebenfalls die </w:t>
      </w:r>
      <w:proofErr w:type="gramStart"/>
      <w:r w:rsidRPr="45CC4FEE">
        <w:rPr>
          <w:lang w:val="de-AT"/>
        </w:rPr>
        <w:t>RV Zonen</w:t>
      </w:r>
      <w:proofErr w:type="gramEnd"/>
      <w:r w:rsidRPr="45CC4FEE">
        <w:rPr>
          <w:lang w:val="de-AT"/>
        </w:rPr>
        <w:t xml:space="preserve"> .1 .2 .3 .4 auf </w:t>
      </w:r>
      <w:r w:rsidR="00D9015D">
        <w:rPr>
          <w:lang w:val="de-AT"/>
        </w:rPr>
        <w:t>MARGE&lt;KNR&gt;</w:t>
      </w:r>
      <w:r w:rsidRPr="45CC4FEE">
        <w:rPr>
          <w:lang w:val="de-AT"/>
        </w:rPr>
        <w:t xml:space="preserve"> als sekundäre Zonen (Zonenübertragung vorher freischalten)</w:t>
      </w:r>
    </w:p>
    <w:p w14:paraId="2B517FA1" w14:textId="6B465A1A" w:rsidR="45CC4FEE" w:rsidRDefault="1660A3B0" w:rsidP="1660A3B0">
      <w:pPr>
        <w:pStyle w:val="ListParagraph"/>
        <w:numPr>
          <w:ilvl w:val="1"/>
          <w:numId w:val="1"/>
        </w:numPr>
        <w:rPr>
          <w:lang w:val="de-AT"/>
        </w:rPr>
      </w:pPr>
      <w:r w:rsidRPr="1660A3B0">
        <w:rPr>
          <w:lang w:val="de-AT"/>
        </w:rPr>
        <w:t xml:space="preserve">Ergänze einen neuen Eintrag in </w:t>
      </w:r>
      <w:proofErr w:type="spellStart"/>
      <w:r w:rsidRPr="1660A3B0">
        <w:rPr>
          <w:lang w:val="de-AT"/>
        </w:rPr>
        <w:t>sz-</w:t>
      </w:r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auf </w:t>
      </w:r>
      <w:r w:rsidR="00D9015D">
        <w:rPr>
          <w:lang w:val="de-AT"/>
        </w:rPr>
        <w:t>HOMER&lt;</w:t>
      </w:r>
      <w:proofErr w:type="spellStart"/>
      <w:r w:rsidR="00D9015D">
        <w:rPr>
          <w:lang w:val="de-AT"/>
        </w:rPr>
        <w:t>KNR</w:t>
      </w:r>
      <w:proofErr w:type="spellEnd"/>
      <w:r w:rsidR="00D9015D">
        <w:rPr>
          <w:lang w:val="de-AT"/>
        </w:rPr>
        <w:t>&gt;</w:t>
      </w:r>
      <w:r w:rsidRPr="1660A3B0">
        <w:rPr>
          <w:lang w:val="de-AT"/>
        </w:rPr>
        <w:t xml:space="preserve">, dieser Eintrag muss auf </w:t>
      </w:r>
      <w:r w:rsidR="00D9015D">
        <w:rPr>
          <w:lang w:val="de-AT"/>
        </w:rPr>
        <w:t>MARGE&lt;KNR&gt;</w:t>
      </w:r>
      <w:r w:rsidRPr="1660A3B0">
        <w:rPr>
          <w:lang w:val="de-AT"/>
        </w:rPr>
        <w:t xml:space="preserve"> repliziert werden</w:t>
      </w:r>
    </w:p>
    <w:p w14:paraId="26EA12CE" w14:textId="0331B184" w:rsidR="45CC4FEE" w:rsidRDefault="45CC4FEE" w:rsidP="45CC4FEE">
      <w:pPr>
        <w:rPr>
          <w:lang w:val="de-AT"/>
        </w:rPr>
      </w:pPr>
    </w:p>
    <w:p w14:paraId="274A6084" w14:textId="417FDDDD" w:rsidR="45CC4FEE" w:rsidRDefault="1660A3B0" w:rsidP="1660A3B0">
      <w:pPr>
        <w:pStyle w:val="ListParagraph"/>
        <w:numPr>
          <w:ilvl w:val="0"/>
          <w:numId w:val="9"/>
        </w:numPr>
        <w:rPr>
          <w:lang w:val="de-AT"/>
        </w:rPr>
      </w:pPr>
      <w:r w:rsidRPr="1660A3B0">
        <w:rPr>
          <w:lang w:val="de-AT"/>
        </w:rPr>
        <w:t>Primäre Zone biblio.sz-</w:t>
      </w:r>
      <w:proofErr w:type="spellStart"/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auf </w:t>
      </w:r>
      <w:r w:rsidR="00D9015D">
        <w:rPr>
          <w:lang w:val="de-AT"/>
        </w:rPr>
        <w:t>MARGE&lt;</w:t>
      </w:r>
      <w:proofErr w:type="spellStart"/>
      <w:r w:rsidR="00D9015D">
        <w:rPr>
          <w:lang w:val="de-AT"/>
        </w:rPr>
        <w:t>KNR</w:t>
      </w:r>
      <w:proofErr w:type="spellEnd"/>
      <w:r w:rsidR="00D9015D">
        <w:rPr>
          <w:lang w:val="de-AT"/>
        </w:rPr>
        <w:t>&gt;</w:t>
      </w:r>
      <w:r w:rsidRPr="1660A3B0">
        <w:rPr>
          <w:lang w:val="de-AT"/>
        </w:rPr>
        <w:t xml:space="preserve"> einrichten</w:t>
      </w:r>
    </w:p>
    <w:p w14:paraId="08284512" w14:textId="04E89161" w:rsidR="45CC4FEE" w:rsidRDefault="1660A3B0" w:rsidP="1660A3B0">
      <w:pPr>
        <w:pStyle w:val="ListParagraph"/>
        <w:numPr>
          <w:ilvl w:val="1"/>
          <w:numId w:val="2"/>
        </w:numPr>
        <w:rPr>
          <w:lang w:val="de-AT"/>
        </w:rPr>
      </w:pPr>
      <w:r w:rsidRPr="1660A3B0">
        <w:rPr>
          <w:lang w:val="de-AT"/>
        </w:rPr>
        <w:t xml:space="preserve">Richte auf </w:t>
      </w:r>
      <w:r w:rsidR="00D9015D">
        <w:rPr>
          <w:lang w:val="de-AT"/>
        </w:rPr>
        <w:t>MARGE&lt;KNR&gt;</w:t>
      </w:r>
      <w:r w:rsidRPr="1660A3B0">
        <w:rPr>
          <w:lang w:val="de-AT"/>
        </w:rPr>
        <w:t xml:space="preserve"> eine neue primäre Zone FW biblio.sz-</w:t>
      </w:r>
      <w:proofErr w:type="spellStart"/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und primäre Zone RV 192.168.23 mit diesen Einträgen ein:</w:t>
      </w:r>
    </w:p>
    <w:p w14:paraId="4110A466" w14:textId="4F6AB4AF" w:rsidR="45CC4FEE" w:rsidRDefault="45CC4FEE" w:rsidP="45CC4FEE">
      <w:pPr>
        <w:ind w:left="1980"/>
        <w:rPr>
          <w:lang w:val="de-AT"/>
        </w:rPr>
      </w:pPr>
      <w:r w:rsidRPr="45CC4FEE">
        <w:rPr>
          <w:lang w:val="de-AT"/>
        </w:rPr>
        <w:t xml:space="preserve">erlaube die Zonenübertragung für FW und RV an </w:t>
      </w:r>
      <w:r w:rsidR="00D9015D">
        <w:rPr>
          <w:lang w:val="de-AT"/>
        </w:rPr>
        <w:t>HOMER&lt;KNR&gt;</w:t>
      </w:r>
    </w:p>
    <w:p w14:paraId="4324E0D3" w14:textId="4F829870" w:rsidR="45CC4FEE" w:rsidRDefault="45CC4FEE" w:rsidP="45CC4FEE">
      <w:pPr>
        <w:ind w:left="1980"/>
        <w:rPr>
          <w:rFonts w:ascii="Courier New" w:eastAsia="Courier New" w:hAnsi="Courier New" w:cs="Courier New"/>
          <w:lang w:val="de-AT"/>
        </w:rPr>
      </w:pPr>
    </w:p>
    <w:p w14:paraId="58F2ACB8" w14:textId="6F414EF6" w:rsidR="45CC4FEE" w:rsidRPr="00945ACC" w:rsidRDefault="1660A3B0" w:rsidP="1660A3B0">
      <w:pPr>
        <w:ind w:left="1980"/>
        <w:rPr>
          <w:rFonts w:ascii="Courier New" w:eastAsia="Courier New" w:hAnsi="Courier New" w:cs="Courier New"/>
          <w:lang w:val="it-IT"/>
        </w:rPr>
      </w:pPr>
      <w:r w:rsidRPr="00945ACC">
        <w:rPr>
          <w:rFonts w:ascii="Courier New" w:eastAsia="Courier New" w:hAnsi="Courier New" w:cs="Courier New"/>
          <w:lang w:val="it-IT"/>
        </w:rPr>
        <w:t xml:space="preserve">www      </w:t>
      </w:r>
      <w:r w:rsidR="0002022B" w:rsidRPr="00945ACC">
        <w:rPr>
          <w:rFonts w:ascii="Courier New" w:eastAsia="Courier New" w:hAnsi="Courier New" w:cs="Courier New"/>
          <w:lang w:val="it-IT"/>
        </w:rPr>
        <w:t xml:space="preserve">       </w:t>
      </w:r>
      <w:r w:rsidRPr="00945ACC">
        <w:rPr>
          <w:rFonts w:ascii="Courier New" w:eastAsia="Courier New" w:hAnsi="Courier New" w:cs="Courier New"/>
          <w:lang w:val="it-IT"/>
        </w:rPr>
        <w:t>A</w:t>
      </w:r>
    </w:p>
    <w:p w14:paraId="103DD224" w14:textId="1A54C68C" w:rsidR="45CC4FEE" w:rsidRPr="00945ACC" w:rsidRDefault="45CC4FEE" w:rsidP="45CC4FEE">
      <w:pPr>
        <w:ind w:left="1980"/>
        <w:rPr>
          <w:rFonts w:ascii="Courier New" w:eastAsia="Courier New" w:hAnsi="Courier New" w:cs="Courier New"/>
          <w:lang w:val="it-IT"/>
        </w:rPr>
      </w:pPr>
      <w:r w:rsidRPr="00945ACC">
        <w:rPr>
          <w:rFonts w:ascii="Courier New" w:eastAsia="Courier New" w:hAnsi="Courier New" w:cs="Courier New"/>
          <w:lang w:val="it-IT"/>
        </w:rPr>
        <w:t xml:space="preserve">mail     </w:t>
      </w:r>
      <w:r w:rsidR="0002022B" w:rsidRPr="00945ACC">
        <w:rPr>
          <w:rFonts w:ascii="Courier New" w:eastAsia="Courier New" w:hAnsi="Courier New" w:cs="Courier New"/>
          <w:lang w:val="it-IT"/>
        </w:rPr>
        <w:t xml:space="preserve">       </w:t>
      </w:r>
      <w:r w:rsidRPr="00945ACC">
        <w:rPr>
          <w:rFonts w:ascii="Courier New" w:eastAsia="Courier New" w:hAnsi="Courier New" w:cs="Courier New"/>
          <w:lang w:val="it-IT"/>
        </w:rPr>
        <w:t>MX 20</w:t>
      </w:r>
    </w:p>
    <w:p w14:paraId="1E8DBDF9" w14:textId="717667AA" w:rsidR="45CC4FEE" w:rsidRPr="00945ACC" w:rsidRDefault="1660A3B0" w:rsidP="1660A3B0">
      <w:pPr>
        <w:ind w:left="1980"/>
        <w:rPr>
          <w:rFonts w:ascii="Courier New" w:eastAsia="Courier New" w:hAnsi="Courier New" w:cs="Courier New"/>
          <w:lang w:val="it-IT"/>
        </w:rPr>
      </w:pPr>
      <w:proofErr w:type="spellStart"/>
      <w:proofErr w:type="gramStart"/>
      <w:r w:rsidRPr="00945ACC">
        <w:rPr>
          <w:rFonts w:ascii="Courier New" w:eastAsia="Courier New" w:hAnsi="Courier New" w:cs="Courier New"/>
          <w:lang w:val="it-IT"/>
        </w:rPr>
        <w:t>kaffeemaschine</w:t>
      </w:r>
      <w:proofErr w:type="spellEnd"/>
      <w:r w:rsidRPr="00945ACC">
        <w:rPr>
          <w:rFonts w:ascii="Courier New" w:eastAsia="Courier New" w:hAnsi="Courier New" w:cs="Courier New"/>
          <w:lang w:val="it-IT"/>
        </w:rPr>
        <w:t xml:space="preserve">  A</w:t>
      </w:r>
      <w:proofErr w:type="gramEnd"/>
    </w:p>
    <w:p w14:paraId="6E76C9BF" w14:textId="2E6E1A33" w:rsidR="45CC4FEE" w:rsidRDefault="1660A3B0" w:rsidP="1660A3B0">
      <w:pPr>
        <w:ind w:left="1980"/>
        <w:rPr>
          <w:lang w:val="de-AT"/>
        </w:rPr>
      </w:pPr>
      <w:proofErr w:type="spellStart"/>
      <w:r w:rsidRPr="1660A3B0">
        <w:rPr>
          <w:rFonts w:ascii="Courier New" w:eastAsia="Courier New" w:hAnsi="Courier New" w:cs="Courier New"/>
          <w:lang w:val="de-AT"/>
        </w:rPr>
        <w:t>schueler</w:t>
      </w:r>
      <w:proofErr w:type="spellEnd"/>
      <w:r w:rsidRPr="1660A3B0">
        <w:rPr>
          <w:rFonts w:ascii="Courier New" w:eastAsia="Courier New" w:hAnsi="Courier New" w:cs="Courier New"/>
          <w:lang w:val="de-AT"/>
        </w:rPr>
        <w:t xml:space="preserve"> </w:t>
      </w:r>
      <w:proofErr w:type="spellStart"/>
      <w:r w:rsidRPr="1660A3B0">
        <w:rPr>
          <w:rFonts w:ascii="Courier New" w:eastAsia="Courier New" w:hAnsi="Courier New" w:cs="Courier New"/>
          <w:lang w:val="de-AT"/>
        </w:rPr>
        <w:t>CNAME</w:t>
      </w:r>
      <w:proofErr w:type="spellEnd"/>
      <w:r w:rsidRPr="1660A3B0">
        <w:rPr>
          <w:rFonts w:ascii="Courier New" w:eastAsia="Courier New" w:hAnsi="Courier New" w:cs="Courier New"/>
          <w:lang w:val="de-AT"/>
        </w:rPr>
        <w:t xml:space="preserve"> auf </w:t>
      </w:r>
      <w:proofErr w:type="spellStart"/>
      <w:r w:rsidRPr="1660A3B0">
        <w:rPr>
          <w:rFonts w:ascii="Courier New" w:eastAsia="Courier New" w:hAnsi="Courier New" w:cs="Courier New"/>
          <w:lang w:val="de-AT"/>
        </w:rPr>
        <w:t>www</w:t>
      </w:r>
      <w:proofErr w:type="spellEnd"/>
    </w:p>
    <w:p w14:paraId="05C9569D" w14:textId="1B7E6913" w:rsidR="45CC4FEE" w:rsidRDefault="45CC4FEE" w:rsidP="45CC4FEE">
      <w:pPr>
        <w:rPr>
          <w:rFonts w:ascii="Courier New" w:eastAsia="Courier New" w:hAnsi="Courier New" w:cs="Courier New"/>
          <w:lang w:val="de-AT"/>
        </w:rPr>
      </w:pPr>
    </w:p>
    <w:p w14:paraId="685ECB90" w14:textId="360D89AD" w:rsidR="45CC4FEE" w:rsidRDefault="1660A3B0" w:rsidP="1660A3B0">
      <w:pPr>
        <w:pStyle w:val="ListParagraph"/>
        <w:numPr>
          <w:ilvl w:val="0"/>
          <w:numId w:val="9"/>
        </w:numPr>
        <w:spacing w:line="259" w:lineRule="auto"/>
        <w:rPr>
          <w:lang w:val="de-AT"/>
        </w:rPr>
      </w:pPr>
      <w:r w:rsidRPr="1660A3B0">
        <w:rPr>
          <w:lang w:val="de-AT"/>
        </w:rPr>
        <w:t>Sekundäre Zone biblio.sz-</w:t>
      </w:r>
      <w:proofErr w:type="spellStart"/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auf</w:t>
      </w:r>
      <w:r w:rsidR="00143AA1">
        <w:rPr>
          <w:lang w:val="de-AT"/>
        </w:rPr>
        <w:t xml:space="preserve"> </w:t>
      </w:r>
      <w:r w:rsidR="00D9015D">
        <w:rPr>
          <w:lang w:val="de-AT"/>
        </w:rPr>
        <w:t>HOMER&lt;</w:t>
      </w:r>
      <w:proofErr w:type="spellStart"/>
      <w:r w:rsidR="00D9015D">
        <w:rPr>
          <w:lang w:val="de-AT"/>
        </w:rPr>
        <w:t>KNR</w:t>
      </w:r>
      <w:proofErr w:type="spellEnd"/>
      <w:r w:rsidR="00D9015D">
        <w:rPr>
          <w:lang w:val="de-AT"/>
        </w:rPr>
        <w:t>&gt;</w:t>
      </w:r>
      <w:r w:rsidRPr="1660A3B0">
        <w:rPr>
          <w:lang w:val="de-AT"/>
        </w:rPr>
        <w:t xml:space="preserve"> einrichten</w:t>
      </w:r>
    </w:p>
    <w:p w14:paraId="4AF0A7DB" w14:textId="392C1F37" w:rsidR="45CC4FEE" w:rsidRDefault="1660A3B0" w:rsidP="1660A3B0">
      <w:pPr>
        <w:pStyle w:val="ListParagraph"/>
        <w:numPr>
          <w:ilvl w:val="1"/>
          <w:numId w:val="1"/>
        </w:numPr>
        <w:spacing w:line="259" w:lineRule="auto"/>
        <w:rPr>
          <w:lang w:val="de-AT"/>
        </w:rPr>
      </w:pPr>
      <w:r w:rsidRPr="1660A3B0">
        <w:rPr>
          <w:lang w:val="de-AT"/>
        </w:rPr>
        <w:t xml:space="preserve">Füge auf </w:t>
      </w:r>
      <w:r w:rsidR="00D9015D">
        <w:rPr>
          <w:lang w:val="de-AT"/>
        </w:rPr>
        <w:t>HOMER&lt;KNR&gt;</w:t>
      </w:r>
      <w:r w:rsidRPr="1660A3B0">
        <w:rPr>
          <w:lang w:val="de-AT"/>
        </w:rPr>
        <w:t xml:space="preserve"> eine neue sekundäre Zone biblio.sz-</w:t>
      </w:r>
      <w:proofErr w:type="spellStart"/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hinzu, gib als Masterserver </w:t>
      </w:r>
      <w:r w:rsidR="00D9015D">
        <w:rPr>
          <w:lang w:val="de-AT"/>
        </w:rPr>
        <w:t>MARGE&lt;KNR&gt;</w:t>
      </w:r>
      <w:r w:rsidRPr="1660A3B0">
        <w:rPr>
          <w:lang w:val="de-AT"/>
        </w:rPr>
        <w:t xml:space="preserve"> an (IP oder FQDN)A</w:t>
      </w:r>
    </w:p>
    <w:p w14:paraId="0D0C11DB" w14:textId="4A5A2501" w:rsidR="45CC4FEE" w:rsidRDefault="1660A3B0" w:rsidP="1660A3B0">
      <w:pPr>
        <w:pStyle w:val="ListParagraph"/>
        <w:numPr>
          <w:ilvl w:val="1"/>
          <w:numId w:val="1"/>
        </w:numPr>
        <w:rPr>
          <w:lang w:val="de-AT"/>
        </w:rPr>
      </w:pPr>
      <w:r w:rsidRPr="1660A3B0">
        <w:rPr>
          <w:lang w:val="de-AT"/>
        </w:rPr>
        <w:t>Alle Daten der Zone biblio.sz-</w:t>
      </w:r>
      <w:proofErr w:type="spellStart"/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müssen auf </w:t>
      </w:r>
      <w:r w:rsidR="00D9015D">
        <w:rPr>
          <w:lang w:val="de-AT"/>
        </w:rPr>
        <w:t>HOMER&lt;</w:t>
      </w:r>
      <w:proofErr w:type="spellStart"/>
      <w:r w:rsidR="00D9015D">
        <w:rPr>
          <w:lang w:val="de-AT"/>
        </w:rPr>
        <w:t>KNR</w:t>
      </w:r>
      <w:proofErr w:type="spellEnd"/>
      <w:r w:rsidR="00D9015D">
        <w:rPr>
          <w:lang w:val="de-AT"/>
        </w:rPr>
        <w:t>&gt;</w:t>
      </w:r>
      <w:r w:rsidRPr="1660A3B0">
        <w:rPr>
          <w:lang w:val="de-AT"/>
        </w:rPr>
        <w:t xml:space="preserve"> repliziert werden (ev. F5)</w:t>
      </w:r>
    </w:p>
    <w:p w14:paraId="455CF799" w14:textId="2C7EC82D" w:rsidR="45CC4FEE" w:rsidRDefault="1660A3B0" w:rsidP="1660A3B0">
      <w:pPr>
        <w:pStyle w:val="ListParagraph"/>
        <w:numPr>
          <w:ilvl w:val="1"/>
          <w:numId w:val="1"/>
        </w:numPr>
        <w:rPr>
          <w:lang w:val="de-AT"/>
        </w:rPr>
      </w:pPr>
      <w:r w:rsidRPr="1660A3B0">
        <w:rPr>
          <w:lang w:val="de-AT"/>
        </w:rPr>
        <w:t>Ergänze einen neuen Eintrag in biblio.sz-</w:t>
      </w:r>
      <w:proofErr w:type="spellStart"/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auf </w:t>
      </w:r>
      <w:r w:rsidR="00D9015D">
        <w:rPr>
          <w:lang w:val="de-AT"/>
        </w:rPr>
        <w:t>MARGE&lt;</w:t>
      </w:r>
      <w:proofErr w:type="spellStart"/>
      <w:r w:rsidR="00D9015D">
        <w:rPr>
          <w:lang w:val="de-AT"/>
        </w:rPr>
        <w:t>KNR</w:t>
      </w:r>
      <w:proofErr w:type="spellEnd"/>
      <w:r w:rsidR="00D9015D">
        <w:rPr>
          <w:lang w:val="de-AT"/>
        </w:rPr>
        <w:t>&gt;</w:t>
      </w:r>
      <w:r w:rsidRPr="1660A3B0">
        <w:rPr>
          <w:lang w:val="de-AT"/>
        </w:rPr>
        <w:t xml:space="preserve">, dieser Eintrag muss auf </w:t>
      </w:r>
      <w:r w:rsidR="00D9015D">
        <w:rPr>
          <w:lang w:val="de-AT"/>
        </w:rPr>
        <w:t>HOMER&lt;KNR&gt;</w:t>
      </w:r>
      <w:r w:rsidRPr="1660A3B0">
        <w:rPr>
          <w:lang w:val="de-AT"/>
        </w:rPr>
        <w:t xml:space="preserve"> repliziert werden</w:t>
      </w:r>
    </w:p>
    <w:p w14:paraId="00F75D2C" w14:textId="46EBC8D0" w:rsidR="45CC4FEE" w:rsidRDefault="45CC4FEE" w:rsidP="251B5122">
      <w:pPr>
        <w:ind w:left="360"/>
        <w:rPr>
          <w:lang w:val="de-AT"/>
        </w:rPr>
      </w:pPr>
    </w:p>
    <w:p w14:paraId="6BE31643" w14:textId="7D6AF50A" w:rsidR="45CC4FEE" w:rsidRDefault="251B5122" w:rsidP="251B5122">
      <w:pPr>
        <w:pStyle w:val="ListParagraph"/>
        <w:numPr>
          <w:ilvl w:val="0"/>
          <w:numId w:val="9"/>
        </w:numPr>
        <w:rPr>
          <w:lang w:val="de-AT"/>
        </w:rPr>
      </w:pPr>
      <w:r w:rsidRPr="251B5122">
        <w:rPr>
          <w:lang w:val="de-AT"/>
        </w:rPr>
        <w:t xml:space="preserve">Subdomäne auf </w:t>
      </w:r>
      <w:r w:rsidR="00D9015D">
        <w:rPr>
          <w:lang w:val="de-AT"/>
        </w:rPr>
        <w:t>HOMER&lt;KNR&gt;</w:t>
      </w:r>
      <w:r w:rsidRPr="251B5122">
        <w:rPr>
          <w:lang w:val="de-AT"/>
        </w:rPr>
        <w:t xml:space="preserve"> ergänzen</w:t>
      </w:r>
    </w:p>
    <w:p w14:paraId="64FC7EE9" w14:textId="52A79229" w:rsidR="45CC4FEE" w:rsidRDefault="1660A3B0" w:rsidP="1660A3B0">
      <w:pPr>
        <w:pStyle w:val="ListParagraph"/>
        <w:numPr>
          <w:ilvl w:val="1"/>
          <w:numId w:val="9"/>
        </w:numPr>
        <w:rPr>
          <w:lang w:val="de-AT"/>
        </w:rPr>
      </w:pPr>
      <w:r w:rsidRPr="1660A3B0">
        <w:rPr>
          <w:lang w:val="de-AT"/>
        </w:rPr>
        <w:t xml:space="preserve">Ergänze auf </w:t>
      </w:r>
      <w:r w:rsidR="00D9015D">
        <w:rPr>
          <w:lang w:val="de-AT"/>
        </w:rPr>
        <w:t>HOMER&lt;KNR&gt;</w:t>
      </w:r>
      <w:r w:rsidRPr="1660A3B0">
        <w:rPr>
          <w:lang w:val="de-AT"/>
        </w:rPr>
        <w:t xml:space="preserve"> eine neu Subdomäne lehrerzimmer.sz-</w:t>
      </w:r>
      <w:proofErr w:type="spellStart"/>
      <w:proofErr w:type="gramStart"/>
      <w:r w:rsidRPr="1660A3B0">
        <w:rPr>
          <w:lang w:val="de-AT"/>
        </w:rPr>
        <w:t>ybbs.local</w:t>
      </w:r>
      <w:proofErr w:type="spellEnd"/>
      <w:proofErr w:type="gramEnd"/>
      <w:r w:rsidRPr="1660A3B0">
        <w:rPr>
          <w:lang w:val="de-AT"/>
        </w:rPr>
        <w:t xml:space="preserve"> (als neue Subdomäne zur bereits vorhandenen Domäne </w:t>
      </w:r>
      <w:proofErr w:type="spellStart"/>
      <w:r w:rsidRPr="1660A3B0">
        <w:rPr>
          <w:lang w:val="de-AT"/>
        </w:rPr>
        <w:t>sz-ybbs.local</w:t>
      </w:r>
      <w:proofErr w:type="spellEnd"/>
      <w:r w:rsidRPr="1660A3B0">
        <w:rPr>
          <w:lang w:val="de-AT"/>
        </w:rPr>
        <w:t>)</w:t>
      </w:r>
    </w:p>
    <w:p w14:paraId="1403CAC7" w14:textId="1865E099" w:rsidR="45CC4FEE" w:rsidRDefault="251B5122" w:rsidP="251B5122">
      <w:pPr>
        <w:pStyle w:val="ListParagraph"/>
        <w:numPr>
          <w:ilvl w:val="1"/>
          <w:numId w:val="9"/>
        </w:numPr>
        <w:rPr>
          <w:lang w:val="de-AT"/>
        </w:rPr>
      </w:pPr>
      <w:r w:rsidRPr="251B5122">
        <w:rPr>
          <w:lang w:val="de-AT"/>
        </w:rPr>
        <w:t xml:space="preserve">Lege eine neue </w:t>
      </w:r>
      <w:proofErr w:type="gramStart"/>
      <w:r w:rsidRPr="251B5122">
        <w:rPr>
          <w:lang w:val="de-AT"/>
        </w:rPr>
        <w:t>RV Zone</w:t>
      </w:r>
      <w:proofErr w:type="gramEnd"/>
      <w:r w:rsidRPr="251B5122">
        <w:rPr>
          <w:lang w:val="de-AT"/>
        </w:rPr>
        <w:t xml:space="preserve"> 192.168.25.X ein, erlaube die Zonenübertragung an </w:t>
      </w:r>
      <w:r w:rsidR="00D9015D">
        <w:rPr>
          <w:lang w:val="de-AT"/>
        </w:rPr>
        <w:t>MARGE&lt;KNR&gt;</w:t>
      </w:r>
    </w:p>
    <w:p w14:paraId="6F55A5FC" w14:textId="42068E4F" w:rsidR="45CC4FEE" w:rsidRDefault="251B5122" w:rsidP="251B5122">
      <w:pPr>
        <w:pStyle w:val="ListParagraph"/>
        <w:numPr>
          <w:ilvl w:val="1"/>
          <w:numId w:val="9"/>
        </w:numPr>
        <w:rPr>
          <w:lang w:val="de-AT"/>
        </w:rPr>
      </w:pPr>
      <w:r w:rsidRPr="251B5122">
        <w:rPr>
          <w:lang w:val="de-AT"/>
        </w:rPr>
        <w:t xml:space="preserve">Erstelle Einträge und repliziere die </w:t>
      </w:r>
      <w:proofErr w:type="gramStart"/>
      <w:r w:rsidRPr="251B5122">
        <w:rPr>
          <w:lang w:val="de-AT"/>
        </w:rPr>
        <w:t>RV Einträge</w:t>
      </w:r>
      <w:proofErr w:type="gramEnd"/>
      <w:r w:rsidRPr="251B5122">
        <w:rPr>
          <w:lang w:val="de-AT"/>
        </w:rPr>
        <w:t xml:space="preserve"> in eine sekundäre Zone auf </w:t>
      </w:r>
      <w:r w:rsidR="00D9015D">
        <w:rPr>
          <w:lang w:val="de-AT"/>
        </w:rPr>
        <w:t>MARGE&lt;KNR&gt;</w:t>
      </w:r>
    </w:p>
    <w:p w14:paraId="48ADCC65" w14:textId="4F829870" w:rsidR="45CC4FEE" w:rsidRDefault="45CC4FEE" w:rsidP="251B5122">
      <w:pPr>
        <w:ind w:left="1980"/>
        <w:rPr>
          <w:rFonts w:ascii="Courier New" w:eastAsia="Courier New" w:hAnsi="Courier New" w:cs="Courier New"/>
          <w:lang w:val="de-AT"/>
        </w:rPr>
      </w:pPr>
    </w:p>
    <w:p w14:paraId="4297DB17" w14:textId="2C0DEB87" w:rsidR="45CC4FEE" w:rsidRPr="00945ACC" w:rsidRDefault="1660A3B0" w:rsidP="1660A3B0">
      <w:pPr>
        <w:ind w:left="1980"/>
        <w:rPr>
          <w:rFonts w:ascii="Courier New" w:eastAsia="Courier New" w:hAnsi="Courier New" w:cs="Courier New"/>
          <w:lang w:val="it-IT"/>
        </w:rPr>
      </w:pPr>
      <w:r w:rsidRPr="00945ACC">
        <w:rPr>
          <w:rFonts w:ascii="Courier New" w:eastAsia="Courier New" w:hAnsi="Courier New" w:cs="Courier New"/>
          <w:lang w:val="it-IT"/>
        </w:rPr>
        <w:t>www      A</w:t>
      </w:r>
    </w:p>
    <w:p w14:paraId="552D3C0D" w14:textId="03F28605" w:rsidR="45CC4FEE" w:rsidRPr="00945ACC" w:rsidRDefault="251B5122" w:rsidP="251B5122">
      <w:pPr>
        <w:ind w:left="1980"/>
        <w:rPr>
          <w:rFonts w:ascii="Courier New" w:eastAsia="Courier New" w:hAnsi="Courier New" w:cs="Courier New"/>
          <w:lang w:val="it-IT"/>
        </w:rPr>
      </w:pPr>
      <w:r w:rsidRPr="00945ACC">
        <w:rPr>
          <w:rFonts w:ascii="Courier New" w:eastAsia="Courier New" w:hAnsi="Courier New" w:cs="Courier New"/>
          <w:lang w:val="it-IT"/>
        </w:rPr>
        <w:t>mail     MX 20</w:t>
      </w:r>
    </w:p>
    <w:p w14:paraId="59BFB12D" w14:textId="7E54C378" w:rsidR="45CC4FEE" w:rsidRPr="00945ACC" w:rsidRDefault="1660A3B0" w:rsidP="1660A3B0">
      <w:pPr>
        <w:ind w:left="1980"/>
        <w:rPr>
          <w:rFonts w:ascii="Courier New" w:eastAsia="Courier New" w:hAnsi="Courier New" w:cs="Courier New"/>
          <w:lang w:val="it-IT"/>
        </w:rPr>
      </w:pPr>
      <w:proofErr w:type="spellStart"/>
      <w:proofErr w:type="gramStart"/>
      <w:r w:rsidRPr="00945ACC">
        <w:rPr>
          <w:rFonts w:ascii="Courier New" w:eastAsia="Courier New" w:hAnsi="Courier New" w:cs="Courier New"/>
          <w:lang w:val="it-IT"/>
        </w:rPr>
        <w:t>kaffeemaschine</w:t>
      </w:r>
      <w:proofErr w:type="spellEnd"/>
      <w:r w:rsidRPr="00945ACC">
        <w:rPr>
          <w:rFonts w:ascii="Courier New" w:eastAsia="Courier New" w:hAnsi="Courier New" w:cs="Courier New"/>
          <w:lang w:val="it-IT"/>
        </w:rPr>
        <w:t xml:space="preserve">  A</w:t>
      </w:r>
      <w:proofErr w:type="gramEnd"/>
    </w:p>
    <w:p w14:paraId="53C73D62" w14:textId="1BD5DF80" w:rsidR="45CC4FEE" w:rsidRDefault="1660A3B0" w:rsidP="1660A3B0">
      <w:pPr>
        <w:ind w:left="1980"/>
        <w:rPr>
          <w:rFonts w:ascii="Courier New" w:eastAsia="Courier New" w:hAnsi="Courier New" w:cs="Courier New"/>
          <w:lang w:val="de-AT"/>
        </w:rPr>
      </w:pPr>
      <w:proofErr w:type="spellStart"/>
      <w:r w:rsidRPr="1660A3B0">
        <w:rPr>
          <w:rFonts w:ascii="Courier New" w:eastAsia="Courier New" w:hAnsi="Courier New" w:cs="Courier New"/>
          <w:lang w:val="de-AT"/>
        </w:rPr>
        <w:t>schueler</w:t>
      </w:r>
      <w:proofErr w:type="spellEnd"/>
      <w:r w:rsidRPr="1660A3B0">
        <w:rPr>
          <w:rFonts w:ascii="Courier New" w:eastAsia="Courier New" w:hAnsi="Courier New" w:cs="Courier New"/>
          <w:lang w:val="de-AT"/>
        </w:rPr>
        <w:t xml:space="preserve"> </w:t>
      </w:r>
      <w:proofErr w:type="spellStart"/>
      <w:r w:rsidRPr="1660A3B0">
        <w:rPr>
          <w:rFonts w:ascii="Courier New" w:eastAsia="Courier New" w:hAnsi="Courier New" w:cs="Courier New"/>
          <w:lang w:val="de-AT"/>
        </w:rPr>
        <w:t>CNAME</w:t>
      </w:r>
      <w:proofErr w:type="spellEnd"/>
      <w:r w:rsidRPr="1660A3B0">
        <w:rPr>
          <w:rFonts w:ascii="Courier New" w:eastAsia="Courier New" w:hAnsi="Courier New" w:cs="Courier New"/>
          <w:lang w:val="de-AT"/>
        </w:rPr>
        <w:t xml:space="preserve"> auf </w:t>
      </w:r>
      <w:proofErr w:type="spellStart"/>
      <w:r w:rsidRPr="1660A3B0">
        <w:rPr>
          <w:rFonts w:ascii="Courier New" w:eastAsia="Courier New" w:hAnsi="Courier New" w:cs="Courier New"/>
          <w:lang w:val="de-AT"/>
        </w:rPr>
        <w:t>www</w:t>
      </w:r>
      <w:proofErr w:type="spellEnd"/>
    </w:p>
    <w:p w14:paraId="08070F8D" w14:textId="5F634BB6" w:rsidR="45CC4FEE" w:rsidRDefault="45CC4FEE" w:rsidP="251B5122">
      <w:pPr>
        <w:rPr>
          <w:rFonts w:ascii="Courier New" w:eastAsia="Courier New" w:hAnsi="Courier New" w:cs="Courier New"/>
          <w:lang w:val="de-AT"/>
        </w:rPr>
      </w:pPr>
    </w:p>
    <w:p w14:paraId="4A551472" w14:textId="22937798" w:rsidR="45CC4FEE" w:rsidRDefault="251B5122" w:rsidP="251B5122">
      <w:pPr>
        <w:rPr>
          <w:rFonts w:ascii="Courier New" w:eastAsia="Courier New" w:hAnsi="Courier New" w:cs="Courier New"/>
          <w:lang w:val="de-AT"/>
        </w:rPr>
      </w:pPr>
      <w:r w:rsidRPr="251B5122">
        <w:rPr>
          <w:lang w:val="de-AT"/>
        </w:rPr>
        <w:t xml:space="preserve">    </w:t>
      </w:r>
    </w:p>
    <w:sectPr w:rsidR="45CC4FEE" w:rsidSect="00A378BC">
      <w:headerReference w:type="default" r:id="rId10"/>
      <w:footerReference w:type="default" r:id="rId11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C55D" w14:textId="77777777" w:rsidR="00294D6E" w:rsidRDefault="00294D6E">
      <w:r>
        <w:separator/>
      </w:r>
    </w:p>
  </w:endnote>
  <w:endnote w:type="continuationSeparator" w:id="0">
    <w:p w14:paraId="7F644D2B" w14:textId="77777777" w:rsidR="00294D6E" w:rsidRDefault="0029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9847" w14:textId="58F37D2B" w:rsidR="4D6FCEAE" w:rsidRDefault="00A35872" w:rsidP="4D6FCEAE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A300" w14:textId="77777777" w:rsidR="00294D6E" w:rsidRDefault="00294D6E">
      <w:r>
        <w:separator/>
      </w:r>
    </w:p>
  </w:footnote>
  <w:footnote w:type="continuationSeparator" w:id="0">
    <w:p w14:paraId="4F745B54" w14:textId="77777777" w:rsidR="00294D6E" w:rsidRDefault="00294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62"/>
    </w:tblGrid>
    <w:tr w:rsidR="00E76E82" w14:paraId="6BA5E3B0" w14:textId="77777777" w:rsidTr="00E76E82">
      <w:tc>
        <w:tcPr>
          <w:tcW w:w="9062" w:type="dxa"/>
        </w:tcPr>
        <w:p w14:paraId="57102BCC" w14:textId="77777777" w:rsidR="00E76E82" w:rsidRDefault="00E76E82" w:rsidP="00E76E82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3360" behindDoc="0" locked="0" layoutInCell="1" allowOverlap="1" wp14:anchorId="5009F2C1" wp14:editId="28B2B426">
                <wp:simplePos x="0" y="0"/>
                <wp:positionH relativeFrom="column">
                  <wp:posOffset>5359400</wp:posOffset>
                </wp:positionH>
                <wp:positionV relativeFrom="paragraph">
                  <wp:posOffset>0</wp:posOffset>
                </wp:positionV>
                <wp:extent cx="318135" cy="323850"/>
                <wp:effectExtent l="0" t="0" r="5715" b="0"/>
                <wp:wrapNone/>
                <wp:docPr id="3" name="Grafik 3" descr="LogoITHTL_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HTL_whi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1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>
            <w:t>Exercise</w:t>
          </w:r>
          <w:proofErr w:type="spellEnd"/>
          <w:r w:rsidRPr="00A075D8">
            <w:t xml:space="preserve"> </w:t>
          </w:r>
          <w:proofErr w:type="spellStart"/>
          <w:r>
            <w:t>SYT3</w:t>
          </w:r>
          <w:proofErr w:type="spellEnd"/>
          <w:r>
            <w:tab/>
          </w:r>
          <w:proofErr w:type="spellStart"/>
          <w:r>
            <w:t>3ABHIT</w:t>
          </w:r>
          <w:proofErr w:type="spellEnd"/>
          <w:r>
            <w:tab/>
          </w:r>
        </w:p>
        <w:p w14:paraId="076292C9" w14:textId="6AB5EE11" w:rsidR="00E76E82" w:rsidRPr="00E76E82" w:rsidRDefault="00E76E82" w:rsidP="00E76E82">
          <w:pPr>
            <w:pStyle w:val="Header"/>
            <w:rPr>
              <w:lang w:val="en-US"/>
            </w:rPr>
          </w:pPr>
          <w:r w:rsidRPr="75A03C5E">
            <w:rPr>
              <w:lang w:val="en-US"/>
            </w:rPr>
            <w:t>DNS</w:t>
          </w:r>
        </w:p>
      </w:tc>
    </w:tr>
  </w:tbl>
  <w:p w14:paraId="2D6933B7" w14:textId="607B0154" w:rsidR="00E76E82" w:rsidRPr="00705C2F" w:rsidRDefault="00E76E82" w:rsidP="00E76E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676"/>
    <w:multiLevelType w:val="hybridMultilevel"/>
    <w:tmpl w:val="6CCEB6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1F8"/>
    <w:multiLevelType w:val="hybridMultilevel"/>
    <w:tmpl w:val="AF40A0BE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7126"/>
    <w:multiLevelType w:val="hybridMultilevel"/>
    <w:tmpl w:val="AB7AE8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169C"/>
    <w:multiLevelType w:val="hybridMultilevel"/>
    <w:tmpl w:val="517677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A49EC"/>
    <w:multiLevelType w:val="hybridMultilevel"/>
    <w:tmpl w:val="632CEB7C"/>
    <w:lvl w:ilvl="0" w:tplc="AC92D918">
      <w:start w:val="1"/>
      <w:numFmt w:val="decimal"/>
      <w:lvlText w:val="%1."/>
      <w:lvlJc w:val="left"/>
      <w:pPr>
        <w:ind w:left="720" w:hanging="360"/>
      </w:pPr>
    </w:lvl>
    <w:lvl w:ilvl="1" w:tplc="0F243F02">
      <w:start w:val="1"/>
      <w:numFmt w:val="lowerLetter"/>
      <w:lvlText w:val="%2."/>
      <w:lvlJc w:val="left"/>
      <w:pPr>
        <w:ind w:left="1440" w:hanging="360"/>
      </w:pPr>
    </w:lvl>
    <w:lvl w:ilvl="2" w:tplc="BD74C16C">
      <w:start w:val="1"/>
      <w:numFmt w:val="lowerRoman"/>
      <w:lvlText w:val="%3."/>
      <w:lvlJc w:val="right"/>
      <w:pPr>
        <w:ind w:left="2160" w:hanging="180"/>
      </w:pPr>
    </w:lvl>
    <w:lvl w:ilvl="3" w:tplc="D6040666">
      <w:start w:val="1"/>
      <w:numFmt w:val="decimal"/>
      <w:lvlText w:val="%4."/>
      <w:lvlJc w:val="left"/>
      <w:pPr>
        <w:ind w:left="2880" w:hanging="360"/>
      </w:pPr>
    </w:lvl>
    <w:lvl w:ilvl="4" w:tplc="DDC0D0CE">
      <w:start w:val="1"/>
      <w:numFmt w:val="lowerLetter"/>
      <w:lvlText w:val="%5."/>
      <w:lvlJc w:val="left"/>
      <w:pPr>
        <w:ind w:left="3600" w:hanging="360"/>
      </w:pPr>
    </w:lvl>
    <w:lvl w:ilvl="5" w:tplc="06A64FE6">
      <w:start w:val="1"/>
      <w:numFmt w:val="lowerRoman"/>
      <w:lvlText w:val="%6."/>
      <w:lvlJc w:val="right"/>
      <w:pPr>
        <w:ind w:left="4320" w:hanging="180"/>
      </w:pPr>
    </w:lvl>
    <w:lvl w:ilvl="6" w:tplc="B39278EE">
      <w:start w:val="1"/>
      <w:numFmt w:val="decimal"/>
      <w:lvlText w:val="%7."/>
      <w:lvlJc w:val="left"/>
      <w:pPr>
        <w:ind w:left="5040" w:hanging="360"/>
      </w:pPr>
    </w:lvl>
    <w:lvl w:ilvl="7" w:tplc="D278F280">
      <w:start w:val="1"/>
      <w:numFmt w:val="lowerLetter"/>
      <w:lvlText w:val="%8."/>
      <w:lvlJc w:val="left"/>
      <w:pPr>
        <w:ind w:left="5760" w:hanging="360"/>
      </w:pPr>
    </w:lvl>
    <w:lvl w:ilvl="8" w:tplc="C65C4A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4CF2"/>
    <w:multiLevelType w:val="hybridMultilevel"/>
    <w:tmpl w:val="66B489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C3AE9"/>
    <w:multiLevelType w:val="hybridMultilevel"/>
    <w:tmpl w:val="958EE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5595"/>
    <w:multiLevelType w:val="hybridMultilevel"/>
    <w:tmpl w:val="03346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533C3"/>
    <w:multiLevelType w:val="hybridMultilevel"/>
    <w:tmpl w:val="5C06D1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B4FAF"/>
    <w:multiLevelType w:val="hybridMultilevel"/>
    <w:tmpl w:val="45ECC840"/>
    <w:lvl w:ilvl="0" w:tplc="D9260DEC">
      <w:start w:val="1"/>
      <w:numFmt w:val="decimal"/>
      <w:lvlText w:val="%1."/>
      <w:lvlJc w:val="left"/>
      <w:pPr>
        <w:ind w:left="720" w:hanging="360"/>
      </w:pPr>
    </w:lvl>
    <w:lvl w:ilvl="1" w:tplc="80B40F5C">
      <w:start w:val="1"/>
      <w:numFmt w:val="lowerLetter"/>
      <w:lvlText w:val="%2."/>
      <w:lvlJc w:val="left"/>
      <w:pPr>
        <w:ind w:left="1440" w:hanging="360"/>
      </w:pPr>
    </w:lvl>
    <w:lvl w:ilvl="2" w:tplc="7826C6B0">
      <w:start w:val="1"/>
      <w:numFmt w:val="lowerRoman"/>
      <w:lvlText w:val="%3."/>
      <w:lvlJc w:val="right"/>
      <w:pPr>
        <w:ind w:left="2160" w:hanging="180"/>
      </w:pPr>
    </w:lvl>
    <w:lvl w:ilvl="3" w:tplc="FB3E127E">
      <w:start w:val="1"/>
      <w:numFmt w:val="decimal"/>
      <w:lvlText w:val="%4."/>
      <w:lvlJc w:val="left"/>
      <w:pPr>
        <w:ind w:left="2880" w:hanging="360"/>
      </w:pPr>
    </w:lvl>
    <w:lvl w:ilvl="4" w:tplc="AD8C7D6C">
      <w:start w:val="1"/>
      <w:numFmt w:val="lowerLetter"/>
      <w:lvlText w:val="%5."/>
      <w:lvlJc w:val="left"/>
      <w:pPr>
        <w:ind w:left="3600" w:hanging="360"/>
      </w:pPr>
    </w:lvl>
    <w:lvl w:ilvl="5" w:tplc="11BA7B36">
      <w:start w:val="1"/>
      <w:numFmt w:val="lowerRoman"/>
      <w:lvlText w:val="%6."/>
      <w:lvlJc w:val="right"/>
      <w:pPr>
        <w:ind w:left="4320" w:hanging="180"/>
      </w:pPr>
    </w:lvl>
    <w:lvl w:ilvl="6" w:tplc="555AB788">
      <w:start w:val="1"/>
      <w:numFmt w:val="decimal"/>
      <w:lvlText w:val="%7."/>
      <w:lvlJc w:val="left"/>
      <w:pPr>
        <w:ind w:left="5040" w:hanging="360"/>
      </w:pPr>
    </w:lvl>
    <w:lvl w:ilvl="7" w:tplc="7D4C59A0">
      <w:start w:val="1"/>
      <w:numFmt w:val="lowerLetter"/>
      <w:lvlText w:val="%8."/>
      <w:lvlJc w:val="left"/>
      <w:pPr>
        <w:ind w:left="5760" w:hanging="360"/>
      </w:pPr>
    </w:lvl>
    <w:lvl w:ilvl="8" w:tplc="C0E21C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16096"/>
    <w:multiLevelType w:val="hybridMultilevel"/>
    <w:tmpl w:val="3EA21B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336D0"/>
    <w:multiLevelType w:val="hybridMultilevel"/>
    <w:tmpl w:val="11D224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16EF7"/>
    <w:multiLevelType w:val="hybridMultilevel"/>
    <w:tmpl w:val="92EA8C1E"/>
    <w:lvl w:ilvl="0" w:tplc="E66C531E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8C3A111A">
      <w:start w:val="1"/>
      <w:numFmt w:val="lowerRoman"/>
      <w:lvlText w:val="%3."/>
      <w:lvlJc w:val="right"/>
      <w:pPr>
        <w:ind w:left="2160" w:hanging="180"/>
      </w:pPr>
    </w:lvl>
    <w:lvl w:ilvl="3" w:tplc="7ADE30AC">
      <w:start w:val="1"/>
      <w:numFmt w:val="decimal"/>
      <w:lvlText w:val="%4."/>
      <w:lvlJc w:val="left"/>
      <w:pPr>
        <w:ind w:left="2880" w:hanging="360"/>
      </w:pPr>
    </w:lvl>
    <w:lvl w:ilvl="4" w:tplc="B7B4E93C">
      <w:start w:val="1"/>
      <w:numFmt w:val="lowerLetter"/>
      <w:lvlText w:val="%5."/>
      <w:lvlJc w:val="left"/>
      <w:pPr>
        <w:ind w:left="3600" w:hanging="360"/>
      </w:pPr>
    </w:lvl>
    <w:lvl w:ilvl="5" w:tplc="394809BE">
      <w:start w:val="1"/>
      <w:numFmt w:val="lowerRoman"/>
      <w:lvlText w:val="%6."/>
      <w:lvlJc w:val="right"/>
      <w:pPr>
        <w:ind w:left="4320" w:hanging="180"/>
      </w:pPr>
    </w:lvl>
    <w:lvl w:ilvl="6" w:tplc="0F9E9640">
      <w:start w:val="1"/>
      <w:numFmt w:val="decimal"/>
      <w:lvlText w:val="%7."/>
      <w:lvlJc w:val="left"/>
      <w:pPr>
        <w:ind w:left="5040" w:hanging="360"/>
      </w:pPr>
    </w:lvl>
    <w:lvl w:ilvl="7" w:tplc="86E68DA2">
      <w:start w:val="1"/>
      <w:numFmt w:val="lowerLetter"/>
      <w:lvlText w:val="%8."/>
      <w:lvlJc w:val="left"/>
      <w:pPr>
        <w:ind w:left="5760" w:hanging="360"/>
      </w:pPr>
    </w:lvl>
    <w:lvl w:ilvl="8" w:tplc="089823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53201"/>
    <w:multiLevelType w:val="hybridMultilevel"/>
    <w:tmpl w:val="1A6266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D25D9"/>
    <w:multiLevelType w:val="hybridMultilevel"/>
    <w:tmpl w:val="411E77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D1AC7D2">
      <w:start w:val="1"/>
      <w:numFmt w:val="lowerRoman"/>
      <w:lvlText w:val="%3."/>
      <w:lvlJc w:val="right"/>
      <w:pPr>
        <w:ind w:left="2160" w:hanging="180"/>
      </w:pPr>
    </w:lvl>
    <w:lvl w:ilvl="3" w:tplc="7A104242">
      <w:start w:val="1"/>
      <w:numFmt w:val="decimal"/>
      <w:lvlText w:val="%4."/>
      <w:lvlJc w:val="left"/>
      <w:pPr>
        <w:ind w:left="2880" w:hanging="360"/>
      </w:pPr>
    </w:lvl>
    <w:lvl w:ilvl="4" w:tplc="366A02F0">
      <w:start w:val="1"/>
      <w:numFmt w:val="lowerLetter"/>
      <w:lvlText w:val="%5."/>
      <w:lvlJc w:val="left"/>
      <w:pPr>
        <w:ind w:left="3600" w:hanging="360"/>
      </w:pPr>
    </w:lvl>
    <w:lvl w:ilvl="5" w:tplc="22769016">
      <w:start w:val="1"/>
      <w:numFmt w:val="lowerRoman"/>
      <w:lvlText w:val="%6."/>
      <w:lvlJc w:val="right"/>
      <w:pPr>
        <w:ind w:left="4320" w:hanging="180"/>
      </w:pPr>
    </w:lvl>
    <w:lvl w:ilvl="6" w:tplc="4336D308">
      <w:start w:val="1"/>
      <w:numFmt w:val="decimal"/>
      <w:lvlText w:val="%7."/>
      <w:lvlJc w:val="left"/>
      <w:pPr>
        <w:ind w:left="5040" w:hanging="360"/>
      </w:pPr>
    </w:lvl>
    <w:lvl w:ilvl="7" w:tplc="7570A698">
      <w:start w:val="1"/>
      <w:numFmt w:val="lowerLetter"/>
      <w:lvlText w:val="%8."/>
      <w:lvlJc w:val="left"/>
      <w:pPr>
        <w:ind w:left="5760" w:hanging="360"/>
      </w:pPr>
    </w:lvl>
    <w:lvl w:ilvl="8" w:tplc="A2FAE69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F1358"/>
    <w:multiLevelType w:val="hybridMultilevel"/>
    <w:tmpl w:val="8DDCB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43300"/>
    <w:multiLevelType w:val="hybridMultilevel"/>
    <w:tmpl w:val="87EE26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C5CEE"/>
    <w:multiLevelType w:val="hybridMultilevel"/>
    <w:tmpl w:val="CDC0D3CC"/>
    <w:lvl w:ilvl="0" w:tplc="D166C310">
      <w:start w:val="1"/>
      <w:numFmt w:val="decimal"/>
      <w:lvlText w:val="%1."/>
      <w:lvlJc w:val="left"/>
      <w:pPr>
        <w:ind w:left="720" w:hanging="360"/>
      </w:pPr>
    </w:lvl>
    <w:lvl w:ilvl="1" w:tplc="F724AFA8">
      <w:start w:val="1"/>
      <w:numFmt w:val="lowerLetter"/>
      <w:lvlText w:val="%2."/>
      <w:lvlJc w:val="left"/>
      <w:pPr>
        <w:ind w:left="1440" w:hanging="360"/>
      </w:pPr>
    </w:lvl>
    <w:lvl w:ilvl="2" w:tplc="565A33DE">
      <w:start w:val="1"/>
      <w:numFmt w:val="lowerRoman"/>
      <w:lvlText w:val="%3."/>
      <w:lvlJc w:val="right"/>
      <w:pPr>
        <w:ind w:left="2160" w:hanging="180"/>
      </w:pPr>
    </w:lvl>
    <w:lvl w:ilvl="3" w:tplc="27C87D3C">
      <w:start w:val="1"/>
      <w:numFmt w:val="decimal"/>
      <w:lvlText w:val="%4."/>
      <w:lvlJc w:val="left"/>
      <w:pPr>
        <w:ind w:left="2880" w:hanging="360"/>
      </w:pPr>
    </w:lvl>
    <w:lvl w:ilvl="4" w:tplc="F69E8C48">
      <w:start w:val="1"/>
      <w:numFmt w:val="lowerLetter"/>
      <w:lvlText w:val="%5."/>
      <w:lvlJc w:val="left"/>
      <w:pPr>
        <w:ind w:left="3600" w:hanging="360"/>
      </w:pPr>
    </w:lvl>
    <w:lvl w:ilvl="5" w:tplc="1D7EDDB8">
      <w:start w:val="1"/>
      <w:numFmt w:val="lowerRoman"/>
      <w:lvlText w:val="%6."/>
      <w:lvlJc w:val="right"/>
      <w:pPr>
        <w:ind w:left="4320" w:hanging="180"/>
      </w:pPr>
    </w:lvl>
    <w:lvl w:ilvl="6" w:tplc="6CB61004">
      <w:start w:val="1"/>
      <w:numFmt w:val="decimal"/>
      <w:lvlText w:val="%7."/>
      <w:lvlJc w:val="left"/>
      <w:pPr>
        <w:ind w:left="5040" w:hanging="360"/>
      </w:pPr>
    </w:lvl>
    <w:lvl w:ilvl="7" w:tplc="DAF6CEDE">
      <w:start w:val="1"/>
      <w:numFmt w:val="lowerLetter"/>
      <w:lvlText w:val="%8."/>
      <w:lvlJc w:val="left"/>
      <w:pPr>
        <w:ind w:left="5760" w:hanging="360"/>
      </w:pPr>
    </w:lvl>
    <w:lvl w:ilvl="8" w:tplc="97FC1C1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864B7"/>
    <w:multiLevelType w:val="hybridMultilevel"/>
    <w:tmpl w:val="304A153C"/>
    <w:lvl w:ilvl="0" w:tplc="2054ABBE">
      <w:start w:val="1"/>
      <w:numFmt w:val="decimal"/>
      <w:lvlText w:val="%1."/>
      <w:lvlJc w:val="left"/>
      <w:pPr>
        <w:ind w:left="720" w:hanging="360"/>
      </w:pPr>
    </w:lvl>
    <w:lvl w:ilvl="1" w:tplc="21365A30">
      <w:start w:val="1"/>
      <w:numFmt w:val="lowerLetter"/>
      <w:lvlText w:val="%2."/>
      <w:lvlJc w:val="left"/>
      <w:pPr>
        <w:ind w:left="1440" w:hanging="360"/>
      </w:pPr>
    </w:lvl>
    <w:lvl w:ilvl="2" w:tplc="3A80A882">
      <w:start w:val="1"/>
      <w:numFmt w:val="lowerRoman"/>
      <w:lvlText w:val="%3."/>
      <w:lvlJc w:val="right"/>
      <w:pPr>
        <w:ind w:left="2160" w:hanging="180"/>
      </w:pPr>
    </w:lvl>
    <w:lvl w:ilvl="3" w:tplc="2408A788">
      <w:start w:val="1"/>
      <w:numFmt w:val="decimal"/>
      <w:lvlText w:val="%4."/>
      <w:lvlJc w:val="left"/>
      <w:pPr>
        <w:ind w:left="2880" w:hanging="360"/>
      </w:pPr>
    </w:lvl>
    <w:lvl w:ilvl="4" w:tplc="C01A240C">
      <w:start w:val="1"/>
      <w:numFmt w:val="lowerLetter"/>
      <w:lvlText w:val="%5."/>
      <w:lvlJc w:val="left"/>
      <w:pPr>
        <w:ind w:left="3600" w:hanging="360"/>
      </w:pPr>
    </w:lvl>
    <w:lvl w:ilvl="5" w:tplc="2A1E184E">
      <w:start w:val="1"/>
      <w:numFmt w:val="lowerRoman"/>
      <w:lvlText w:val="%6."/>
      <w:lvlJc w:val="right"/>
      <w:pPr>
        <w:ind w:left="4320" w:hanging="180"/>
      </w:pPr>
    </w:lvl>
    <w:lvl w:ilvl="6" w:tplc="BBECE524">
      <w:start w:val="1"/>
      <w:numFmt w:val="decimal"/>
      <w:lvlText w:val="%7."/>
      <w:lvlJc w:val="left"/>
      <w:pPr>
        <w:ind w:left="5040" w:hanging="360"/>
      </w:pPr>
    </w:lvl>
    <w:lvl w:ilvl="7" w:tplc="354891C4">
      <w:start w:val="1"/>
      <w:numFmt w:val="lowerLetter"/>
      <w:lvlText w:val="%8."/>
      <w:lvlJc w:val="left"/>
      <w:pPr>
        <w:ind w:left="5760" w:hanging="360"/>
      </w:pPr>
    </w:lvl>
    <w:lvl w:ilvl="8" w:tplc="714840F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40183"/>
    <w:multiLevelType w:val="hybridMultilevel"/>
    <w:tmpl w:val="480662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041C4"/>
    <w:multiLevelType w:val="hybridMultilevel"/>
    <w:tmpl w:val="6696E9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D4623"/>
    <w:multiLevelType w:val="hybridMultilevel"/>
    <w:tmpl w:val="0CCAFC20"/>
    <w:lvl w:ilvl="0" w:tplc="B2363C34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01259"/>
    <w:multiLevelType w:val="hybridMultilevel"/>
    <w:tmpl w:val="47F00D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57CDA"/>
    <w:multiLevelType w:val="hybridMultilevel"/>
    <w:tmpl w:val="F0FA4C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91F10"/>
    <w:multiLevelType w:val="hybridMultilevel"/>
    <w:tmpl w:val="9C7A70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44DC"/>
    <w:multiLevelType w:val="hybridMultilevel"/>
    <w:tmpl w:val="D64E09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F78E0"/>
    <w:multiLevelType w:val="hybridMultilevel"/>
    <w:tmpl w:val="00AE6BD0"/>
    <w:lvl w:ilvl="0" w:tplc="7BCCC6C8">
      <w:start w:val="1"/>
      <w:numFmt w:val="decimal"/>
      <w:lvlText w:val="%1."/>
      <w:lvlJc w:val="left"/>
      <w:pPr>
        <w:ind w:left="720" w:hanging="360"/>
      </w:pPr>
    </w:lvl>
    <w:lvl w:ilvl="1" w:tplc="7878061A">
      <w:start w:val="1"/>
      <w:numFmt w:val="lowerLetter"/>
      <w:lvlText w:val="%2."/>
      <w:lvlJc w:val="left"/>
      <w:pPr>
        <w:ind w:left="1440" w:hanging="360"/>
      </w:pPr>
    </w:lvl>
    <w:lvl w:ilvl="2" w:tplc="901E4878">
      <w:start w:val="1"/>
      <w:numFmt w:val="lowerRoman"/>
      <w:lvlText w:val="%3."/>
      <w:lvlJc w:val="right"/>
      <w:pPr>
        <w:ind w:left="2160" w:hanging="180"/>
      </w:pPr>
    </w:lvl>
    <w:lvl w:ilvl="3" w:tplc="AA9480FA">
      <w:start w:val="1"/>
      <w:numFmt w:val="decimal"/>
      <w:lvlText w:val="%4."/>
      <w:lvlJc w:val="left"/>
      <w:pPr>
        <w:ind w:left="2880" w:hanging="360"/>
      </w:pPr>
    </w:lvl>
    <w:lvl w:ilvl="4" w:tplc="59B4CB4C">
      <w:start w:val="1"/>
      <w:numFmt w:val="lowerLetter"/>
      <w:lvlText w:val="%5."/>
      <w:lvlJc w:val="left"/>
      <w:pPr>
        <w:ind w:left="3600" w:hanging="360"/>
      </w:pPr>
    </w:lvl>
    <w:lvl w:ilvl="5" w:tplc="D4963B46">
      <w:start w:val="1"/>
      <w:numFmt w:val="lowerRoman"/>
      <w:lvlText w:val="%6."/>
      <w:lvlJc w:val="right"/>
      <w:pPr>
        <w:ind w:left="4320" w:hanging="180"/>
      </w:pPr>
    </w:lvl>
    <w:lvl w:ilvl="6" w:tplc="6B842314">
      <w:start w:val="1"/>
      <w:numFmt w:val="decimal"/>
      <w:lvlText w:val="%7."/>
      <w:lvlJc w:val="left"/>
      <w:pPr>
        <w:ind w:left="5040" w:hanging="360"/>
      </w:pPr>
    </w:lvl>
    <w:lvl w:ilvl="7" w:tplc="0292DC0E">
      <w:start w:val="1"/>
      <w:numFmt w:val="lowerLetter"/>
      <w:lvlText w:val="%8."/>
      <w:lvlJc w:val="left"/>
      <w:pPr>
        <w:ind w:left="5760" w:hanging="360"/>
      </w:pPr>
    </w:lvl>
    <w:lvl w:ilvl="8" w:tplc="A1E08E4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94D84"/>
    <w:multiLevelType w:val="hybridMultilevel"/>
    <w:tmpl w:val="FE5255EA"/>
    <w:lvl w:ilvl="0" w:tplc="5B228CBC">
      <w:start w:val="1"/>
      <w:numFmt w:val="decimal"/>
      <w:lvlText w:val="%1."/>
      <w:lvlJc w:val="left"/>
      <w:pPr>
        <w:ind w:left="720" w:hanging="360"/>
      </w:pPr>
    </w:lvl>
    <w:lvl w:ilvl="1" w:tplc="90C664BE">
      <w:start w:val="1"/>
      <w:numFmt w:val="lowerLetter"/>
      <w:lvlText w:val="%2."/>
      <w:lvlJc w:val="left"/>
      <w:pPr>
        <w:ind w:left="1440" w:hanging="360"/>
      </w:pPr>
    </w:lvl>
    <w:lvl w:ilvl="2" w:tplc="68F4EF84">
      <w:start w:val="1"/>
      <w:numFmt w:val="lowerRoman"/>
      <w:lvlText w:val="%3."/>
      <w:lvlJc w:val="right"/>
      <w:pPr>
        <w:ind w:left="2160" w:hanging="180"/>
      </w:pPr>
    </w:lvl>
    <w:lvl w:ilvl="3" w:tplc="35C64E9E">
      <w:start w:val="1"/>
      <w:numFmt w:val="decimal"/>
      <w:lvlText w:val="%4."/>
      <w:lvlJc w:val="left"/>
      <w:pPr>
        <w:ind w:left="2880" w:hanging="360"/>
      </w:pPr>
    </w:lvl>
    <w:lvl w:ilvl="4" w:tplc="546E56FC">
      <w:start w:val="1"/>
      <w:numFmt w:val="lowerLetter"/>
      <w:lvlText w:val="%5."/>
      <w:lvlJc w:val="left"/>
      <w:pPr>
        <w:ind w:left="3600" w:hanging="360"/>
      </w:pPr>
    </w:lvl>
    <w:lvl w:ilvl="5" w:tplc="7086204E">
      <w:start w:val="1"/>
      <w:numFmt w:val="lowerRoman"/>
      <w:lvlText w:val="%6."/>
      <w:lvlJc w:val="right"/>
      <w:pPr>
        <w:ind w:left="4320" w:hanging="180"/>
      </w:pPr>
    </w:lvl>
    <w:lvl w:ilvl="6" w:tplc="B8226302">
      <w:start w:val="1"/>
      <w:numFmt w:val="decimal"/>
      <w:lvlText w:val="%7."/>
      <w:lvlJc w:val="left"/>
      <w:pPr>
        <w:ind w:left="5040" w:hanging="360"/>
      </w:pPr>
    </w:lvl>
    <w:lvl w:ilvl="7" w:tplc="CBDC6610">
      <w:start w:val="1"/>
      <w:numFmt w:val="lowerLetter"/>
      <w:lvlText w:val="%8."/>
      <w:lvlJc w:val="left"/>
      <w:pPr>
        <w:ind w:left="5760" w:hanging="360"/>
      </w:pPr>
    </w:lvl>
    <w:lvl w:ilvl="8" w:tplc="D5303EF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57951"/>
    <w:multiLevelType w:val="hybridMultilevel"/>
    <w:tmpl w:val="D49C0C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FFD"/>
    <w:multiLevelType w:val="hybridMultilevel"/>
    <w:tmpl w:val="CC2EBF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805F7"/>
    <w:multiLevelType w:val="hybridMultilevel"/>
    <w:tmpl w:val="E66C6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E0F75"/>
    <w:multiLevelType w:val="hybridMultilevel"/>
    <w:tmpl w:val="658048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F4388"/>
    <w:multiLevelType w:val="hybridMultilevel"/>
    <w:tmpl w:val="FC3088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56A1E"/>
    <w:multiLevelType w:val="hybridMultilevel"/>
    <w:tmpl w:val="987C6E80"/>
    <w:lvl w:ilvl="0" w:tplc="91AAB10C">
      <w:start w:val="1"/>
      <w:numFmt w:val="decimal"/>
      <w:lvlText w:val="%1."/>
      <w:lvlJc w:val="left"/>
      <w:pPr>
        <w:ind w:left="720" w:hanging="360"/>
      </w:pPr>
    </w:lvl>
    <w:lvl w:ilvl="1" w:tplc="CE587A0E">
      <w:start w:val="1"/>
      <w:numFmt w:val="lowerLetter"/>
      <w:lvlText w:val="%2."/>
      <w:lvlJc w:val="left"/>
      <w:pPr>
        <w:ind w:left="1440" w:hanging="360"/>
      </w:pPr>
    </w:lvl>
    <w:lvl w:ilvl="2" w:tplc="E0BE6FE2">
      <w:start w:val="1"/>
      <w:numFmt w:val="lowerRoman"/>
      <w:lvlText w:val="%3."/>
      <w:lvlJc w:val="right"/>
      <w:pPr>
        <w:ind w:left="2160" w:hanging="180"/>
      </w:pPr>
    </w:lvl>
    <w:lvl w:ilvl="3" w:tplc="9E00D9B6">
      <w:start w:val="1"/>
      <w:numFmt w:val="decimal"/>
      <w:lvlText w:val="%4."/>
      <w:lvlJc w:val="left"/>
      <w:pPr>
        <w:ind w:left="2880" w:hanging="360"/>
      </w:pPr>
    </w:lvl>
    <w:lvl w:ilvl="4" w:tplc="A546FC96">
      <w:start w:val="1"/>
      <w:numFmt w:val="lowerLetter"/>
      <w:lvlText w:val="%5."/>
      <w:lvlJc w:val="left"/>
      <w:pPr>
        <w:ind w:left="3600" w:hanging="360"/>
      </w:pPr>
    </w:lvl>
    <w:lvl w:ilvl="5" w:tplc="A7E445EC">
      <w:start w:val="1"/>
      <w:numFmt w:val="lowerRoman"/>
      <w:lvlText w:val="%6."/>
      <w:lvlJc w:val="right"/>
      <w:pPr>
        <w:ind w:left="4320" w:hanging="180"/>
      </w:pPr>
    </w:lvl>
    <w:lvl w:ilvl="6" w:tplc="C0BA1C6A">
      <w:start w:val="1"/>
      <w:numFmt w:val="decimal"/>
      <w:lvlText w:val="%7."/>
      <w:lvlJc w:val="left"/>
      <w:pPr>
        <w:ind w:left="5040" w:hanging="360"/>
      </w:pPr>
    </w:lvl>
    <w:lvl w:ilvl="7" w:tplc="854AEC3E">
      <w:start w:val="1"/>
      <w:numFmt w:val="lowerLetter"/>
      <w:lvlText w:val="%8."/>
      <w:lvlJc w:val="left"/>
      <w:pPr>
        <w:ind w:left="5760" w:hanging="360"/>
      </w:pPr>
    </w:lvl>
    <w:lvl w:ilvl="8" w:tplc="BFF8056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C2F3F"/>
    <w:multiLevelType w:val="hybridMultilevel"/>
    <w:tmpl w:val="09BA78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544895">
    <w:abstractNumId w:val="4"/>
  </w:num>
  <w:num w:numId="2" w16cid:durableId="997073983">
    <w:abstractNumId w:val="26"/>
  </w:num>
  <w:num w:numId="3" w16cid:durableId="1044597498">
    <w:abstractNumId w:val="18"/>
  </w:num>
  <w:num w:numId="4" w16cid:durableId="768622495">
    <w:abstractNumId w:val="17"/>
  </w:num>
  <w:num w:numId="5" w16cid:durableId="395511799">
    <w:abstractNumId w:val="9"/>
  </w:num>
  <w:num w:numId="6" w16cid:durableId="1511947320">
    <w:abstractNumId w:val="33"/>
  </w:num>
  <w:num w:numId="7" w16cid:durableId="2126852736">
    <w:abstractNumId w:val="12"/>
  </w:num>
  <w:num w:numId="8" w16cid:durableId="1764916138">
    <w:abstractNumId w:val="27"/>
  </w:num>
  <w:num w:numId="9" w16cid:durableId="1765806505">
    <w:abstractNumId w:val="14"/>
  </w:num>
  <w:num w:numId="10" w16cid:durableId="814486815">
    <w:abstractNumId w:val="21"/>
  </w:num>
  <w:num w:numId="11" w16cid:durableId="1895726941">
    <w:abstractNumId w:val="0"/>
  </w:num>
  <w:num w:numId="12" w16cid:durableId="2032485943">
    <w:abstractNumId w:val="28"/>
  </w:num>
  <w:num w:numId="13" w16cid:durableId="701908058">
    <w:abstractNumId w:val="15"/>
  </w:num>
  <w:num w:numId="14" w16cid:durableId="1525434719">
    <w:abstractNumId w:val="34"/>
  </w:num>
  <w:num w:numId="15" w16cid:durableId="1423188751">
    <w:abstractNumId w:val="23"/>
  </w:num>
  <w:num w:numId="16" w16cid:durableId="1357317086">
    <w:abstractNumId w:val="11"/>
  </w:num>
  <w:num w:numId="17" w16cid:durableId="1048841035">
    <w:abstractNumId w:val="5"/>
  </w:num>
  <w:num w:numId="18" w16cid:durableId="1027483513">
    <w:abstractNumId w:val="30"/>
  </w:num>
  <w:num w:numId="19" w16cid:durableId="257176606">
    <w:abstractNumId w:val="29"/>
  </w:num>
  <w:num w:numId="20" w16cid:durableId="1543249550">
    <w:abstractNumId w:val="19"/>
  </w:num>
  <w:num w:numId="21" w16cid:durableId="1309360033">
    <w:abstractNumId w:val="2"/>
  </w:num>
  <w:num w:numId="22" w16cid:durableId="1390811842">
    <w:abstractNumId w:val="32"/>
  </w:num>
  <w:num w:numId="23" w16cid:durableId="1784110297">
    <w:abstractNumId w:val="3"/>
  </w:num>
  <w:num w:numId="24" w16cid:durableId="1016923408">
    <w:abstractNumId w:val="22"/>
  </w:num>
  <w:num w:numId="25" w16cid:durableId="1650161492">
    <w:abstractNumId w:val="20"/>
  </w:num>
  <w:num w:numId="26" w16cid:durableId="1966767485">
    <w:abstractNumId w:val="7"/>
  </w:num>
  <w:num w:numId="27" w16cid:durableId="1620606797">
    <w:abstractNumId w:val="16"/>
  </w:num>
  <w:num w:numId="28" w16cid:durableId="870146986">
    <w:abstractNumId w:val="31"/>
  </w:num>
  <w:num w:numId="29" w16cid:durableId="917054596">
    <w:abstractNumId w:val="10"/>
  </w:num>
  <w:num w:numId="30" w16cid:durableId="764956097">
    <w:abstractNumId w:val="6"/>
  </w:num>
  <w:num w:numId="31" w16cid:durableId="39332843">
    <w:abstractNumId w:val="25"/>
  </w:num>
  <w:num w:numId="32" w16cid:durableId="766267837">
    <w:abstractNumId w:val="24"/>
  </w:num>
  <w:num w:numId="33" w16cid:durableId="1986230275">
    <w:abstractNumId w:val="8"/>
  </w:num>
  <w:num w:numId="34" w16cid:durableId="1253662708">
    <w:abstractNumId w:val="1"/>
  </w:num>
  <w:num w:numId="35" w16cid:durableId="6825139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76"/>
    <w:rsid w:val="000020F9"/>
    <w:rsid w:val="00010660"/>
    <w:rsid w:val="00010730"/>
    <w:rsid w:val="00013EB7"/>
    <w:rsid w:val="00015B43"/>
    <w:rsid w:val="0002022B"/>
    <w:rsid w:val="000213EA"/>
    <w:rsid w:val="00024B15"/>
    <w:rsid w:val="00027672"/>
    <w:rsid w:val="0003081B"/>
    <w:rsid w:val="00035274"/>
    <w:rsid w:val="0003761B"/>
    <w:rsid w:val="000418AC"/>
    <w:rsid w:val="00042DF8"/>
    <w:rsid w:val="00043976"/>
    <w:rsid w:val="000519D4"/>
    <w:rsid w:val="00057CFD"/>
    <w:rsid w:val="0006089F"/>
    <w:rsid w:val="00061134"/>
    <w:rsid w:val="000611A6"/>
    <w:rsid w:val="00063F50"/>
    <w:rsid w:val="00064857"/>
    <w:rsid w:val="0006638B"/>
    <w:rsid w:val="00070036"/>
    <w:rsid w:val="00077B7A"/>
    <w:rsid w:val="00086156"/>
    <w:rsid w:val="00093E21"/>
    <w:rsid w:val="00093EC0"/>
    <w:rsid w:val="000A02D0"/>
    <w:rsid w:val="000A307A"/>
    <w:rsid w:val="000A42E1"/>
    <w:rsid w:val="000A6860"/>
    <w:rsid w:val="000A6C8D"/>
    <w:rsid w:val="000B4247"/>
    <w:rsid w:val="000C0CB6"/>
    <w:rsid w:val="000C4BA3"/>
    <w:rsid w:val="000C5124"/>
    <w:rsid w:val="000C5312"/>
    <w:rsid w:val="000C62D2"/>
    <w:rsid w:val="000D0157"/>
    <w:rsid w:val="000D1064"/>
    <w:rsid w:val="000D226D"/>
    <w:rsid w:val="000D429C"/>
    <w:rsid w:val="000D53EA"/>
    <w:rsid w:val="000E14F8"/>
    <w:rsid w:val="000F2470"/>
    <w:rsid w:val="000F5FF4"/>
    <w:rsid w:val="000F66CF"/>
    <w:rsid w:val="0010321E"/>
    <w:rsid w:val="00103358"/>
    <w:rsid w:val="001042B4"/>
    <w:rsid w:val="0011648D"/>
    <w:rsid w:val="0012695C"/>
    <w:rsid w:val="001303F8"/>
    <w:rsid w:val="0013305E"/>
    <w:rsid w:val="00133299"/>
    <w:rsid w:val="00133BBF"/>
    <w:rsid w:val="001361AC"/>
    <w:rsid w:val="00137C3C"/>
    <w:rsid w:val="00140B2E"/>
    <w:rsid w:val="00143AA1"/>
    <w:rsid w:val="001440B7"/>
    <w:rsid w:val="00145C57"/>
    <w:rsid w:val="0015291D"/>
    <w:rsid w:val="00154157"/>
    <w:rsid w:val="001559AC"/>
    <w:rsid w:val="00161647"/>
    <w:rsid w:val="00163907"/>
    <w:rsid w:val="00171759"/>
    <w:rsid w:val="00171991"/>
    <w:rsid w:val="00171AF0"/>
    <w:rsid w:val="0017282F"/>
    <w:rsid w:val="00172838"/>
    <w:rsid w:val="00174A4D"/>
    <w:rsid w:val="00182B33"/>
    <w:rsid w:val="00185EE4"/>
    <w:rsid w:val="001A3797"/>
    <w:rsid w:val="001A4C70"/>
    <w:rsid w:val="001B015F"/>
    <w:rsid w:val="001B4C9E"/>
    <w:rsid w:val="001B5150"/>
    <w:rsid w:val="001C0B80"/>
    <w:rsid w:val="001C251D"/>
    <w:rsid w:val="001C254F"/>
    <w:rsid w:val="001C2BDC"/>
    <w:rsid w:val="001D0B65"/>
    <w:rsid w:val="001E41F3"/>
    <w:rsid w:val="001E4B1D"/>
    <w:rsid w:val="001E52F3"/>
    <w:rsid w:val="001E53B2"/>
    <w:rsid w:val="001E67B0"/>
    <w:rsid w:val="001E6A79"/>
    <w:rsid w:val="001F0014"/>
    <w:rsid w:val="001F3EE0"/>
    <w:rsid w:val="001F4308"/>
    <w:rsid w:val="001F5AA1"/>
    <w:rsid w:val="001F6060"/>
    <w:rsid w:val="001F7077"/>
    <w:rsid w:val="002019CC"/>
    <w:rsid w:val="00210A14"/>
    <w:rsid w:val="00211531"/>
    <w:rsid w:val="0023534D"/>
    <w:rsid w:val="00235E41"/>
    <w:rsid w:val="0023765C"/>
    <w:rsid w:val="00237E37"/>
    <w:rsid w:val="00241B44"/>
    <w:rsid w:val="002446CD"/>
    <w:rsid w:val="00245654"/>
    <w:rsid w:val="0025135D"/>
    <w:rsid w:val="002515A3"/>
    <w:rsid w:val="00255C50"/>
    <w:rsid w:val="00257B5E"/>
    <w:rsid w:val="00260498"/>
    <w:rsid w:val="002620CC"/>
    <w:rsid w:val="002622EA"/>
    <w:rsid w:val="00264746"/>
    <w:rsid w:val="00267FB0"/>
    <w:rsid w:val="00285982"/>
    <w:rsid w:val="00287497"/>
    <w:rsid w:val="00291250"/>
    <w:rsid w:val="00292188"/>
    <w:rsid w:val="002929FE"/>
    <w:rsid w:val="00294070"/>
    <w:rsid w:val="00294163"/>
    <w:rsid w:val="00294D6E"/>
    <w:rsid w:val="002A1AF2"/>
    <w:rsid w:val="002A39FB"/>
    <w:rsid w:val="002A691B"/>
    <w:rsid w:val="002A7AAE"/>
    <w:rsid w:val="002C1849"/>
    <w:rsid w:val="002C4C1D"/>
    <w:rsid w:val="002D1315"/>
    <w:rsid w:val="002D24D6"/>
    <w:rsid w:val="002D7E99"/>
    <w:rsid w:val="002E31EF"/>
    <w:rsid w:val="002E6995"/>
    <w:rsid w:val="002F0982"/>
    <w:rsid w:val="0030090B"/>
    <w:rsid w:val="00302174"/>
    <w:rsid w:val="00303D5C"/>
    <w:rsid w:val="00303E2A"/>
    <w:rsid w:val="00307624"/>
    <w:rsid w:val="00310E87"/>
    <w:rsid w:val="0031432D"/>
    <w:rsid w:val="003179AA"/>
    <w:rsid w:val="00317C37"/>
    <w:rsid w:val="00320F71"/>
    <w:rsid w:val="00331CDB"/>
    <w:rsid w:val="00334648"/>
    <w:rsid w:val="003346BE"/>
    <w:rsid w:val="00336A95"/>
    <w:rsid w:val="003474A9"/>
    <w:rsid w:val="003543C8"/>
    <w:rsid w:val="003546DA"/>
    <w:rsid w:val="003556D7"/>
    <w:rsid w:val="00357ABC"/>
    <w:rsid w:val="003610C8"/>
    <w:rsid w:val="00362DEF"/>
    <w:rsid w:val="00366185"/>
    <w:rsid w:val="00366B2D"/>
    <w:rsid w:val="00366E73"/>
    <w:rsid w:val="00370754"/>
    <w:rsid w:val="003812F2"/>
    <w:rsid w:val="0038475E"/>
    <w:rsid w:val="00385E2C"/>
    <w:rsid w:val="00391EFB"/>
    <w:rsid w:val="003A03EB"/>
    <w:rsid w:val="003A0728"/>
    <w:rsid w:val="003A273A"/>
    <w:rsid w:val="003A6574"/>
    <w:rsid w:val="003B0CA8"/>
    <w:rsid w:val="003B1CF6"/>
    <w:rsid w:val="003B4AE3"/>
    <w:rsid w:val="003B6FD9"/>
    <w:rsid w:val="003C02B1"/>
    <w:rsid w:val="003C1B5D"/>
    <w:rsid w:val="003C3183"/>
    <w:rsid w:val="003C7D81"/>
    <w:rsid w:val="003D055E"/>
    <w:rsid w:val="003D17E1"/>
    <w:rsid w:val="003D181D"/>
    <w:rsid w:val="003D25D8"/>
    <w:rsid w:val="003D37A4"/>
    <w:rsid w:val="003D40CF"/>
    <w:rsid w:val="003D4FC3"/>
    <w:rsid w:val="003D5A97"/>
    <w:rsid w:val="003E34EB"/>
    <w:rsid w:val="003E5414"/>
    <w:rsid w:val="003F4BF5"/>
    <w:rsid w:val="003F5E74"/>
    <w:rsid w:val="004004BB"/>
    <w:rsid w:val="00405AC4"/>
    <w:rsid w:val="00412486"/>
    <w:rsid w:val="00415168"/>
    <w:rsid w:val="00422802"/>
    <w:rsid w:val="00423872"/>
    <w:rsid w:val="00425465"/>
    <w:rsid w:val="00430E7E"/>
    <w:rsid w:val="004310A4"/>
    <w:rsid w:val="004327BA"/>
    <w:rsid w:val="00434C6D"/>
    <w:rsid w:val="00434F52"/>
    <w:rsid w:val="00435087"/>
    <w:rsid w:val="00444482"/>
    <w:rsid w:val="00452976"/>
    <w:rsid w:val="004563D4"/>
    <w:rsid w:val="00456F70"/>
    <w:rsid w:val="00457341"/>
    <w:rsid w:val="00466C6C"/>
    <w:rsid w:val="00471DF5"/>
    <w:rsid w:val="00471ECE"/>
    <w:rsid w:val="0047568A"/>
    <w:rsid w:val="00480665"/>
    <w:rsid w:val="004902A3"/>
    <w:rsid w:val="00492234"/>
    <w:rsid w:val="004932F6"/>
    <w:rsid w:val="004947E5"/>
    <w:rsid w:val="0049574C"/>
    <w:rsid w:val="004A2A27"/>
    <w:rsid w:val="004A3A84"/>
    <w:rsid w:val="004A5E6E"/>
    <w:rsid w:val="004B016B"/>
    <w:rsid w:val="004B052D"/>
    <w:rsid w:val="004B2343"/>
    <w:rsid w:val="004B2B6B"/>
    <w:rsid w:val="004C0C83"/>
    <w:rsid w:val="004D0BCE"/>
    <w:rsid w:val="004D2672"/>
    <w:rsid w:val="004D326F"/>
    <w:rsid w:val="004D455C"/>
    <w:rsid w:val="004D49FB"/>
    <w:rsid w:val="004D66AD"/>
    <w:rsid w:val="004E07B9"/>
    <w:rsid w:val="004E6903"/>
    <w:rsid w:val="004F1429"/>
    <w:rsid w:val="004F1981"/>
    <w:rsid w:val="004F24BB"/>
    <w:rsid w:val="004F579E"/>
    <w:rsid w:val="00502F59"/>
    <w:rsid w:val="00503647"/>
    <w:rsid w:val="00504826"/>
    <w:rsid w:val="005049A1"/>
    <w:rsid w:val="00505831"/>
    <w:rsid w:val="00511D11"/>
    <w:rsid w:val="00511DA9"/>
    <w:rsid w:val="00513CEB"/>
    <w:rsid w:val="00515F99"/>
    <w:rsid w:val="00517FC3"/>
    <w:rsid w:val="00520956"/>
    <w:rsid w:val="00524E99"/>
    <w:rsid w:val="00525B7E"/>
    <w:rsid w:val="00527145"/>
    <w:rsid w:val="00530082"/>
    <w:rsid w:val="00536E2C"/>
    <w:rsid w:val="00537566"/>
    <w:rsid w:val="00542149"/>
    <w:rsid w:val="00544190"/>
    <w:rsid w:val="00546900"/>
    <w:rsid w:val="005477A6"/>
    <w:rsid w:val="00547C2E"/>
    <w:rsid w:val="00565088"/>
    <w:rsid w:val="00571EA3"/>
    <w:rsid w:val="005728E5"/>
    <w:rsid w:val="00574696"/>
    <w:rsid w:val="00593673"/>
    <w:rsid w:val="005A1660"/>
    <w:rsid w:val="005A1F9D"/>
    <w:rsid w:val="005A5470"/>
    <w:rsid w:val="005A722E"/>
    <w:rsid w:val="005B24E9"/>
    <w:rsid w:val="005B2DB6"/>
    <w:rsid w:val="005B37E8"/>
    <w:rsid w:val="005B6740"/>
    <w:rsid w:val="005B6F01"/>
    <w:rsid w:val="005C5EB7"/>
    <w:rsid w:val="005D5665"/>
    <w:rsid w:val="005D6AF7"/>
    <w:rsid w:val="005E164B"/>
    <w:rsid w:val="005E3569"/>
    <w:rsid w:val="005E6690"/>
    <w:rsid w:val="005F47C4"/>
    <w:rsid w:val="00600BD1"/>
    <w:rsid w:val="00606A04"/>
    <w:rsid w:val="00614294"/>
    <w:rsid w:val="00621732"/>
    <w:rsid w:val="006239AC"/>
    <w:rsid w:val="00626A04"/>
    <w:rsid w:val="00630876"/>
    <w:rsid w:val="006370EB"/>
    <w:rsid w:val="00645241"/>
    <w:rsid w:val="00647D74"/>
    <w:rsid w:val="00647E05"/>
    <w:rsid w:val="00650BA2"/>
    <w:rsid w:val="0065386F"/>
    <w:rsid w:val="00654EE3"/>
    <w:rsid w:val="0065730E"/>
    <w:rsid w:val="006618AD"/>
    <w:rsid w:val="00663A84"/>
    <w:rsid w:val="0066617C"/>
    <w:rsid w:val="00676B4C"/>
    <w:rsid w:val="0068070F"/>
    <w:rsid w:val="00681C21"/>
    <w:rsid w:val="00684F8E"/>
    <w:rsid w:val="006914CF"/>
    <w:rsid w:val="00692A8A"/>
    <w:rsid w:val="006A069F"/>
    <w:rsid w:val="006A1461"/>
    <w:rsid w:val="006A1479"/>
    <w:rsid w:val="006A17F1"/>
    <w:rsid w:val="006A1864"/>
    <w:rsid w:val="006A250C"/>
    <w:rsid w:val="006A5F6D"/>
    <w:rsid w:val="006A69EA"/>
    <w:rsid w:val="006A6AE0"/>
    <w:rsid w:val="006B03F1"/>
    <w:rsid w:val="006B1A3C"/>
    <w:rsid w:val="006B77E3"/>
    <w:rsid w:val="006C11F4"/>
    <w:rsid w:val="006C3E42"/>
    <w:rsid w:val="006C507A"/>
    <w:rsid w:val="006C50E8"/>
    <w:rsid w:val="006C7163"/>
    <w:rsid w:val="006C7E8A"/>
    <w:rsid w:val="006D1E94"/>
    <w:rsid w:val="006D29ED"/>
    <w:rsid w:val="006D7307"/>
    <w:rsid w:val="006E1F38"/>
    <w:rsid w:val="006E4206"/>
    <w:rsid w:val="006E592F"/>
    <w:rsid w:val="006F6199"/>
    <w:rsid w:val="006F7283"/>
    <w:rsid w:val="00702CB3"/>
    <w:rsid w:val="007055CF"/>
    <w:rsid w:val="00705C2F"/>
    <w:rsid w:val="007122D9"/>
    <w:rsid w:val="007126F5"/>
    <w:rsid w:val="00715818"/>
    <w:rsid w:val="00716480"/>
    <w:rsid w:val="007201E8"/>
    <w:rsid w:val="00720979"/>
    <w:rsid w:val="00721583"/>
    <w:rsid w:val="0072272A"/>
    <w:rsid w:val="007248ED"/>
    <w:rsid w:val="007260BF"/>
    <w:rsid w:val="00726891"/>
    <w:rsid w:val="00727409"/>
    <w:rsid w:val="0073050C"/>
    <w:rsid w:val="0073194F"/>
    <w:rsid w:val="00735A2B"/>
    <w:rsid w:val="00741B20"/>
    <w:rsid w:val="00742428"/>
    <w:rsid w:val="007450B8"/>
    <w:rsid w:val="00750228"/>
    <w:rsid w:val="00750613"/>
    <w:rsid w:val="00752D09"/>
    <w:rsid w:val="00753735"/>
    <w:rsid w:val="00756DAB"/>
    <w:rsid w:val="00757E66"/>
    <w:rsid w:val="00765CA1"/>
    <w:rsid w:val="0077421C"/>
    <w:rsid w:val="00777291"/>
    <w:rsid w:val="00780EDF"/>
    <w:rsid w:val="007817E6"/>
    <w:rsid w:val="0078647A"/>
    <w:rsid w:val="00790D0B"/>
    <w:rsid w:val="007914F0"/>
    <w:rsid w:val="0079437F"/>
    <w:rsid w:val="00796BC9"/>
    <w:rsid w:val="007A014F"/>
    <w:rsid w:val="007A182C"/>
    <w:rsid w:val="007A5F3E"/>
    <w:rsid w:val="007B2BA2"/>
    <w:rsid w:val="007C2670"/>
    <w:rsid w:val="007D116B"/>
    <w:rsid w:val="007D1CE0"/>
    <w:rsid w:val="007D7298"/>
    <w:rsid w:val="007E2D06"/>
    <w:rsid w:val="007E7EE6"/>
    <w:rsid w:val="007F09FF"/>
    <w:rsid w:val="007F679E"/>
    <w:rsid w:val="0080203A"/>
    <w:rsid w:val="008046ED"/>
    <w:rsid w:val="008132A3"/>
    <w:rsid w:val="00814317"/>
    <w:rsid w:val="00814661"/>
    <w:rsid w:val="00816B29"/>
    <w:rsid w:val="00821C8C"/>
    <w:rsid w:val="008227A0"/>
    <w:rsid w:val="00822B39"/>
    <w:rsid w:val="0082465B"/>
    <w:rsid w:val="00826404"/>
    <w:rsid w:val="008268FF"/>
    <w:rsid w:val="00831593"/>
    <w:rsid w:val="0083175B"/>
    <w:rsid w:val="00835A30"/>
    <w:rsid w:val="00844EC7"/>
    <w:rsid w:val="00846316"/>
    <w:rsid w:val="00855B69"/>
    <w:rsid w:val="0085792C"/>
    <w:rsid w:val="008641A1"/>
    <w:rsid w:val="00865A34"/>
    <w:rsid w:val="00865FF6"/>
    <w:rsid w:val="00866379"/>
    <w:rsid w:val="00870932"/>
    <w:rsid w:val="008726E2"/>
    <w:rsid w:val="00875383"/>
    <w:rsid w:val="00876669"/>
    <w:rsid w:val="00881A64"/>
    <w:rsid w:val="008917AD"/>
    <w:rsid w:val="00894C03"/>
    <w:rsid w:val="00895328"/>
    <w:rsid w:val="008969A9"/>
    <w:rsid w:val="008A28A4"/>
    <w:rsid w:val="008A4CE2"/>
    <w:rsid w:val="008A5305"/>
    <w:rsid w:val="008A7328"/>
    <w:rsid w:val="008A7447"/>
    <w:rsid w:val="008B013A"/>
    <w:rsid w:val="008B3F5C"/>
    <w:rsid w:val="008B4616"/>
    <w:rsid w:val="008C3D9C"/>
    <w:rsid w:val="008C5C98"/>
    <w:rsid w:val="008C66FB"/>
    <w:rsid w:val="008C78FF"/>
    <w:rsid w:val="008D1C03"/>
    <w:rsid w:val="008D4929"/>
    <w:rsid w:val="008E203C"/>
    <w:rsid w:val="008F126F"/>
    <w:rsid w:val="008F20D0"/>
    <w:rsid w:val="008F3220"/>
    <w:rsid w:val="008F5A24"/>
    <w:rsid w:val="00903938"/>
    <w:rsid w:val="009053E6"/>
    <w:rsid w:val="00905AB2"/>
    <w:rsid w:val="009075D5"/>
    <w:rsid w:val="00907AC4"/>
    <w:rsid w:val="00910124"/>
    <w:rsid w:val="009120FE"/>
    <w:rsid w:val="00913448"/>
    <w:rsid w:val="00917AD1"/>
    <w:rsid w:val="00920BEA"/>
    <w:rsid w:val="00931AAA"/>
    <w:rsid w:val="00933C7B"/>
    <w:rsid w:val="00934A95"/>
    <w:rsid w:val="009423B2"/>
    <w:rsid w:val="00944344"/>
    <w:rsid w:val="00945ACC"/>
    <w:rsid w:val="00946422"/>
    <w:rsid w:val="0094730C"/>
    <w:rsid w:val="00954A6F"/>
    <w:rsid w:val="00954C32"/>
    <w:rsid w:val="009605D9"/>
    <w:rsid w:val="00960ADB"/>
    <w:rsid w:val="009619EA"/>
    <w:rsid w:val="00962294"/>
    <w:rsid w:val="00965833"/>
    <w:rsid w:val="00973283"/>
    <w:rsid w:val="009769BE"/>
    <w:rsid w:val="00980266"/>
    <w:rsid w:val="009816BA"/>
    <w:rsid w:val="00983ADA"/>
    <w:rsid w:val="00994DA1"/>
    <w:rsid w:val="009A1AFF"/>
    <w:rsid w:val="009A4ABB"/>
    <w:rsid w:val="009B2DCF"/>
    <w:rsid w:val="009B3264"/>
    <w:rsid w:val="009C0AF9"/>
    <w:rsid w:val="009C2176"/>
    <w:rsid w:val="009C2C1A"/>
    <w:rsid w:val="009C3C03"/>
    <w:rsid w:val="009D05A5"/>
    <w:rsid w:val="009D7D7A"/>
    <w:rsid w:val="009E727D"/>
    <w:rsid w:val="009F248F"/>
    <w:rsid w:val="009F5080"/>
    <w:rsid w:val="009F5A9B"/>
    <w:rsid w:val="009F7100"/>
    <w:rsid w:val="00A02326"/>
    <w:rsid w:val="00A05391"/>
    <w:rsid w:val="00A05BA7"/>
    <w:rsid w:val="00A0611A"/>
    <w:rsid w:val="00A075D8"/>
    <w:rsid w:val="00A11523"/>
    <w:rsid w:val="00A14232"/>
    <w:rsid w:val="00A2333E"/>
    <w:rsid w:val="00A27E69"/>
    <w:rsid w:val="00A30360"/>
    <w:rsid w:val="00A30812"/>
    <w:rsid w:val="00A31A49"/>
    <w:rsid w:val="00A34032"/>
    <w:rsid w:val="00A35872"/>
    <w:rsid w:val="00A378BC"/>
    <w:rsid w:val="00A40EBD"/>
    <w:rsid w:val="00A42C03"/>
    <w:rsid w:val="00A4687C"/>
    <w:rsid w:val="00A47DFE"/>
    <w:rsid w:val="00A50696"/>
    <w:rsid w:val="00A53E23"/>
    <w:rsid w:val="00A54FE9"/>
    <w:rsid w:val="00A62DFC"/>
    <w:rsid w:val="00A6622F"/>
    <w:rsid w:val="00A67010"/>
    <w:rsid w:val="00A72318"/>
    <w:rsid w:val="00A7660C"/>
    <w:rsid w:val="00A76C18"/>
    <w:rsid w:val="00A86D95"/>
    <w:rsid w:val="00A90707"/>
    <w:rsid w:val="00A91D8A"/>
    <w:rsid w:val="00A95853"/>
    <w:rsid w:val="00AA4951"/>
    <w:rsid w:val="00AA7A7F"/>
    <w:rsid w:val="00AB629A"/>
    <w:rsid w:val="00AB65D7"/>
    <w:rsid w:val="00AB72BF"/>
    <w:rsid w:val="00AC41A4"/>
    <w:rsid w:val="00AC645E"/>
    <w:rsid w:val="00AD2AAA"/>
    <w:rsid w:val="00AD53A8"/>
    <w:rsid w:val="00AD580D"/>
    <w:rsid w:val="00AD6321"/>
    <w:rsid w:val="00AE59AD"/>
    <w:rsid w:val="00AF13F4"/>
    <w:rsid w:val="00AF15AE"/>
    <w:rsid w:val="00AF4845"/>
    <w:rsid w:val="00B02697"/>
    <w:rsid w:val="00B03D3A"/>
    <w:rsid w:val="00B104CE"/>
    <w:rsid w:val="00B1380D"/>
    <w:rsid w:val="00B17DDB"/>
    <w:rsid w:val="00B2205B"/>
    <w:rsid w:val="00B23337"/>
    <w:rsid w:val="00B2663F"/>
    <w:rsid w:val="00B32A40"/>
    <w:rsid w:val="00B339B8"/>
    <w:rsid w:val="00B34512"/>
    <w:rsid w:val="00B36AAB"/>
    <w:rsid w:val="00B41363"/>
    <w:rsid w:val="00B41655"/>
    <w:rsid w:val="00B437B0"/>
    <w:rsid w:val="00B440A9"/>
    <w:rsid w:val="00B50B30"/>
    <w:rsid w:val="00B5122C"/>
    <w:rsid w:val="00B52711"/>
    <w:rsid w:val="00B5502A"/>
    <w:rsid w:val="00B56E9B"/>
    <w:rsid w:val="00B657DD"/>
    <w:rsid w:val="00B66E23"/>
    <w:rsid w:val="00B75DC6"/>
    <w:rsid w:val="00B779F2"/>
    <w:rsid w:val="00B81086"/>
    <w:rsid w:val="00B82A88"/>
    <w:rsid w:val="00B84408"/>
    <w:rsid w:val="00B92DE1"/>
    <w:rsid w:val="00B94ABE"/>
    <w:rsid w:val="00B96CF6"/>
    <w:rsid w:val="00BA6D35"/>
    <w:rsid w:val="00BA7737"/>
    <w:rsid w:val="00BC72CD"/>
    <w:rsid w:val="00BC7BF8"/>
    <w:rsid w:val="00BD1A43"/>
    <w:rsid w:val="00BD6276"/>
    <w:rsid w:val="00BE2759"/>
    <w:rsid w:val="00BF0DC7"/>
    <w:rsid w:val="00BF1552"/>
    <w:rsid w:val="00BF1F75"/>
    <w:rsid w:val="00BF231D"/>
    <w:rsid w:val="00BF23F8"/>
    <w:rsid w:val="00BF2DDE"/>
    <w:rsid w:val="00BF54B3"/>
    <w:rsid w:val="00BF7743"/>
    <w:rsid w:val="00BF7FAD"/>
    <w:rsid w:val="00C02C74"/>
    <w:rsid w:val="00C03283"/>
    <w:rsid w:val="00C0501E"/>
    <w:rsid w:val="00C057E4"/>
    <w:rsid w:val="00C069F2"/>
    <w:rsid w:val="00C16629"/>
    <w:rsid w:val="00C21DEC"/>
    <w:rsid w:val="00C25B78"/>
    <w:rsid w:val="00C275FD"/>
    <w:rsid w:val="00C31BDE"/>
    <w:rsid w:val="00C34678"/>
    <w:rsid w:val="00C408B4"/>
    <w:rsid w:val="00C41B12"/>
    <w:rsid w:val="00C454DA"/>
    <w:rsid w:val="00C511D3"/>
    <w:rsid w:val="00C56CAE"/>
    <w:rsid w:val="00C61489"/>
    <w:rsid w:val="00C63BF9"/>
    <w:rsid w:val="00C672D2"/>
    <w:rsid w:val="00C70697"/>
    <w:rsid w:val="00C7210B"/>
    <w:rsid w:val="00C72B9C"/>
    <w:rsid w:val="00C73DBB"/>
    <w:rsid w:val="00C73FB1"/>
    <w:rsid w:val="00C800C2"/>
    <w:rsid w:val="00C804D9"/>
    <w:rsid w:val="00C811B0"/>
    <w:rsid w:val="00C82C2D"/>
    <w:rsid w:val="00C82EB8"/>
    <w:rsid w:val="00C84340"/>
    <w:rsid w:val="00C85BEA"/>
    <w:rsid w:val="00C87AC0"/>
    <w:rsid w:val="00C90CC0"/>
    <w:rsid w:val="00C9573E"/>
    <w:rsid w:val="00C968DB"/>
    <w:rsid w:val="00C96BA1"/>
    <w:rsid w:val="00CA61DD"/>
    <w:rsid w:val="00CB115C"/>
    <w:rsid w:val="00CB266A"/>
    <w:rsid w:val="00CB29E7"/>
    <w:rsid w:val="00CB5CB4"/>
    <w:rsid w:val="00CC2549"/>
    <w:rsid w:val="00CC643B"/>
    <w:rsid w:val="00CD0439"/>
    <w:rsid w:val="00CD10DA"/>
    <w:rsid w:val="00CD2859"/>
    <w:rsid w:val="00CD57F8"/>
    <w:rsid w:val="00CE1FAA"/>
    <w:rsid w:val="00CE2025"/>
    <w:rsid w:val="00CE2B61"/>
    <w:rsid w:val="00CF02D3"/>
    <w:rsid w:val="00CF0DB0"/>
    <w:rsid w:val="00CF43D4"/>
    <w:rsid w:val="00D030B2"/>
    <w:rsid w:val="00D043BF"/>
    <w:rsid w:val="00D06774"/>
    <w:rsid w:val="00D06784"/>
    <w:rsid w:val="00D06D64"/>
    <w:rsid w:val="00D1070F"/>
    <w:rsid w:val="00D12D76"/>
    <w:rsid w:val="00D17D5E"/>
    <w:rsid w:val="00D2703E"/>
    <w:rsid w:val="00D276F2"/>
    <w:rsid w:val="00D27AFD"/>
    <w:rsid w:val="00D27C2D"/>
    <w:rsid w:val="00D31A18"/>
    <w:rsid w:val="00D333D9"/>
    <w:rsid w:val="00D33447"/>
    <w:rsid w:val="00D3726E"/>
    <w:rsid w:val="00D42CBD"/>
    <w:rsid w:val="00D43E9A"/>
    <w:rsid w:val="00D44DE4"/>
    <w:rsid w:val="00D46C2F"/>
    <w:rsid w:val="00D4767D"/>
    <w:rsid w:val="00D5512A"/>
    <w:rsid w:val="00D6147E"/>
    <w:rsid w:val="00D623FD"/>
    <w:rsid w:val="00D64616"/>
    <w:rsid w:val="00D672E1"/>
    <w:rsid w:val="00D72223"/>
    <w:rsid w:val="00D741DE"/>
    <w:rsid w:val="00D77946"/>
    <w:rsid w:val="00D81A26"/>
    <w:rsid w:val="00D8368D"/>
    <w:rsid w:val="00D85B5D"/>
    <w:rsid w:val="00D8613D"/>
    <w:rsid w:val="00D86B54"/>
    <w:rsid w:val="00D876CB"/>
    <w:rsid w:val="00D9015D"/>
    <w:rsid w:val="00D926ED"/>
    <w:rsid w:val="00D929DA"/>
    <w:rsid w:val="00D95DF0"/>
    <w:rsid w:val="00DA1E21"/>
    <w:rsid w:val="00DA3167"/>
    <w:rsid w:val="00DA4A12"/>
    <w:rsid w:val="00DA57CA"/>
    <w:rsid w:val="00DA78DA"/>
    <w:rsid w:val="00DB3932"/>
    <w:rsid w:val="00DB4ED3"/>
    <w:rsid w:val="00DB67C5"/>
    <w:rsid w:val="00DC2939"/>
    <w:rsid w:val="00DC373A"/>
    <w:rsid w:val="00DD0B24"/>
    <w:rsid w:val="00DD438F"/>
    <w:rsid w:val="00DD6A62"/>
    <w:rsid w:val="00DD739C"/>
    <w:rsid w:val="00DE019C"/>
    <w:rsid w:val="00DE2A88"/>
    <w:rsid w:val="00DE3083"/>
    <w:rsid w:val="00DF1DB0"/>
    <w:rsid w:val="00DF538B"/>
    <w:rsid w:val="00DF6AEB"/>
    <w:rsid w:val="00DF7A8A"/>
    <w:rsid w:val="00E00937"/>
    <w:rsid w:val="00E010BB"/>
    <w:rsid w:val="00E10848"/>
    <w:rsid w:val="00E1217B"/>
    <w:rsid w:val="00E172A4"/>
    <w:rsid w:val="00E2115A"/>
    <w:rsid w:val="00E32B4E"/>
    <w:rsid w:val="00E33074"/>
    <w:rsid w:val="00E3373E"/>
    <w:rsid w:val="00E4710D"/>
    <w:rsid w:val="00E52D74"/>
    <w:rsid w:val="00E57115"/>
    <w:rsid w:val="00E60F60"/>
    <w:rsid w:val="00E62832"/>
    <w:rsid w:val="00E6588F"/>
    <w:rsid w:val="00E65DB2"/>
    <w:rsid w:val="00E670D8"/>
    <w:rsid w:val="00E72DF1"/>
    <w:rsid w:val="00E76E82"/>
    <w:rsid w:val="00E80C39"/>
    <w:rsid w:val="00E8118D"/>
    <w:rsid w:val="00E854F9"/>
    <w:rsid w:val="00E85CB1"/>
    <w:rsid w:val="00E90BF1"/>
    <w:rsid w:val="00E90C15"/>
    <w:rsid w:val="00E91B53"/>
    <w:rsid w:val="00E95507"/>
    <w:rsid w:val="00E97971"/>
    <w:rsid w:val="00EA033A"/>
    <w:rsid w:val="00EA0856"/>
    <w:rsid w:val="00EA2625"/>
    <w:rsid w:val="00EA33B2"/>
    <w:rsid w:val="00EA47E1"/>
    <w:rsid w:val="00EA4ABC"/>
    <w:rsid w:val="00EA6C91"/>
    <w:rsid w:val="00EB47B8"/>
    <w:rsid w:val="00EB62B0"/>
    <w:rsid w:val="00EB632B"/>
    <w:rsid w:val="00EB65F7"/>
    <w:rsid w:val="00EC0D55"/>
    <w:rsid w:val="00EC37C9"/>
    <w:rsid w:val="00ED249E"/>
    <w:rsid w:val="00ED3D72"/>
    <w:rsid w:val="00ED5925"/>
    <w:rsid w:val="00EE358A"/>
    <w:rsid w:val="00EE5616"/>
    <w:rsid w:val="00EE62A5"/>
    <w:rsid w:val="00EE7943"/>
    <w:rsid w:val="00EF0E3A"/>
    <w:rsid w:val="00EF4403"/>
    <w:rsid w:val="00EF5777"/>
    <w:rsid w:val="00EF70E9"/>
    <w:rsid w:val="00EF784B"/>
    <w:rsid w:val="00EF7D43"/>
    <w:rsid w:val="00F00199"/>
    <w:rsid w:val="00F00B2A"/>
    <w:rsid w:val="00F00EC3"/>
    <w:rsid w:val="00F039F5"/>
    <w:rsid w:val="00F07D71"/>
    <w:rsid w:val="00F10545"/>
    <w:rsid w:val="00F12AB9"/>
    <w:rsid w:val="00F1776E"/>
    <w:rsid w:val="00F231A7"/>
    <w:rsid w:val="00F32871"/>
    <w:rsid w:val="00F3438B"/>
    <w:rsid w:val="00F378F2"/>
    <w:rsid w:val="00F416BD"/>
    <w:rsid w:val="00F430C3"/>
    <w:rsid w:val="00F4330D"/>
    <w:rsid w:val="00F436FA"/>
    <w:rsid w:val="00F445B7"/>
    <w:rsid w:val="00F503C5"/>
    <w:rsid w:val="00F5295C"/>
    <w:rsid w:val="00F53832"/>
    <w:rsid w:val="00F55D95"/>
    <w:rsid w:val="00F568C5"/>
    <w:rsid w:val="00F60438"/>
    <w:rsid w:val="00F607EF"/>
    <w:rsid w:val="00F615F9"/>
    <w:rsid w:val="00F61C71"/>
    <w:rsid w:val="00F65573"/>
    <w:rsid w:val="00F65B3A"/>
    <w:rsid w:val="00F7107F"/>
    <w:rsid w:val="00F8083B"/>
    <w:rsid w:val="00F81373"/>
    <w:rsid w:val="00F850BC"/>
    <w:rsid w:val="00F86792"/>
    <w:rsid w:val="00F87F6B"/>
    <w:rsid w:val="00F9400C"/>
    <w:rsid w:val="00F94214"/>
    <w:rsid w:val="00F94CA8"/>
    <w:rsid w:val="00F95283"/>
    <w:rsid w:val="00F96DE5"/>
    <w:rsid w:val="00FA0446"/>
    <w:rsid w:val="00FA3EE5"/>
    <w:rsid w:val="00FC2DE8"/>
    <w:rsid w:val="00FC519D"/>
    <w:rsid w:val="00FC739D"/>
    <w:rsid w:val="00FC7CD4"/>
    <w:rsid w:val="00FD127D"/>
    <w:rsid w:val="00FD540B"/>
    <w:rsid w:val="00FD6E8D"/>
    <w:rsid w:val="00FE0CF2"/>
    <w:rsid w:val="00FE1BA8"/>
    <w:rsid w:val="00FE347E"/>
    <w:rsid w:val="00FE3E7E"/>
    <w:rsid w:val="00FF17E8"/>
    <w:rsid w:val="00FF1BEB"/>
    <w:rsid w:val="00FF4CB0"/>
    <w:rsid w:val="00FF4E67"/>
    <w:rsid w:val="00FF6347"/>
    <w:rsid w:val="1660A3B0"/>
    <w:rsid w:val="16BC01F4"/>
    <w:rsid w:val="251B5122"/>
    <w:rsid w:val="4487005B"/>
    <w:rsid w:val="45CC4FEE"/>
    <w:rsid w:val="4D6FCEAE"/>
    <w:rsid w:val="4EF53500"/>
    <w:rsid w:val="6113BA4C"/>
    <w:rsid w:val="651CAF14"/>
    <w:rsid w:val="75A0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29D5A2"/>
  <w15:chartTrackingRefBased/>
  <w15:docId w15:val="{A6E91300-02EB-4E66-88C6-9041EC0E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9F5"/>
    <w:rPr>
      <w:rFonts w:ascii="Calibri" w:hAnsi="Calibri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7115"/>
    <w:rPr>
      <w:color w:val="0000FF"/>
      <w:u w:val="single"/>
    </w:rPr>
  </w:style>
  <w:style w:type="paragraph" w:styleId="Header">
    <w:name w:val="header"/>
    <w:basedOn w:val="Normal"/>
    <w:rsid w:val="006C11F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C11F4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DD6A62"/>
    <w:pPr>
      <w:ind w:left="708"/>
    </w:pPr>
  </w:style>
  <w:style w:type="paragraph" w:customStyle="1" w:styleId="Default">
    <w:name w:val="Default"/>
    <w:rsid w:val="00CB115C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de-AT" w:eastAsia="de-AT"/>
    </w:rPr>
  </w:style>
  <w:style w:type="paragraph" w:customStyle="1" w:styleId="Frage">
    <w:name w:val="Frage"/>
    <w:basedOn w:val="Normal"/>
    <w:next w:val="Normal"/>
    <w:qFormat/>
    <w:rsid w:val="00320F71"/>
    <w:pPr>
      <w:shd w:val="clear" w:color="auto" w:fill="BFBFBF"/>
      <w:autoSpaceDE w:val="0"/>
      <w:autoSpaceDN w:val="0"/>
      <w:adjustRightInd w:val="0"/>
      <w:jc w:val="both"/>
    </w:pPr>
    <w:rPr>
      <w:lang w:val="en-US"/>
    </w:rPr>
  </w:style>
  <w:style w:type="paragraph" w:styleId="Caption">
    <w:name w:val="caption"/>
    <w:basedOn w:val="Normal"/>
    <w:next w:val="Normal"/>
    <w:unhideWhenUsed/>
    <w:qFormat/>
    <w:rsid w:val="00E6588F"/>
    <w:rPr>
      <w:b/>
      <w:bCs/>
      <w:szCs w:val="20"/>
    </w:rPr>
  </w:style>
  <w:style w:type="table" w:styleId="TableGrid">
    <w:name w:val="Table Grid"/>
    <w:basedOn w:val="TableNormal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f.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z-ybbs.ac.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mvit.gv.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l\vorlage_uebu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vorlage_uebung.dot</Template>
  <TotalTime>30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Aufgabe: Erstellung einer übersichtlichen Dokumentation für ein umfangreiches C# Softwareprojekt</vt:lpstr>
      <vt:lpstr>Aufgabe: Erstellung einer übersichtlichen Dokumentation für ein umfangreiches C# Softwareprojekt</vt:lpstr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Aufgabe: Erstellung einer übersichtlichen Dokumentation für ein umfangreiches C# Softwareprojekt</dc:title>
  <dc:subject/>
  <dc:creator>Georg Ungerböck</dc:creator>
  <cp:keywords/>
  <cp:lastModifiedBy>A Fox</cp:lastModifiedBy>
  <cp:revision>551</cp:revision>
  <cp:lastPrinted>2013-09-15T19:15:00Z</cp:lastPrinted>
  <dcterms:created xsi:type="dcterms:W3CDTF">2018-09-13T09:34:00Z</dcterms:created>
  <dcterms:modified xsi:type="dcterms:W3CDTF">2022-10-16T14:20:00Z</dcterms:modified>
</cp:coreProperties>
</file>