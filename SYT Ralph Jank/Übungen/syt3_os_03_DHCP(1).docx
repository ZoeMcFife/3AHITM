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03C7" w14:textId="5D61C989" w:rsidR="00EF4403" w:rsidRPr="00CC5062" w:rsidRDefault="00CC5062" w:rsidP="00511D11">
      <w:pPr>
        <w:autoSpaceDE w:val="0"/>
        <w:autoSpaceDN w:val="0"/>
        <w:adjustRightInd w:val="0"/>
        <w:jc w:val="both"/>
        <w:rPr>
          <w:b/>
          <w:lang w:val="de-AT"/>
        </w:rPr>
      </w:pPr>
      <w:r>
        <w:rPr>
          <w:b/>
          <w:lang w:val="de-AT"/>
        </w:rPr>
        <w:t>Aufgabe</w:t>
      </w:r>
      <w:r w:rsidR="00A42C03" w:rsidRPr="00CC5062">
        <w:rPr>
          <w:b/>
          <w:lang w:val="de-AT"/>
        </w:rPr>
        <w:t xml:space="preserve">: </w:t>
      </w:r>
      <w:r w:rsidR="00272A91" w:rsidRPr="00CC5062">
        <w:rPr>
          <w:b/>
          <w:lang w:val="de-AT"/>
        </w:rPr>
        <w:t>DHCP</w:t>
      </w:r>
    </w:p>
    <w:p w14:paraId="33AA35F1" w14:textId="2F9DEC2A" w:rsidR="004E5941" w:rsidRPr="00CC5062" w:rsidRDefault="00CC5062" w:rsidP="004327BA">
      <w:pPr>
        <w:rPr>
          <w:b/>
          <w:color w:val="FF0000"/>
          <w:szCs w:val="20"/>
          <w:lang w:val="de-AT"/>
        </w:rPr>
      </w:pPr>
      <w:r>
        <w:rPr>
          <w:b/>
          <w:color w:val="FF0000"/>
          <w:szCs w:val="20"/>
          <w:lang w:val="de-AT"/>
        </w:rPr>
        <w:t xml:space="preserve">Konfiguriere alle VMs auf Host </w:t>
      </w:r>
      <w:proofErr w:type="spellStart"/>
      <w:r>
        <w:rPr>
          <w:b/>
          <w:color w:val="FF0000"/>
          <w:szCs w:val="20"/>
          <w:lang w:val="de-AT"/>
        </w:rPr>
        <w:t>Only</w:t>
      </w:r>
      <w:proofErr w:type="spellEnd"/>
      <w:r>
        <w:rPr>
          <w:b/>
          <w:color w:val="FF0000"/>
          <w:szCs w:val="20"/>
          <w:lang w:val="de-AT"/>
        </w:rPr>
        <w:t>!</w:t>
      </w:r>
    </w:p>
    <w:p w14:paraId="028E562C" w14:textId="6627356F" w:rsidR="00CC5062" w:rsidRDefault="00CC5062" w:rsidP="004327BA">
      <w:pPr>
        <w:rPr>
          <w:lang w:val="de-AT"/>
        </w:rPr>
      </w:pPr>
    </w:p>
    <w:p w14:paraId="0939CEA0" w14:textId="35A8E774" w:rsidR="00DD63EA" w:rsidRDefault="2118BA7F" w:rsidP="00DD63EA">
      <w:pPr>
        <w:pStyle w:val="ListParagraph"/>
        <w:numPr>
          <w:ilvl w:val="0"/>
          <w:numId w:val="27"/>
        </w:numPr>
        <w:rPr>
          <w:lang w:val="de-AT"/>
        </w:rPr>
      </w:pPr>
      <w:r w:rsidRPr="2118BA7F">
        <w:rPr>
          <w:lang w:val="de-AT"/>
        </w:rPr>
        <w:t xml:space="preserve">Installiere die </w:t>
      </w:r>
      <w:proofErr w:type="gramStart"/>
      <w:r w:rsidRPr="2118BA7F">
        <w:rPr>
          <w:lang w:val="de-AT"/>
        </w:rPr>
        <w:t>DHCP Rolle</w:t>
      </w:r>
      <w:proofErr w:type="gramEnd"/>
      <w:r w:rsidRPr="2118BA7F">
        <w:rPr>
          <w:lang w:val="de-AT"/>
        </w:rPr>
        <w:t xml:space="preserve"> auf HOMER und MARGE</w:t>
      </w:r>
    </w:p>
    <w:p w14:paraId="556CDF69" w14:textId="64675470" w:rsidR="2118BA7F" w:rsidRDefault="2118BA7F" w:rsidP="2118BA7F">
      <w:pPr>
        <w:pStyle w:val="ListParagraph"/>
        <w:numPr>
          <w:ilvl w:val="1"/>
          <w:numId w:val="27"/>
        </w:numPr>
        <w:rPr>
          <w:lang w:val="de-AT"/>
        </w:rPr>
      </w:pPr>
      <w:r w:rsidRPr="2118BA7F">
        <w:rPr>
          <w:lang w:val="de-AT"/>
        </w:rPr>
        <w:t xml:space="preserve">Über Servermanager auf HOMER und MARGE die </w:t>
      </w:r>
      <w:proofErr w:type="gramStart"/>
      <w:r w:rsidRPr="2118BA7F">
        <w:rPr>
          <w:lang w:val="de-AT"/>
        </w:rPr>
        <w:t>DHCP Rolle</w:t>
      </w:r>
      <w:proofErr w:type="gramEnd"/>
      <w:r w:rsidRPr="2118BA7F">
        <w:rPr>
          <w:lang w:val="de-AT"/>
        </w:rPr>
        <w:t xml:space="preserve"> installieren</w:t>
      </w:r>
    </w:p>
    <w:p w14:paraId="67B7571C" w14:textId="483B6EAC" w:rsidR="2118BA7F" w:rsidRDefault="2118BA7F" w:rsidP="2118BA7F">
      <w:pPr>
        <w:pStyle w:val="ListParagraph"/>
        <w:numPr>
          <w:ilvl w:val="1"/>
          <w:numId w:val="27"/>
        </w:numPr>
        <w:rPr>
          <w:lang w:val="de-AT"/>
        </w:rPr>
      </w:pPr>
      <w:r w:rsidRPr="2118BA7F">
        <w:rPr>
          <w:lang w:val="de-AT"/>
        </w:rPr>
        <w:t xml:space="preserve">Nach der Installation im Servermanager auf HOMER und MARGE auf das gelbe Symbol ganz oben – </w:t>
      </w:r>
      <w:proofErr w:type="gramStart"/>
      <w:r w:rsidRPr="2118BA7F">
        <w:rPr>
          <w:lang w:val="de-AT"/>
        </w:rPr>
        <w:t>DHCP Konfiguration</w:t>
      </w:r>
      <w:proofErr w:type="gramEnd"/>
      <w:r w:rsidRPr="2118BA7F">
        <w:rPr>
          <w:lang w:val="de-AT"/>
        </w:rPr>
        <w:t xml:space="preserve"> abschließen - AD Autorisierung überspringen</w:t>
      </w:r>
    </w:p>
    <w:p w14:paraId="7AEF786C" w14:textId="795B6B03" w:rsidR="2118BA7F" w:rsidRDefault="2118BA7F" w:rsidP="2118BA7F">
      <w:pPr>
        <w:pStyle w:val="ListParagraph"/>
        <w:numPr>
          <w:ilvl w:val="1"/>
          <w:numId w:val="27"/>
        </w:numPr>
        <w:rPr>
          <w:lang w:val="de-AT"/>
        </w:rPr>
      </w:pPr>
      <w:r w:rsidRPr="2118BA7F">
        <w:rPr>
          <w:lang w:val="de-AT"/>
        </w:rPr>
        <w:t xml:space="preserve">Nach der Installation: Füge das DHCP </w:t>
      </w:r>
      <w:proofErr w:type="spellStart"/>
      <w:r w:rsidRPr="2118BA7F">
        <w:rPr>
          <w:lang w:val="de-AT"/>
        </w:rPr>
        <w:t>SnapIn</w:t>
      </w:r>
      <w:proofErr w:type="spellEnd"/>
      <w:r w:rsidRPr="2118BA7F">
        <w:rPr>
          <w:lang w:val="de-AT"/>
        </w:rPr>
        <w:t xml:space="preserve"> nur auf HOMER in deine Konsole ein</w:t>
      </w:r>
    </w:p>
    <w:p w14:paraId="3198CC0F" w14:textId="757D47A6" w:rsidR="2118BA7F" w:rsidRDefault="2118BA7F" w:rsidP="2118BA7F">
      <w:pPr>
        <w:pStyle w:val="ListParagraph"/>
        <w:numPr>
          <w:ilvl w:val="1"/>
          <w:numId w:val="27"/>
        </w:numPr>
        <w:rPr>
          <w:lang w:val="de-AT"/>
        </w:rPr>
      </w:pPr>
      <w:r w:rsidRPr="2118BA7F">
        <w:rPr>
          <w:lang w:val="de-AT"/>
        </w:rPr>
        <w:t xml:space="preserve">DHCP – </w:t>
      </w:r>
      <w:proofErr w:type="spellStart"/>
      <w:r w:rsidRPr="2118BA7F">
        <w:rPr>
          <w:lang w:val="de-AT"/>
        </w:rPr>
        <w:t>RMT</w:t>
      </w:r>
      <w:proofErr w:type="spellEnd"/>
      <w:r w:rsidRPr="2118BA7F">
        <w:rPr>
          <w:lang w:val="de-AT"/>
        </w:rPr>
        <w:t xml:space="preserve"> – Server hinzufügen - marge.sz-</w:t>
      </w:r>
      <w:proofErr w:type="spellStart"/>
      <w:proofErr w:type="gramStart"/>
      <w:r w:rsidRPr="2118BA7F">
        <w:rPr>
          <w:lang w:val="de-AT"/>
        </w:rPr>
        <w:t>ybbs.local</w:t>
      </w:r>
      <w:proofErr w:type="spellEnd"/>
      <w:proofErr w:type="gramEnd"/>
    </w:p>
    <w:p w14:paraId="0CD62453" w14:textId="18A6C2CD" w:rsidR="00CC5062" w:rsidRDefault="00CC5062" w:rsidP="004327BA">
      <w:pPr>
        <w:rPr>
          <w:lang w:val="de-AT"/>
        </w:rPr>
      </w:pPr>
    </w:p>
    <w:p w14:paraId="508BE161" w14:textId="5724C9E5" w:rsidR="00121EC5" w:rsidRDefault="009C014C" w:rsidP="00121EC5">
      <w:pPr>
        <w:pStyle w:val="ListParagraph"/>
        <w:numPr>
          <w:ilvl w:val="0"/>
          <w:numId w:val="27"/>
        </w:numPr>
        <w:rPr>
          <w:lang w:val="de-AT"/>
        </w:rPr>
      </w:pPr>
      <w:r>
        <w:rPr>
          <w:lang w:val="de-AT"/>
        </w:rPr>
        <w:t>Erstelle</w:t>
      </w:r>
      <w:r w:rsidR="00624D82">
        <w:rPr>
          <w:lang w:val="de-AT"/>
        </w:rPr>
        <w:t xml:space="preserve"> einen </w:t>
      </w:r>
      <w:proofErr w:type="gramStart"/>
      <w:r w:rsidR="00624D82">
        <w:rPr>
          <w:lang w:val="de-AT"/>
        </w:rPr>
        <w:t>DHCP Bereich</w:t>
      </w:r>
      <w:proofErr w:type="gramEnd"/>
    </w:p>
    <w:p w14:paraId="394116CB" w14:textId="30B1B2BE" w:rsidR="00324B44" w:rsidRPr="00324B44" w:rsidRDefault="54AFB556" w:rsidP="54AFB556">
      <w:pPr>
        <w:pStyle w:val="ListParagraph"/>
        <w:numPr>
          <w:ilvl w:val="1"/>
          <w:numId w:val="27"/>
        </w:numPr>
        <w:rPr>
          <w:lang w:val="de-AT"/>
        </w:rPr>
      </w:pPr>
      <w:r w:rsidRPr="54AFB556">
        <w:rPr>
          <w:lang w:val="de-AT"/>
        </w:rPr>
        <w:t>192.168.1.1 - .254</w:t>
      </w:r>
    </w:p>
    <w:p w14:paraId="5F000117" w14:textId="45181C76" w:rsidR="54AFB556" w:rsidRDefault="54AFB556" w:rsidP="54AFB556">
      <w:pPr>
        <w:pStyle w:val="ListParagraph"/>
        <w:numPr>
          <w:ilvl w:val="1"/>
          <w:numId w:val="27"/>
        </w:numPr>
        <w:rPr>
          <w:lang w:val="de-AT"/>
        </w:rPr>
      </w:pPr>
      <w:r w:rsidRPr="54AFB556">
        <w:rPr>
          <w:lang w:val="de-AT"/>
        </w:rPr>
        <w:t>Assistent mit “Weiter” durchklicken, nach Fertigstellung diese Einstellungen am Bereich setzen:</w:t>
      </w:r>
    </w:p>
    <w:p w14:paraId="4A181D2A" w14:textId="4E378A59" w:rsidR="54AFB556" w:rsidRDefault="54AFB556" w:rsidP="54AFB556">
      <w:pPr>
        <w:rPr>
          <w:lang w:val="de-AT"/>
        </w:rPr>
      </w:pPr>
    </w:p>
    <w:p w14:paraId="11143607" w14:textId="7D3239F5" w:rsidR="00324B44" w:rsidRPr="00324B44" w:rsidRDefault="54AFB556" w:rsidP="00324B44">
      <w:pPr>
        <w:pStyle w:val="ListParagraph"/>
        <w:numPr>
          <w:ilvl w:val="1"/>
          <w:numId w:val="27"/>
        </w:numPr>
        <w:rPr>
          <w:lang w:val="de-AT"/>
        </w:rPr>
      </w:pPr>
      <w:r w:rsidRPr="54AFB556">
        <w:rPr>
          <w:lang w:val="de-AT"/>
        </w:rPr>
        <w:t>Ausschlussbereich .1 - .10 (ist für fixe Server IP Adressen reserviert)</w:t>
      </w:r>
    </w:p>
    <w:p w14:paraId="4F695A92" w14:textId="1E6E7EDF" w:rsidR="00324B44" w:rsidRPr="00324B44" w:rsidRDefault="54AFB556" w:rsidP="54AFB556">
      <w:pPr>
        <w:pStyle w:val="ListParagraph"/>
        <w:numPr>
          <w:ilvl w:val="1"/>
          <w:numId w:val="27"/>
        </w:numPr>
        <w:rPr>
          <w:lang w:val="de-AT"/>
        </w:rPr>
      </w:pPr>
      <w:r w:rsidRPr="54AFB556">
        <w:rPr>
          <w:lang w:val="de-AT"/>
        </w:rPr>
        <w:t>Router ausschließen 192.168.1.254</w:t>
      </w:r>
    </w:p>
    <w:p w14:paraId="680D08D4" w14:textId="3D6FD0DA" w:rsidR="00324B44" w:rsidRPr="00324B44" w:rsidRDefault="54AFB556" w:rsidP="00324B44">
      <w:pPr>
        <w:pStyle w:val="ListParagraph"/>
        <w:numPr>
          <w:ilvl w:val="1"/>
          <w:numId w:val="27"/>
        </w:numPr>
        <w:rPr>
          <w:lang w:val="de-AT"/>
        </w:rPr>
      </w:pPr>
      <w:r w:rsidRPr="54AFB556">
        <w:rPr>
          <w:lang w:val="de-AT"/>
        </w:rPr>
        <w:t>Bereichsoptionen</w:t>
      </w:r>
    </w:p>
    <w:p w14:paraId="5718905F" w14:textId="0ABF28A2" w:rsidR="00324B44" w:rsidRPr="00B625E4" w:rsidRDefault="54AFB556" w:rsidP="54AFB556">
      <w:pPr>
        <w:ind w:left="1980"/>
        <w:rPr>
          <w:lang w:val="de-AT"/>
        </w:rPr>
      </w:pPr>
      <w:proofErr w:type="gramStart"/>
      <w:r w:rsidRPr="54AFB556">
        <w:rPr>
          <w:lang w:val="de-AT"/>
        </w:rPr>
        <w:t>DNS Server</w:t>
      </w:r>
      <w:proofErr w:type="gramEnd"/>
      <w:r w:rsidRPr="54AFB556">
        <w:rPr>
          <w:lang w:val="de-AT"/>
        </w:rPr>
        <w:t xml:space="preserve"> (006) 192.168.1.1</w:t>
      </w:r>
    </w:p>
    <w:p w14:paraId="646760CE" w14:textId="56C8DDF2" w:rsidR="00324B44" w:rsidRPr="00B625E4" w:rsidRDefault="00324B44" w:rsidP="00B625E4">
      <w:pPr>
        <w:ind w:left="1980"/>
        <w:rPr>
          <w:lang w:val="de-AT"/>
        </w:rPr>
      </w:pPr>
      <w:r w:rsidRPr="00B625E4">
        <w:rPr>
          <w:lang w:val="de-AT"/>
        </w:rPr>
        <w:t xml:space="preserve">Router </w:t>
      </w:r>
      <w:r w:rsidR="00B625E4">
        <w:rPr>
          <w:lang w:val="de-AT"/>
        </w:rPr>
        <w:t>192.168.1</w:t>
      </w:r>
      <w:r w:rsidRPr="00B625E4">
        <w:rPr>
          <w:lang w:val="de-AT"/>
        </w:rPr>
        <w:t>.254</w:t>
      </w:r>
    </w:p>
    <w:p w14:paraId="39622A09" w14:textId="6CE55051" w:rsidR="00624D82" w:rsidRPr="00D94C5C" w:rsidRDefault="54AFB556" w:rsidP="54AFB556">
      <w:pPr>
        <w:ind w:left="1980"/>
        <w:rPr>
          <w:lang w:val="en-US"/>
        </w:rPr>
      </w:pPr>
      <w:r w:rsidRPr="00D94C5C">
        <w:rPr>
          <w:lang w:val="en-US"/>
        </w:rPr>
        <w:t xml:space="preserve">DNS Domain Name </w:t>
      </w:r>
      <w:proofErr w:type="spellStart"/>
      <w:r w:rsidRPr="00D94C5C">
        <w:rPr>
          <w:lang w:val="en-US"/>
        </w:rPr>
        <w:t>sz-</w:t>
      </w:r>
      <w:proofErr w:type="gramStart"/>
      <w:r w:rsidRPr="00D94C5C">
        <w:rPr>
          <w:lang w:val="en-US"/>
        </w:rPr>
        <w:t>ybbs.local</w:t>
      </w:r>
      <w:proofErr w:type="spellEnd"/>
      <w:proofErr w:type="gramEnd"/>
    </w:p>
    <w:p w14:paraId="64F64456" w14:textId="445F07E6" w:rsidR="00121EC5" w:rsidRPr="00D94C5C" w:rsidRDefault="00121EC5" w:rsidP="00B625E4">
      <w:pPr>
        <w:rPr>
          <w:lang w:val="en-US"/>
        </w:rPr>
      </w:pPr>
    </w:p>
    <w:p w14:paraId="4AFA6630" w14:textId="77777777" w:rsidR="008C3F18" w:rsidRDefault="008C3F18" w:rsidP="008C3F18">
      <w:pPr>
        <w:pStyle w:val="ListParagraph"/>
        <w:numPr>
          <w:ilvl w:val="0"/>
          <w:numId w:val="27"/>
        </w:numPr>
        <w:rPr>
          <w:lang w:val="de-AT"/>
        </w:rPr>
      </w:pPr>
      <w:r>
        <w:rPr>
          <w:lang w:val="de-AT"/>
        </w:rPr>
        <w:t xml:space="preserve">Konfiguriere </w:t>
      </w:r>
      <w:r w:rsidRPr="008C3F18">
        <w:rPr>
          <w:lang w:val="de-AT"/>
        </w:rPr>
        <w:t>LISA</w:t>
      </w:r>
    </w:p>
    <w:p w14:paraId="3F07D3BF" w14:textId="2F81771E" w:rsidR="008C3F18" w:rsidRPr="008C3F18" w:rsidRDefault="54AFB556" w:rsidP="54AFB556">
      <w:pPr>
        <w:pStyle w:val="ListParagraph"/>
        <w:numPr>
          <w:ilvl w:val="1"/>
          <w:numId w:val="27"/>
        </w:numPr>
        <w:rPr>
          <w:lang w:val="de-AT"/>
        </w:rPr>
      </w:pPr>
      <w:r w:rsidRPr="54AFB556">
        <w:rPr>
          <w:lang w:val="de-AT"/>
        </w:rPr>
        <w:t>In der Netzwerkkonfiguration von LISA stelle IP und DNS auf automatisch beziehen um</w:t>
      </w:r>
    </w:p>
    <w:p w14:paraId="2A532134" w14:textId="200BD5DE" w:rsidR="008C3F18" w:rsidRPr="008C3F18" w:rsidRDefault="00DA0132" w:rsidP="00DA0132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Kontrolliere die erhaltene </w:t>
      </w:r>
      <w:proofErr w:type="gramStart"/>
      <w:r>
        <w:rPr>
          <w:lang w:val="de-AT"/>
        </w:rPr>
        <w:t>IP Adresse</w:t>
      </w:r>
      <w:proofErr w:type="gramEnd"/>
      <w:r>
        <w:rPr>
          <w:lang w:val="de-AT"/>
        </w:rPr>
        <w:t xml:space="preserve"> auf LISA </w:t>
      </w:r>
      <w:proofErr w:type="spellStart"/>
      <w:r w:rsidR="008C3F18" w:rsidRPr="008C3F18">
        <w:rPr>
          <w:lang w:val="de-AT"/>
        </w:rPr>
        <w:t>ipconfig</w:t>
      </w:r>
      <w:proofErr w:type="spellEnd"/>
      <w:r w:rsidR="008C3F18" w:rsidRPr="008C3F18">
        <w:rPr>
          <w:lang w:val="de-AT"/>
        </w:rPr>
        <w:t xml:space="preserve"> /all</w:t>
      </w:r>
    </w:p>
    <w:p w14:paraId="522D810F" w14:textId="79EDE798" w:rsidR="008C3F18" w:rsidRPr="008C3F18" w:rsidRDefault="00EB124F" w:rsidP="00EB124F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Teste die Funktion mit einem </w:t>
      </w:r>
      <w:r w:rsidR="008C3F18" w:rsidRPr="008C3F18">
        <w:rPr>
          <w:lang w:val="de-AT"/>
        </w:rPr>
        <w:t xml:space="preserve">ping auf </w:t>
      </w:r>
      <w:proofErr w:type="spellStart"/>
      <w:r w:rsidR="008C3F18" w:rsidRPr="008C3F18">
        <w:rPr>
          <w:lang w:val="de-AT"/>
        </w:rPr>
        <w:t>homer</w:t>
      </w:r>
      <w:proofErr w:type="spellEnd"/>
    </w:p>
    <w:p w14:paraId="36BD0CFE" w14:textId="2C1D896B" w:rsidR="008C3F18" w:rsidRPr="008C3F18" w:rsidRDefault="00EB124F" w:rsidP="00EB124F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Gib die </w:t>
      </w:r>
      <w:proofErr w:type="gramStart"/>
      <w:r>
        <w:rPr>
          <w:lang w:val="de-AT"/>
        </w:rPr>
        <w:t>IP Adresse</w:t>
      </w:r>
      <w:proofErr w:type="gramEnd"/>
      <w:r>
        <w:rPr>
          <w:lang w:val="de-AT"/>
        </w:rPr>
        <w:t xml:space="preserve"> auf LISA frei </w:t>
      </w:r>
      <w:proofErr w:type="spellStart"/>
      <w:r w:rsidR="008C3F18" w:rsidRPr="008C3F18">
        <w:rPr>
          <w:lang w:val="de-AT"/>
        </w:rPr>
        <w:t>ipconfig</w:t>
      </w:r>
      <w:proofErr w:type="spellEnd"/>
      <w:r w:rsidR="008C3F18" w:rsidRPr="008C3F18">
        <w:rPr>
          <w:lang w:val="de-AT"/>
        </w:rPr>
        <w:t xml:space="preserve"> /release</w:t>
      </w:r>
    </w:p>
    <w:p w14:paraId="0DA83F5F" w14:textId="49393A27" w:rsidR="008C3F18" w:rsidRPr="008C3F18" w:rsidRDefault="00EB124F" w:rsidP="00EB124F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Fordere LISA eine neue </w:t>
      </w:r>
      <w:r w:rsidR="008C3F18" w:rsidRPr="008C3F18">
        <w:rPr>
          <w:lang w:val="de-AT"/>
        </w:rPr>
        <w:t>I</w:t>
      </w:r>
      <w:r>
        <w:rPr>
          <w:lang w:val="de-AT"/>
        </w:rPr>
        <w:t xml:space="preserve">P an </w:t>
      </w:r>
      <w:proofErr w:type="spellStart"/>
      <w:r w:rsidR="008C3F18" w:rsidRPr="008C3F18">
        <w:rPr>
          <w:lang w:val="de-AT"/>
        </w:rPr>
        <w:t>ipconfig</w:t>
      </w:r>
      <w:proofErr w:type="spellEnd"/>
      <w:r w:rsidR="008C3F18" w:rsidRPr="008C3F18">
        <w:rPr>
          <w:lang w:val="de-AT"/>
        </w:rPr>
        <w:t xml:space="preserve"> /</w:t>
      </w:r>
      <w:proofErr w:type="spellStart"/>
      <w:r w:rsidR="008C3F18" w:rsidRPr="008C3F18">
        <w:rPr>
          <w:lang w:val="de-AT"/>
        </w:rPr>
        <w:t>renew</w:t>
      </w:r>
      <w:proofErr w:type="spellEnd"/>
    </w:p>
    <w:p w14:paraId="0A93E3DA" w14:textId="59BBADE5" w:rsidR="008C3F18" w:rsidRPr="008C3F18" w:rsidRDefault="00F46699" w:rsidP="00F46699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Kontrolliere die </w:t>
      </w:r>
      <w:proofErr w:type="spellStart"/>
      <w:r>
        <w:rPr>
          <w:lang w:val="de-AT"/>
        </w:rPr>
        <w:t>Leasetime</w:t>
      </w:r>
      <w:proofErr w:type="spellEnd"/>
      <w:r>
        <w:rPr>
          <w:lang w:val="de-AT"/>
        </w:rPr>
        <w:t xml:space="preserve"> auf LISA an</w:t>
      </w:r>
      <w:r w:rsidR="008C3F18" w:rsidRPr="008C3F18">
        <w:rPr>
          <w:lang w:val="de-AT"/>
        </w:rPr>
        <w:t xml:space="preserve"> </w:t>
      </w:r>
      <w:proofErr w:type="spellStart"/>
      <w:r w:rsidR="008C3F18" w:rsidRPr="008C3F18">
        <w:rPr>
          <w:lang w:val="de-AT"/>
        </w:rPr>
        <w:t>ipconfig</w:t>
      </w:r>
      <w:proofErr w:type="spellEnd"/>
      <w:r w:rsidR="008C3F18" w:rsidRPr="008C3F18">
        <w:rPr>
          <w:lang w:val="de-AT"/>
        </w:rPr>
        <w:t xml:space="preserve"> /all</w:t>
      </w:r>
    </w:p>
    <w:p w14:paraId="0CBEDE92" w14:textId="6302FFB7" w:rsidR="008C3F18" w:rsidRPr="008C3F18" w:rsidRDefault="00F46699" w:rsidP="00F46699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Kontrolliere die </w:t>
      </w:r>
      <w:proofErr w:type="spellStart"/>
      <w:r w:rsidR="008C3F18" w:rsidRPr="008C3F18">
        <w:rPr>
          <w:lang w:val="de-AT"/>
        </w:rPr>
        <w:t>Adressleases</w:t>
      </w:r>
      <w:proofErr w:type="spellEnd"/>
      <w:r w:rsidR="008C3F18" w:rsidRPr="008C3F18">
        <w:rPr>
          <w:lang w:val="de-AT"/>
        </w:rPr>
        <w:t xml:space="preserve"> auf Homer</w:t>
      </w:r>
    </w:p>
    <w:p w14:paraId="6A05A809" w14:textId="739F3294" w:rsidR="003F2714" w:rsidRDefault="003F2714" w:rsidP="003F2714">
      <w:pPr>
        <w:rPr>
          <w:lang w:val="de-AT"/>
        </w:rPr>
      </w:pPr>
    </w:p>
    <w:p w14:paraId="3D643CFF" w14:textId="108FFCD5" w:rsidR="00143895" w:rsidRDefault="00143895" w:rsidP="00143895">
      <w:pPr>
        <w:pStyle w:val="ListParagraph"/>
        <w:numPr>
          <w:ilvl w:val="0"/>
          <w:numId w:val="27"/>
        </w:numPr>
        <w:rPr>
          <w:lang w:val="de-AT"/>
        </w:rPr>
      </w:pPr>
      <w:proofErr w:type="spellStart"/>
      <w:r>
        <w:rPr>
          <w:lang w:val="de-AT"/>
        </w:rPr>
        <w:t>Leasetime</w:t>
      </w:r>
      <w:proofErr w:type="spellEnd"/>
    </w:p>
    <w:p w14:paraId="7EE31EA3" w14:textId="5203C13F" w:rsidR="00143895" w:rsidRDefault="00143895" w:rsidP="00143895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Stelle im </w:t>
      </w:r>
      <w:proofErr w:type="gramStart"/>
      <w:r>
        <w:rPr>
          <w:lang w:val="de-AT"/>
        </w:rPr>
        <w:t>DHCP Bereich</w:t>
      </w:r>
      <w:proofErr w:type="gramEnd"/>
      <w:r>
        <w:rPr>
          <w:lang w:val="de-AT"/>
        </w:rPr>
        <w:t xml:space="preserve"> eine andere </w:t>
      </w:r>
      <w:proofErr w:type="spellStart"/>
      <w:r>
        <w:rPr>
          <w:lang w:val="de-AT"/>
        </w:rPr>
        <w:t>Leasetime</w:t>
      </w:r>
      <w:proofErr w:type="spellEnd"/>
      <w:r>
        <w:rPr>
          <w:lang w:val="de-AT"/>
        </w:rPr>
        <w:t xml:space="preserve"> ein</w:t>
      </w:r>
    </w:p>
    <w:p w14:paraId="7519700A" w14:textId="17CA117E" w:rsidR="00143895" w:rsidRPr="00143895" w:rsidRDefault="00D00097" w:rsidP="00143895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Erneuere die </w:t>
      </w:r>
      <w:proofErr w:type="gramStart"/>
      <w:r>
        <w:rPr>
          <w:lang w:val="de-AT"/>
        </w:rPr>
        <w:t>IP Adresse</w:t>
      </w:r>
      <w:proofErr w:type="gramEnd"/>
      <w:r>
        <w:rPr>
          <w:lang w:val="de-AT"/>
        </w:rPr>
        <w:t xml:space="preserve"> auf LISA und kontrolliere die </w:t>
      </w:r>
      <w:proofErr w:type="spellStart"/>
      <w:r>
        <w:rPr>
          <w:lang w:val="de-AT"/>
        </w:rPr>
        <w:t>Leasetime</w:t>
      </w:r>
      <w:proofErr w:type="spellEnd"/>
    </w:p>
    <w:p w14:paraId="0595ADD4" w14:textId="3E0DBB5B" w:rsidR="00143895" w:rsidRDefault="00143895" w:rsidP="003F2714">
      <w:pPr>
        <w:rPr>
          <w:lang w:val="de-AT"/>
        </w:rPr>
      </w:pPr>
    </w:p>
    <w:p w14:paraId="2FD96ED2" w14:textId="0D99A17F" w:rsidR="00D00097" w:rsidRDefault="00D00097" w:rsidP="00D00097">
      <w:pPr>
        <w:pStyle w:val="ListParagraph"/>
        <w:numPr>
          <w:ilvl w:val="0"/>
          <w:numId w:val="27"/>
        </w:numPr>
        <w:rPr>
          <w:lang w:val="de-AT"/>
        </w:rPr>
      </w:pPr>
      <w:proofErr w:type="gramStart"/>
      <w:r>
        <w:rPr>
          <w:lang w:val="de-AT"/>
        </w:rPr>
        <w:t>MAC Reservierung</w:t>
      </w:r>
      <w:proofErr w:type="gramEnd"/>
    </w:p>
    <w:p w14:paraId="59D538B0" w14:textId="6DC90EFC" w:rsidR="00D00097" w:rsidRDefault="00D00097" w:rsidP="00D00097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Konfiguriere im </w:t>
      </w:r>
      <w:proofErr w:type="gramStart"/>
      <w:r>
        <w:rPr>
          <w:lang w:val="de-AT"/>
        </w:rPr>
        <w:t>DHCP Bereich</w:t>
      </w:r>
      <w:proofErr w:type="gramEnd"/>
      <w:r>
        <w:rPr>
          <w:lang w:val="de-AT"/>
        </w:rPr>
        <w:t>, dass LISA immer die IP Adresse 192.168.1.60 erhält</w:t>
      </w:r>
    </w:p>
    <w:p w14:paraId="5550D999" w14:textId="1CDD6265" w:rsidR="00D00097" w:rsidRDefault="000B1EDF" w:rsidP="00D00097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Kontrolliere die </w:t>
      </w:r>
      <w:proofErr w:type="spellStart"/>
      <w:r>
        <w:rPr>
          <w:lang w:val="de-AT"/>
        </w:rPr>
        <w:t>Adressleases</w:t>
      </w:r>
      <w:proofErr w:type="spellEnd"/>
      <w:r>
        <w:rPr>
          <w:lang w:val="de-AT"/>
        </w:rPr>
        <w:t xml:space="preserve"> (bevor die </w:t>
      </w:r>
      <w:proofErr w:type="gramStart"/>
      <w:r>
        <w:rPr>
          <w:lang w:val="de-AT"/>
        </w:rPr>
        <w:t>IP Adresse</w:t>
      </w:r>
      <w:proofErr w:type="gramEnd"/>
      <w:r>
        <w:rPr>
          <w:lang w:val="de-AT"/>
        </w:rPr>
        <w:t xml:space="preserve"> zugewiesen wird) </w:t>
      </w:r>
      <w:r w:rsidRPr="000B1EDF">
        <w:rPr>
          <w:lang w:val="de-AT"/>
        </w:rPr>
        <w:sym w:font="Wingdings" w:char="F0E0"/>
      </w:r>
      <w:r>
        <w:rPr>
          <w:lang w:val="de-AT"/>
        </w:rPr>
        <w:t xml:space="preserve"> </w:t>
      </w:r>
      <w:r w:rsidR="00B47760">
        <w:rPr>
          <w:lang w:val="de-AT"/>
        </w:rPr>
        <w:t xml:space="preserve">die Reservierung muss in den </w:t>
      </w:r>
      <w:proofErr w:type="spellStart"/>
      <w:r w:rsidR="00B47760">
        <w:rPr>
          <w:lang w:val="de-AT"/>
        </w:rPr>
        <w:t>Adressleases</w:t>
      </w:r>
      <w:proofErr w:type="spellEnd"/>
      <w:r w:rsidR="00B47760">
        <w:rPr>
          <w:lang w:val="de-AT"/>
        </w:rPr>
        <w:t xml:space="preserve"> aufscheinen</w:t>
      </w:r>
    </w:p>
    <w:p w14:paraId="76EAFD66" w14:textId="63637275" w:rsidR="00B47760" w:rsidRPr="00B47760" w:rsidRDefault="00B47760" w:rsidP="00B47760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Erneuere die </w:t>
      </w:r>
      <w:proofErr w:type="gramStart"/>
      <w:r>
        <w:rPr>
          <w:lang w:val="de-AT"/>
        </w:rPr>
        <w:t>IP Adresse</w:t>
      </w:r>
      <w:proofErr w:type="gramEnd"/>
      <w:r>
        <w:rPr>
          <w:lang w:val="de-AT"/>
        </w:rPr>
        <w:t xml:space="preserve"> auf LISA</w:t>
      </w:r>
    </w:p>
    <w:p w14:paraId="5A39BBE3" w14:textId="77777777" w:rsidR="00811F88" w:rsidRPr="00CC5062" w:rsidRDefault="00811F88" w:rsidP="003F2714">
      <w:pPr>
        <w:rPr>
          <w:lang w:val="de-AT"/>
        </w:rPr>
      </w:pPr>
    </w:p>
    <w:p w14:paraId="41C8F396" w14:textId="5FFFE0B4" w:rsidR="00FD756D" w:rsidRDefault="00EE02A0" w:rsidP="00EE02A0">
      <w:pPr>
        <w:pStyle w:val="ListParagraph"/>
        <w:numPr>
          <w:ilvl w:val="0"/>
          <w:numId w:val="27"/>
        </w:numPr>
        <w:rPr>
          <w:lang w:val="de-AT"/>
        </w:rPr>
      </w:pPr>
      <w:r>
        <w:rPr>
          <w:lang w:val="de-AT"/>
        </w:rPr>
        <w:t xml:space="preserve">Automatische Zuordnung (eine zugeordnete </w:t>
      </w:r>
      <w:proofErr w:type="gramStart"/>
      <w:r>
        <w:rPr>
          <w:lang w:val="de-AT"/>
        </w:rPr>
        <w:t>IP Adresse</w:t>
      </w:r>
      <w:proofErr w:type="gramEnd"/>
      <w:r>
        <w:rPr>
          <w:lang w:val="de-AT"/>
        </w:rPr>
        <w:t xml:space="preserve"> bleibt auf unbestimmte Zeit gültig)</w:t>
      </w:r>
    </w:p>
    <w:p w14:paraId="765C4FC6" w14:textId="43BE086B" w:rsidR="00EE02A0" w:rsidRDefault="00EE02A0" w:rsidP="00EE02A0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>Lösche alle Reservierungen</w:t>
      </w:r>
    </w:p>
    <w:p w14:paraId="3B31B336" w14:textId="584EE537" w:rsidR="00EE02A0" w:rsidRDefault="00363525" w:rsidP="00EE02A0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Stelle die </w:t>
      </w:r>
      <w:proofErr w:type="spellStart"/>
      <w:r>
        <w:rPr>
          <w:lang w:val="de-AT"/>
        </w:rPr>
        <w:t>Leasetime</w:t>
      </w:r>
      <w:proofErr w:type="spellEnd"/>
      <w:r>
        <w:rPr>
          <w:lang w:val="de-AT"/>
        </w:rPr>
        <w:t xml:space="preserve"> im </w:t>
      </w:r>
      <w:proofErr w:type="gramStart"/>
      <w:r>
        <w:rPr>
          <w:lang w:val="de-AT"/>
        </w:rPr>
        <w:t>DHCP Bereich</w:t>
      </w:r>
      <w:proofErr w:type="gramEnd"/>
      <w:r>
        <w:rPr>
          <w:lang w:val="de-AT"/>
        </w:rPr>
        <w:t xml:space="preserve"> auf „unbegrenzt“</w:t>
      </w:r>
    </w:p>
    <w:p w14:paraId="1DE771EF" w14:textId="53726A47" w:rsidR="00363525" w:rsidRDefault="00363525" w:rsidP="00C400A5">
      <w:pPr>
        <w:pStyle w:val="ListParagraph"/>
        <w:numPr>
          <w:ilvl w:val="1"/>
          <w:numId w:val="27"/>
        </w:numPr>
        <w:rPr>
          <w:lang w:val="de-AT"/>
        </w:rPr>
      </w:pPr>
      <w:r w:rsidRPr="00363525">
        <w:rPr>
          <w:lang w:val="de-AT"/>
        </w:rPr>
        <w:t xml:space="preserve">Erneuere die </w:t>
      </w:r>
      <w:proofErr w:type="gramStart"/>
      <w:r w:rsidRPr="00363525">
        <w:rPr>
          <w:lang w:val="de-AT"/>
        </w:rPr>
        <w:t>IP Adresse</w:t>
      </w:r>
      <w:proofErr w:type="gramEnd"/>
      <w:r w:rsidRPr="00363525">
        <w:rPr>
          <w:lang w:val="de-AT"/>
        </w:rPr>
        <w:t xml:space="preserve"> auf LIS</w:t>
      </w:r>
      <w:r>
        <w:rPr>
          <w:lang w:val="de-AT"/>
        </w:rPr>
        <w:t xml:space="preserve">A und kontrolliere die </w:t>
      </w:r>
      <w:proofErr w:type="spellStart"/>
      <w:r>
        <w:rPr>
          <w:lang w:val="de-AT"/>
        </w:rPr>
        <w:t>Leasetime</w:t>
      </w:r>
      <w:proofErr w:type="spellEnd"/>
    </w:p>
    <w:p w14:paraId="676404F3" w14:textId="29145ABC" w:rsidR="00363525" w:rsidRPr="00363525" w:rsidRDefault="00363525" w:rsidP="00C400A5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Kontrolliere die </w:t>
      </w:r>
      <w:proofErr w:type="spellStart"/>
      <w:r>
        <w:rPr>
          <w:lang w:val="de-AT"/>
        </w:rPr>
        <w:t>Adressleases</w:t>
      </w:r>
      <w:proofErr w:type="spellEnd"/>
      <w:r>
        <w:rPr>
          <w:lang w:val="de-AT"/>
        </w:rPr>
        <w:t xml:space="preserve"> auf HOMER</w:t>
      </w:r>
    </w:p>
    <w:p w14:paraId="72A3D3EC" w14:textId="77777777" w:rsidR="00811F88" w:rsidRPr="00CC5062" w:rsidRDefault="00811F88" w:rsidP="00276EFD">
      <w:pPr>
        <w:rPr>
          <w:lang w:val="de-AT"/>
        </w:rPr>
      </w:pPr>
    </w:p>
    <w:p w14:paraId="1A60FD87" w14:textId="109C617A" w:rsidR="005C7998" w:rsidRDefault="0F207B0F" w:rsidP="0F207B0F">
      <w:pPr>
        <w:numPr>
          <w:ilvl w:val="0"/>
          <w:numId w:val="27"/>
        </w:numPr>
        <w:rPr>
          <w:i/>
          <w:iCs/>
          <w:lang w:val="de-AT"/>
        </w:rPr>
      </w:pPr>
      <w:r w:rsidRPr="0F207B0F">
        <w:rPr>
          <w:lang w:val="de-AT"/>
        </w:rPr>
        <w:t>Installiere W</w:t>
      </w:r>
      <w:r w:rsidRPr="0F207B0F">
        <w:rPr>
          <w:i/>
          <w:iCs/>
          <w:lang w:val="de-AT"/>
        </w:rPr>
        <w:t>ireshark auf HOMER</w:t>
      </w:r>
    </w:p>
    <w:p w14:paraId="18745E6A" w14:textId="1AE64AF9" w:rsidR="005C7998" w:rsidRPr="005C7998" w:rsidRDefault="0F207B0F" w:rsidP="0F207B0F">
      <w:pPr>
        <w:numPr>
          <w:ilvl w:val="1"/>
          <w:numId w:val="27"/>
        </w:numPr>
        <w:rPr>
          <w:lang w:val="de-AT"/>
        </w:rPr>
      </w:pPr>
      <w:r w:rsidRPr="0F207B0F">
        <w:rPr>
          <w:lang w:val="de-AT"/>
        </w:rPr>
        <w:t>Vollständige Installation</w:t>
      </w:r>
    </w:p>
    <w:p w14:paraId="4356CFD7" w14:textId="0E78C068" w:rsidR="005C7998" w:rsidRDefault="0F207B0F" w:rsidP="0F207B0F">
      <w:pPr>
        <w:numPr>
          <w:ilvl w:val="1"/>
          <w:numId w:val="27"/>
        </w:numPr>
        <w:rPr>
          <w:lang w:val="de-AT"/>
        </w:rPr>
      </w:pPr>
      <w:r w:rsidRPr="0F207B0F">
        <w:rPr>
          <w:lang w:val="de-AT"/>
        </w:rPr>
        <w:t>Starte Wireshark und versuche einen Filter zu finden, der nur DHCP Traffic anzeigt</w:t>
      </w:r>
    </w:p>
    <w:p w14:paraId="497A18C4" w14:textId="4ABB8A4D" w:rsidR="002A4E98" w:rsidRDefault="0F207B0F" w:rsidP="0F207B0F">
      <w:pPr>
        <w:numPr>
          <w:ilvl w:val="1"/>
          <w:numId w:val="27"/>
        </w:numPr>
        <w:rPr>
          <w:lang w:val="de-AT"/>
        </w:rPr>
      </w:pPr>
      <w:r w:rsidRPr="0F207B0F">
        <w:rPr>
          <w:lang w:val="de-AT"/>
        </w:rPr>
        <w:t xml:space="preserve">Sniffe diese </w:t>
      </w:r>
      <w:proofErr w:type="gramStart"/>
      <w:r w:rsidRPr="0F207B0F">
        <w:rPr>
          <w:lang w:val="de-AT"/>
        </w:rPr>
        <w:t>DHCP Events</w:t>
      </w:r>
      <w:proofErr w:type="gramEnd"/>
    </w:p>
    <w:p w14:paraId="747041F2" w14:textId="6822CEEF" w:rsidR="005C7998" w:rsidRPr="005C7998" w:rsidRDefault="0F207B0F" w:rsidP="0F207B0F">
      <w:pPr>
        <w:ind w:left="1980"/>
        <w:rPr>
          <w:lang w:val="de-AT"/>
        </w:rPr>
      </w:pPr>
      <w:proofErr w:type="spellStart"/>
      <w:r w:rsidRPr="0F207B0F">
        <w:rPr>
          <w:lang w:val="de-AT"/>
        </w:rPr>
        <w:t>ipconfig</w:t>
      </w:r>
      <w:proofErr w:type="spellEnd"/>
      <w:r w:rsidRPr="0F207B0F">
        <w:rPr>
          <w:lang w:val="de-AT"/>
        </w:rPr>
        <w:t xml:space="preserve"> /release </w:t>
      </w:r>
      <w:proofErr w:type="spellStart"/>
      <w:r w:rsidRPr="0F207B0F">
        <w:rPr>
          <w:lang w:val="de-AT"/>
        </w:rPr>
        <w:t>1x</w:t>
      </w:r>
      <w:proofErr w:type="spellEnd"/>
      <w:r w:rsidRPr="0F207B0F">
        <w:rPr>
          <w:lang w:val="de-AT"/>
        </w:rPr>
        <w:t xml:space="preserve"> Message im Protokoll zeigen</w:t>
      </w:r>
    </w:p>
    <w:p w14:paraId="6286E6D6" w14:textId="08A56919" w:rsidR="16304A17" w:rsidRDefault="0F207B0F" w:rsidP="0F207B0F">
      <w:pPr>
        <w:ind w:left="1980"/>
        <w:rPr>
          <w:lang w:val="de-AT"/>
        </w:rPr>
      </w:pPr>
      <w:proofErr w:type="spellStart"/>
      <w:r w:rsidRPr="0F207B0F">
        <w:rPr>
          <w:lang w:val="de-AT"/>
        </w:rPr>
        <w:t>ipconfig</w:t>
      </w:r>
      <w:proofErr w:type="spellEnd"/>
      <w:r w:rsidRPr="0F207B0F">
        <w:rPr>
          <w:lang w:val="de-AT"/>
        </w:rPr>
        <w:t xml:space="preserve"> / </w:t>
      </w:r>
      <w:proofErr w:type="spellStart"/>
      <w:r w:rsidRPr="0F207B0F">
        <w:rPr>
          <w:lang w:val="de-AT"/>
        </w:rPr>
        <w:t>renew</w:t>
      </w:r>
      <w:proofErr w:type="spellEnd"/>
      <w:r w:rsidRPr="0F207B0F">
        <w:rPr>
          <w:lang w:val="de-AT"/>
        </w:rPr>
        <w:t xml:space="preserve"> </w:t>
      </w:r>
      <w:proofErr w:type="spellStart"/>
      <w:r w:rsidRPr="0F207B0F">
        <w:rPr>
          <w:lang w:val="de-AT"/>
        </w:rPr>
        <w:t>4x</w:t>
      </w:r>
      <w:proofErr w:type="spellEnd"/>
      <w:r w:rsidRPr="0F207B0F">
        <w:rPr>
          <w:lang w:val="de-AT"/>
        </w:rPr>
        <w:t xml:space="preserve"> Message im Protokoll zeigen</w:t>
      </w:r>
    </w:p>
    <w:p w14:paraId="146ECD68" w14:textId="1618ACB3" w:rsidR="005C7998" w:rsidRPr="005C7998" w:rsidRDefault="0F207B0F" w:rsidP="0F207B0F">
      <w:pPr>
        <w:numPr>
          <w:ilvl w:val="1"/>
          <w:numId w:val="27"/>
        </w:numPr>
        <w:rPr>
          <w:lang w:val="de-AT"/>
        </w:rPr>
      </w:pPr>
      <w:proofErr w:type="spellStart"/>
      <w:r w:rsidRPr="0F207B0F">
        <w:rPr>
          <w:lang w:val="de-AT"/>
        </w:rPr>
        <w:t>Analyisere</w:t>
      </w:r>
      <w:proofErr w:type="spellEnd"/>
      <w:r w:rsidRPr="0F207B0F">
        <w:rPr>
          <w:lang w:val="de-AT"/>
        </w:rPr>
        <w:t xml:space="preserve"> die </w:t>
      </w:r>
      <w:proofErr w:type="gramStart"/>
      <w:r w:rsidRPr="0F207B0F">
        <w:rPr>
          <w:lang w:val="de-AT"/>
        </w:rPr>
        <w:t>DHCP Pakete</w:t>
      </w:r>
      <w:proofErr w:type="gramEnd"/>
      <w:r w:rsidRPr="0F207B0F">
        <w:rPr>
          <w:lang w:val="de-AT"/>
        </w:rPr>
        <w:t xml:space="preserve"> in Wireshark, ob folgende Informationen enthalten sind</w:t>
      </w:r>
    </w:p>
    <w:p w14:paraId="79CADBF4" w14:textId="359BBEB9" w:rsidR="005C7998" w:rsidRPr="005C7998" w:rsidRDefault="0F207B0F" w:rsidP="0F207B0F">
      <w:pPr>
        <w:numPr>
          <w:ilvl w:val="2"/>
          <w:numId w:val="27"/>
        </w:numPr>
        <w:rPr>
          <w:lang w:val="de-AT"/>
        </w:rPr>
      </w:pPr>
      <w:r w:rsidRPr="0F207B0F">
        <w:rPr>
          <w:lang w:val="de-AT"/>
        </w:rPr>
        <w:t xml:space="preserve">Messagetypen: Discover, </w:t>
      </w:r>
      <w:proofErr w:type="spellStart"/>
      <w:r w:rsidRPr="0F207B0F">
        <w:rPr>
          <w:lang w:val="de-AT"/>
        </w:rPr>
        <w:t>Offer</w:t>
      </w:r>
      <w:proofErr w:type="spellEnd"/>
      <w:r w:rsidRPr="0F207B0F">
        <w:rPr>
          <w:lang w:val="de-AT"/>
        </w:rPr>
        <w:t xml:space="preserve">, Request, </w:t>
      </w:r>
      <w:proofErr w:type="spellStart"/>
      <w:r w:rsidRPr="0F207B0F">
        <w:rPr>
          <w:lang w:val="de-AT"/>
        </w:rPr>
        <w:t>Acknowledge</w:t>
      </w:r>
      <w:proofErr w:type="spellEnd"/>
    </w:p>
    <w:p w14:paraId="76652349" w14:textId="33038EA2" w:rsidR="005C7998" w:rsidRPr="005C7998" w:rsidRDefault="006F31E6" w:rsidP="0F207B0F">
      <w:pPr>
        <w:numPr>
          <w:ilvl w:val="2"/>
          <w:numId w:val="27"/>
        </w:numPr>
        <w:rPr>
          <w:lang w:val="de-AT"/>
        </w:rPr>
      </w:pPr>
      <w:r w:rsidRPr="0F207B0F">
        <w:rPr>
          <w:lang w:val="de-AT"/>
        </w:rPr>
        <w:t xml:space="preserve">Messageinhalt (in jedem Messagetype): </w:t>
      </w:r>
      <w:r w:rsidR="005C7998" w:rsidRPr="0F207B0F">
        <w:rPr>
          <w:lang w:val="de-AT"/>
        </w:rPr>
        <w:t xml:space="preserve">IP, </w:t>
      </w:r>
      <w:proofErr w:type="spellStart"/>
      <w:r w:rsidR="005C7998" w:rsidRPr="0F207B0F">
        <w:rPr>
          <w:lang w:val="de-AT"/>
        </w:rPr>
        <w:t>Subnet</w:t>
      </w:r>
      <w:proofErr w:type="spellEnd"/>
      <w:r w:rsidR="005C7998" w:rsidRPr="0F207B0F">
        <w:rPr>
          <w:lang w:val="de-AT"/>
        </w:rPr>
        <w:t xml:space="preserve">, </w:t>
      </w:r>
      <w:proofErr w:type="spellStart"/>
      <w:r w:rsidR="005C7998" w:rsidRPr="0F207B0F">
        <w:rPr>
          <w:lang w:val="de-AT"/>
        </w:rPr>
        <w:t>Leasetime</w:t>
      </w:r>
      <w:proofErr w:type="spellEnd"/>
      <w:r w:rsidR="005C7998" w:rsidRPr="0F207B0F">
        <w:rPr>
          <w:lang w:val="de-AT"/>
        </w:rPr>
        <w:t xml:space="preserve">, </w:t>
      </w:r>
      <w:proofErr w:type="spellStart"/>
      <w:r w:rsidR="005C7998" w:rsidRPr="0F207B0F">
        <w:rPr>
          <w:lang w:val="de-AT"/>
        </w:rPr>
        <w:t>Gtw</w:t>
      </w:r>
      <w:proofErr w:type="spellEnd"/>
      <w:r w:rsidR="005C7998" w:rsidRPr="0F207B0F">
        <w:rPr>
          <w:lang w:val="de-AT"/>
        </w:rPr>
        <w:t>, DHCP, DNS, Domain</w:t>
      </w:r>
      <w:r w:rsidR="005C7998" w:rsidRPr="005C7998">
        <w:rPr>
          <w:lang w:val="de-AT"/>
        </w:rPr>
        <w:tab/>
      </w:r>
    </w:p>
    <w:p w14:paraId="2107AD45" w14:textId="33E3D27D" w:rsidR="005C7998" w:rsidRPr="005C7998" w:rsidRDefault="0F207B0F" w:rsidP="0F207B0F">
      <w:pPr>
        <w:numPr>
          <w:ilvl w:val="2"/>
          <w:numId w:val="27"/>
        </w:numPr>
        <w:rPr>
          <w:lang w:val="de-AT"/>
        </w:rPr>
      </w:pPr>
      <w:r w:rsidRPr="0F207B0F">
        <w:rPr>
          <w:lang w:val="de-AT"/>
        </w:rPr>
        <w:lastRenderedPageBreak/>
        <w:t xml:space="preserve">Welche SRC und </w:t>
      </w:r>
      <w:proofErr w:type="spellStart"/>
      <w:proofErr w:type="gramStart"/>
      <w:r w:rsidRPr="0F207B0F">
        <w:rPr>
          <w:lang w:val="de-AT"/>
        </w:rPr>
        <w:t>DEST</w:t>
      </w:r>
      <w:proofErr w:type="spellEnd"/>
      <w:r w:rsidRPr="0F207B0F">
        <w:rPr>
          <w:lang w:val="de-AT"/>
        </w:rPr>
        <w:t xml:space="preserve"> Adresse</w:t>
      </w:r>
      <w:proofErr w:type="gramEnd"/>
      <w:r w:rsidRPr="0F207B0F">
        <w:rPr>
          <w:lang w:val="de-AT"/>
        </w:rPr>
        <w:t xml:space="preserve"> haben die Messages?</w:t>
      </w:r>
    </w:p>
    <w:p w14:paraId="09875CD7" w14:textId="687FE26D" w:rsidR="0F207B0F" w:rsidRDefault="0F207B0F" w:rsidP="0F207B0F">
      <w:pPr>
        <w:rPr>
          <w:lang w:val="de-AT"/>
        </w:rPr>
      </w:pPr>
    </w:p>
    <w:p w14:paraId="423788FC" w14:textId="3CBB7FB1" w:rsidR="00B2308A" w:rsidRDefault="00B2308A" w:rsidP="00B2308A">
      <w:pPr>
        <w:pStyle w:val="ListParagraph"/>
        <w:numPr>
          <w:ilvl w:val="0"/>
          <w:numId w:val="27"/>
        </w:numPr>
        <w:rPr>
          <w:lang w:val="de-AT"/>
        </w:rPr>
      </w:pPr>
      <w:r>
        <w:rPr>
          <w:lang w:val="de-AT"/>
        </w:rPr>
        <w:t xml:space="preserve">Dynamische </w:t>
      </w:r>
      <w:proofErr w:type="gramStart"/>
      <w:r>
        <w:rPr>
          <w:lang w:val="de-AT"/>
        </w:rPr>
        <w:t>D</w:t>
      </w:r>
      <w:r w:rsidR="00B82436">
        <w:rPr>
          <w:lang w:val="de-AT"/>
        </w:rPr>
        <w:t>NS Updates</w:t>
      </w:r>
      <w:proofErr w:type="gramEnd"/>
    </w:p>
    <w:p w14:paraId="001E88FD" w14:textId="3E2E1AE8" w:rsidR="00B82436" w:rsidRDefault="4CF03064" w:rsidP="4CF03064">
      <w:pPr>
        <w:pStyle w:val="ListParagraph"/>
        <w:numPr>
          <w:ilvl w:val="1"/>
          <w:numId w:val="27"/>
        </w:numPr>
        <w:rPr>
          <w:lang w:val="de-AT"/>
        </w:rPr>
      </w:pPr>
      <w:r w:rsidRPr="4CF03064">
        <w:rPr>
          <w:lang w:val="de-AT"/>
        </w:rPr>
        <w:t xml:space="preserve">Es soll DHCP / DNS auf HOMER so konfiguriert werden, dass nach einer Zuweisung einer </w:t>
      </w:r>
      <w:proofErr w:type="gramStart"/>
      <w:r w:rsidRPr="4CF03064">
        <w:rPr>
          <w:lang w:val="de-AT"/>
        </w:rPr>
        <w:t>IP Adresse</w:t>
      </w:r>
      <w:proofErr w:type="gramEnd"/>
      <w:r w:rsidRPr="4CF03064">
        <w:rPr>
          <w:lang w:val="de-AT"/>
        </w:rPr>
        <w:t xml:space="preserve"> an einen Client dieser automatisch auch über seine </w:t>
      </w:r>
      <w:proofErr w:type="spellStart"/>
      <w:r w:rsidRPr="4CF03064">
        <w:rPr>
          <w:lang w:val="de-AT"/>
        </w:rPr>
        <w:t>FQDN</w:t>
      </w:r>
      <w:proofErr w:type="spellEnd"/>
      <w:r w:rsidRPr="4CF03064">
        <w:rPr>
          <w:lang w:val="de-AT"/>
        </w:rPr>
        <w:t xml:space="preserve"> erreichbar ist</w:t>
      </w:r>
    </w:p>
    <w:p w14:paraId="34037F9E" w14:textId="558DF520" w:rsidR="4CF03064" w:rsidRDefault="3F196BED" w:rsidP="3F196BED">
      <w:pPr>
        <w:pStyle w:val="ListParagraph"/>
        <w:numPr>
          <w:ilvl w:val="1"/>
          <w:numId w:val="27"/>
        </w:numPr>
        <w:rPr>
          <w:lang w:val="de-AT"/>
        </w:rPr>
      </w:pPr>
      <w:r w:rsidRPr="3F196BED">
        <w:rPr>
          <w:lang w:val="de-AT"/>
        </w:rPr>
        <w:t>Lösche aus der FW (</w:t>
      </w:r>
      <w:proofErr w:type="spellStart"/>
      <w:r w:rsidRPr="3F196BED">
        <w:rPr>
          <w:lang w:val="de-AT"/>
        </w:rPr>
        <w:t>sz-</w:t>
      </w:r>
      <w:proofErr w:type="gramStart"/>
      <w:r w:rsidRPr="3F196BED">
        <w:rPr>
          <w:lang w:val="de-AT"/>
        </w:rPr>
        <w:t>ybbs.local</w:t>
      </w:r>
      <w:proofErr w:type="spellEnd"/>
      <w:proofErr w:type="gramEnd"/>
      <w:r w:rsidRPr="3F196BED">
        <w:rPr>
          <w:lang w:val="de-AT"/>
        </w:rPr>
        <w:t xml:space="preserve">) und RV (192.168.1) DNS Zone die zuvor erstellten A und </w:t>
      </w:r>
      <w:proofErr w:type="spellStart"/>
      <w:r w:rsidRPr="3F196BED">
        <w:rPr>
          <w:lang w:val="de-AT"/>
        </w:rPr>
        <w:t>PTR</w:t>
      </w:r>
      <w:proofErr w:type="spellEnd"/>
      <w:r w:rsidRPr="3F196BED">
        <w:rPr>
          <w:lang w:val="de-AT"/>
        </w:rPr>
        <w:t xml:space="preserve"> Einträge</w:t>
      </w:r>
      <w:r w:rsidRPr="3F196BED">
        <w:rPr>
          <w:b/>
          <w:bCs/>
          <w:lang w:val="de-AT"/>
        </w:rPr>
        <w:t xml:space="preserve"> für LISA</w:t>
      </w:r>
      <w:r w:rsidRPr="3F196BED">
        <w:rPr>
          <w:lang w:val="de-AT"/>
        </w:rPr>
        <w:t xml:space="preserve"> (diese sollen durch die dynamischen Updates </w:t>
      </w:r>
      <w:proofErr w:type="spellStart"/>
      <w:r w:rsidRPr="3F196BED">
        <w:rPr>
          <w:lang w:val="de-AT"/>
        </w:rPr>
        <w:t>autoamtisch</w:t>
      </w:r>
      <w:proofErr w:type="spellEnd"/>
      <w:r w:rsidRPr="3F196BED">
        <w:rPr>
          <w:lang w:val="de-AT"/>
        </w:rPr>
        <w:t xml:space="preserve"> erzeugt werden)</w:t>
      </w:r>
    </w:p>
    <w:p w14:paraId="54DFE11A" w14:textId="16325BF9" w:rsidR="4CF03064" w:rsidRDefault="4CF03064" w:rsidP="4CF03064">
      <w:pPr>
        <w:rPr>
          <w:lang w:val="de-AT"/>
        </w:rPr>
      </w:pPr>
    </w:p>
    <w:p w14:paraId="3FC39207" w14:textId="29752FA7" w:rsidR="4CF03064" w:rsidRDefault="6C0FECAE" w:rsidP="6C0FECAE">
      <w:pPr>
        <w:pStyle w:val="ListParagraph"/>
        <w:numPr>
          <w:ilvl w:val="1"/>
          <w:numId w:val="27"/>
        </w:numPr>
        <w:rPr>
          <w:lang w:val="de-AT"/>
        </w:rPr>
      </w:pPr>
      <w:r w:rsidRPr="6C0FECAE">
        <w:rPr>
          <w:lang w:val="de-AT"/>
        </w:rPr>
        <w:t xml:space="preserve">Konfiguriere am Server </w:t>
      </w:r>
      <w:proofErr w:type="spellStart"/>
      <w:r w:rsidRPr="6C0FECAE">
        <w:rPr>
          <w:lang w:val="de-AT"/>
        </w:rPr>
        <w:t>HOMER+MARGE</w:t>
      </w:r>
      <w:proofErr w:type="spellEnd"/>
      <w:r w:rsidRPr="6C0FECAE">
        <w:rPr>
          <w:lang w:val="de-AT"/>
        </w:rPr>
        <w:t xml:space="preserve"> und am Client LISA das gleiche DNS Suffix “</w:t>
      </w:r>
      <w:proofErr w:type="spellStart"/>
      <w:r w:rsidRPr="6C0FECAE">
        <w:rPr>
          <w:lang w:val="de-AT"/>
        </w:rPr>
        <w:t>sz-</w:t>
      </w:r>
      <w:proofErr w:type="gramStart"/>
      <w:r w:rsidRPr="6C0FECAE">
        <w:rPr>
          <w:lang w:val="de-AT"/>
        </w:rPr>
        <w:t>ybbs.local</w:t>
      </w:r>
      <w:proofErr w:type="spellEnd"/>
      <w:proofErr w:type="gramEnd"/>
      <w:r w:rsidRPr="6C0FECAE">
        <w:rPr>
          <w:lang w:val="de-AT"/>
        </w:rPr>
        <w:t>”:</w:t>
      </w:r>
    </w:p>
    <w:p w14:paraId="17F58BA0" w14:textId="1CADFBCC" w:rsidR="4CF03064" w:rsidRDefault="0F207B0F" w:rsidP="4CF03064">
      <w:pPr>
        <w:ind w:left="1980"/>
        <w:rPr>
          <w:lang w:val="de-AT"/>
        </w:rPr>
      </w:pPr>
      <w:r w:rsidRPr="0F207B0F">
        <w:rPr>
          <w:lang w:val="de-AT"/>
        </w:rPr>
        <w:t>Windows + Pause Taste – Unter Computername “Einstellungen ändern” - Button “Ändern” - Button “Weitere” - Eingabefeld “</w:t>
      </w:r>
      <w:proofErr w:type="spellStart"/>
      <w:r w:rsidRPr="0F207B0F">
        <w:rPr>
          <w:lang w:val="de-AT"/>
        </w:rPr>
        <w:t>sz-</w:t>
      </w:r>
      <w:proofErr w:type="gramStart"/>
      <w:r w:rsidRPr="0F207B0F">
        <w:rPr>
          <w:lang w:val="de-AT"/>
        </w:rPr>
        <w:t>ybbs.local</w:t>
      </w:r>
      <w:proofErr w:type="spellEnd"/>
      <w:proofErr w:type="gramEnd"/>
      <w:r w:rsidRPr="0F207B0F">
        <w:rPr>
          <w:lang w:val="de-AT"/>
        </w:rPr>
        <w:t>” - mit OK bestätigen und Rechner neu starten</w:t>
      </w:r>
    </w:p>
    <w:p w14:paraId="7FACE43E" w14:textId="1B1BE9C9" w:rsidR="0F207B0F" w:rsidRDefault="0F207B0F" w:rsidP="0F207B0F">
      <w:pPr>
        <w:ind w:left="708"/>
        <w:jc w:val="center"/>
      </w:pPr>
      <w:r>
        <w:rPr>
          <w:noProof/>
        </w:rPr>
        <w:drawing>
          <wp:inline distT="0" distB="0" distL="0" distR="0" wp14:anchorId="59E1DA35" wp14:editId="6D6DBC6E">
            <wp:extent cx="3842478" cy="2929890"/>
            <wp:effectExtent l="0" t="0" r="0" b="0"/>
            <wp:docPr id="10702045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478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F6D3" w14:textId="730E7AA6" w:rsidR="0F207B0F" w:rsidRDefault="0F207B0F" w:rsidP="0F207B0F">
      <w:pPr>
        <w:ind w:left="708"/>
      </w:pPr>
    </w:p>
    <w:p w14:paraId="09CAFC6B" w14:textId="494BA8BA" w:rsidR="00B82436" w:rsidRDefault="4CF03064" w:rsidP="4CF03064">
      <w:pPr>
        <w:pStyle w:val="ListParagraph"/>
        <w:numPr>
          <w:ilvl w:val="1"/>
          <w:numId w:val="27"/>
        </w:numPr>
        <w:rPr>
          <w:lang w:val="de-AT"/>
        </w:rPr>
      </w:pPr>
      <w:r w:rsidRPr="4CF03064">
        <w:rPr>
          <w:lang w:val="de-AT"/>
        </w:rPr>
        <w:t>Schalte die Option 81 im DHCP frei</w:t>
      </w:r>
    </w:p>
    <w:p w14:paraId="6B77E76F" w14:textId="49EA8F66" w:rsidR="4CF03064" w:rsidRDefault="4CF03064" w:rsidP="4CF03064">
      <w:pPr>
        <w:ind w:left="1980"/>
        <w:rPr>
          <w:lang w:val="de-AT"/>
        </w:rPr>
      </w:pPr>
      <w:r w:rsidRPr="4CF03064">
        <w:rPr>
          <w:lang w:val="de-AT"/>
        </w:rPr>
        <w:t xml:space="preserve">Auf dem DHCP Bereich </w:t>
      </w:r>
      <w:proofErr w:type="spellStart"/>
      <w:r w:rsidRPr="4CF03064">
        <w:rPr>
          <w:lang w:val="de-AT"/>
        </w:rPr>
        <w:t>RMT</w:t>
      </w:r>
      <w:proofErr w:type="spellEnd"/>
      <w:r w:rsidRPr="4CF03064">
        <w:rPr>
          <w:lang w:val="de-AT"/>
        </w:rPr>
        <w:t xml:space="preserve"> – Eigenschaften – Registerkarte “DNS”</w:t>
      </w:r>
    </w:p>
    <w:p w14:paraId="1F0D8A1F" w14:textId="181891B6" w:rsidR="4CF03064" w:rsidRDefault="4CF03064" w:rsidP="4CF03064">
      <w:pPr>
        <w:ind w:left="1980"/>
      </w:pPr>
      <w:r>
        <w:rPr>
          <w:noProof/>
        </w:rPr>
        <w:drawing>
          <wp:inline distT="0" distB="0" distL="0" distR="0" wp14:anchorId="1E5680C7" wp14:editId="6D0D91FB">
            <wp:extent cx="2452816" cy="1828800"/>
            <wp:effectExtent l="0" t="0" r="0" b="0"/>
            <wp:docPr id="18326795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1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3553" w14:textId="1A390269" w:rsidR="4CF03064" w:rsidRDefault="4CF03064" w:rsidP="4CF03064">
      <w:pPr>
        <w:ind w:left="1980"/>
        <w:rPr>
          <w:lang w:val="de-AT"/>
        </w:rPr>
      </w:pPr>
    </w:p>
    <w:p w14:paraId="71D50403" w14:textId="44768DEC" w:rsidR="004B6C6E" w:rsidRDefault="4CF03064" w:rsidP="4CF03064">
      <w:pPr>
        <w:pStyle w:val="ListParagraph"/>
        <w:numPr>
          <w:ilvl w:val="1"/>
          <w:numId w:val="27"/>
        </w:numPr>
        <w:rPr>
          <w:lang w:val="de-AT"/>
        </w:rPr>
      </w:pPr>
      <w:r w:rsidRPr="4CF03064">
        <w:rPr>
          <w:lang w:val="de-AT"/>
        </w:rPr>
        <w:t>Stelle die FW (</w:t>
      </w:r>
      <w:proofErr w:type="spellStart"/>
      <w:r w:rsidRPr="4CF03064">
        <w:rPr>
          <w:lang w:val="de-AT"/>
        </w:rPr>
        <w:t>sz-</w:t>
      </w:r>
      <w:proofErr w:type="gramStart"/>
      <w:r w:rsidRPr="4CF03064">
        <w:rPr>
          <w:lang w:val="de-AT"/>
        </w:rPr>
        <w:t>ybbs.local</w:t>
      </w:r>
      <w:proofErr w:type="spellEnd"/>
      <w:proofErr w:type="gramEnd"/>
      <w:r w:rsidRPr="4CF03064">
        <w:rPr>
          <w:lang w:val="de-AT"/>
        </w:rPr>
        <w:t>) und RV (192.168.1) DNS Zone so um, dass sie dynamische Updates zulassen</w:t>
      </w:r>
    </w:p>
    <w:p w14:paraId="5ADA5A4B" w14:textId="63527D7B" w:rsidR="4CF03064" w:rsidRDefault="3F196BED" w:rsidP="4CF03064">
      <w:pPr>
        <w:ind w:left="1980"/>
        <w:rPr>
          <w:lang w:val="de-AT"/>
        </w:rPr>
      </w:pPr>
      <w:r w:rsidRPr="3F196BED">
        <w:rPr>
          <w:lang w:val="de-AT"/>
        </w:rPr>
        <w:t xml:space="preserve">Auf den DNS Zonen </w:t>
      </w:r>
      <w:proofErr w:type="spellStart"/>
      <w:r w:rsidRPr="3F196BED">
        <w:rPr>
          <w:lang w:val="de-AT"/>
        </w:rPr>
        <w:t>RMT</w:t>
      </w:r>
      <w:proofErr w:type="spellEnd"/>
      <w:r w:rsidRPr="3F196BED">
        <w:rPr>
          <w:lang w:val="de-AT"/>
        </w:rPr>
        <w:t xml:space="preserve"> – Eigenschaften – Dynamische Updates – nicht sichere und sichere aktivieren</w:t>
      </w:r>
    </w:p>
    <w:p w14:paraId="37AD9AC2" w14:textId="092A350A" w:rsidR="3F196BED" w:rsidRDefault="3F196BED" w:rsidP="3F196BED">
      <w:pPr>
        <w:ind w:left="708"/>
        <w:rPr>
          <w:lang w:val="de-AT"/>
        </w:rPr>
      </w:pPr>
    </w:p>
    <w:p w14:paraId="56AED59E" w14:textId="30246376" w:rsidR="3F196BED" w:rsidRDefault="3F196BED" w:rsidP="3F196BED">
      <w:pPr>
        <w:pStyle w:val="ListParagraph"/>
        <w:numPr>
          <w:ilvl w:val="1"/>
          <w:numId w:val="27"/>
        </w:numPr>
        <w:rPr>
          <w:lang w:val="de-AT"/>
        </w:rPr>
      </w:pPr>
      <w:r w:rsidRPr="3F196BED">
        <w:rPr>
          <w:lang w:val="de-AT"/>
        </w:rPr>
        <w:t xml:space="preserve">Erneuere die </w:t>
      </w:r>
      <w:proofErr w:type="gramStart"/>
      <w:r w:rsidRPr="3F196BED">
        <w:rPr>
          <w:lang w:val="de-AT"/>
        </w:rPr>
        <w:t>IP Adresse</w:t>
      </w:r>
      <w:proofErr w:type="gramEnd"/>
      <w:r w:rsidRPr="3F196BED">
        <w:rPr>
          <w:lang w:val="de-AT"/>
        </w:rPr>
        <w:t xml:space="preserve"> auf LISA </w:t>
      </w:r>
      <w:proofErr w:type="spellStart"/>
      <w:r w:rsidRPr="3F196BED">
        <w:rPr>
          <w:lang w:val="de-AT"/>
        </w:rPr>
        <w:t>ipconfig</w:t>
      </w:r>
      <w:proofErr w:type="spellEnd"/>
      <w:r w:rsidRPr="3F196BED">
        <w:rPr>
          <w:lang w:val="de-AT"/>
        </w:rPr>
        <w:t xml:space="preserve"> /</w:t>
      </w:r>
      <w:proofErr w:type="spellStart"/>
      <w:r w:rsidRPr="3F196BED">
        <w:rPr>
          <w:lang w:val="de-AT"/>
        </w:rPr>
        <w:t>renew</w:t>
      </w:r>
      <w:proofErr w:type="spellEnd"/>
    </w:p>
    <w:p w14:paraId="7DE1DF60" w14:textId="46AB6957" w:rsidR="3F196BED" w:rsidRDefault="3F196BED" w:rsidP="3F196BED">
      <w:pPr>
        <w:pStyle w:val="ListParagraph"/>
        <w:numPr>
          <w:ilvl w:val="1"/>
          <w:numId w:val="27"/>
        </w:numPr>
        <w:rPr>
          <w:lang w:val="de-AT"/>
        </w:rPr>
      </w:pPr>
      <w:r w:rsidRPr="3F196BED">
        <w:rPr>
          <w:lang w:val="de-AT"/>
        </w:rPr>
        <w:t xml:space="preserve">Kontrolliere die </w:t>
      </w:r>
      <w:proofErr w:type="gramStart"/>
      <w:r w:rsidRPr="3F196BED">
        <w:rPr>
          <w:lang w:val="de-AT"/>
        </w:rPr>
        <w:t>DNS Einträge</w:t>
      </w:r>
      <w:proofErr w:type="gramEnd"/>
      <w:r w:rsidRPr="3F196BED">
        <w:rPr>
          <w:lang w:val="de-AT"/>
        </w:rPr>
        <w:t xml:space="preserve"> auf HOMER für LISA</w:t>
      </w:r>
    </w:p>
    <w:p w14:paraId="0AB4CB21" w14:textId="5EB6C7CE" w:rsidR="3F196BED" w:rsidRDefault="3F196BED" w:rsidP="3F196BED">
      <w:pPr>
        <w:pStyle w:val="ListParagraph"/>
        <w:numPr>
          <w:ilvl w:val="1"/>
          <w:numId w:val="27"/>
        </w:numPr>
        <w:rPr>
          <w:lang w:val="de-AT"/>
        </w:rPr>
      </w:pPr>
      <w:r w:rsidRPr="3F196BED">
        <w:rPr>
          <w:lang w:val="de-AT"/>
        </w:rPr>
        <w:t xml:space="preserve">Gib die </w:t>
      </w:r>
      <w:proofErr w:type="gramStart"/>
      <w:r w:rsidRPr="3F196BED">
        <w:rPr>
          <w:lang w:val="de-AT"/>
        </w:rPr>
        <w:t>IP Adresse</w:t>
      </w:r>
      <w:proofErr w:type="gramEnd"/>
      <w:r w:rsidRPr="3F196BED">
        <w:rPr>
          <w:lang w:val="de-AT"/>
        </w:rPr>
        <w:t xml:space="preserve"> auf LISA wieder frei und kontrolliere nochmals die DNS Einträge</w:t>
      </w:r>
    </w:p>
    <w:p w14:paraId="60061E4C" w14:textId="703C360D" w:rsidR="00EF6C5A" w:rsidRDefault="00EF6C5A" w:rsidP="00EF6C5A">
      <w:pPr>
        <w:rPr>
          <w:lang w:val="de-AT"/>
        </w:rPr>
      </w:pPr>
    </w:p>
    <w:p w14:paraId="66E6F314" w14:textId="54085311" w:rsidR="000204CE" w:rsidRDefault="000204CE" w:rsidP="000204CE">
      <w:pPr>
        <w:pStyle w:val="ListParagraph"/>
        <w:numPr>
          <w:ilvl w:val="0"/>
          <w:numId w:val="27"/>
        </w:numPr>
        <w:rPr>
          <w:lang w:val="de-AT"/>
        </w:rPr>
      </w:pPr>
      <w:r w:rsidRPr="000204CE">
        <w:rPr>
          <w:lang w:val="de-AT"/>
        </w:rPr>
        <w:t xml:space="preserve">DHCP mit mehreren </w:t>
      </w:r>
      <w:proofErr w:type="spellStart"/>
      <w:r w:rsidRPr="000204CE">
        <w:rPr>
          <w:lang w:val="de-AT"/>
        </w:rPr>
        <w:t>Subnets</w:t>
      </w:r>
      <w:proofErr w:type="spellEnd"/>
    </w:p>
    <w:p w14:paraId="742E4BE7" w14:textId="182260F3" w:rsidR="00242B9E" w:rsidRPr="00242B9E" w:rsidRDefault="000204CE" w:rsidP="00242B9E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>Berechne 3 Subnetze für das Netz</w:t>
      </w:r>
      <w:r w:rsidRPr="000204CE">
        <w:rPr>
          <w:lang w:val="de-AT"/>
        </w:rPr>
        <w:tab/>
        <w:t>192.168.1.0</w:t>
      </w:r>
      <w:r w:rsidR="00FB4334">
        <w:rPr>
          <w:lang w:val="de-AT"/>
        </w:rPr>
        <w:t>:</w:t>
      </w:r>
    </w:p>
    <w:p w14:paraId="4E465D36" w14:textId="77777777" w:rsidR="000204CE" w:rsidRPr="000204CE" w:rsidRDefault="000204CE" w:rsidP="000204CE">
      <w:pPr>
        <w:rPr>
          <w:lang w:val="de-AT"/>
        </w:rPr>
      </w:pPr>
      <w:r w:rsidRPr="000204CE">
        <w:rPr>
          <w:lang w:val="de-AT"/>
        </w:rPr>
        <w:tab/>
      </w:r>
      <w:r w:rsidRPr="000204CE">
        <w:rPr>
          <w:lang w:val="de-AT"/>
        </w:rPr>
        <w:tab/>
        <w:t>3 Subnetze: 126 Hosts, 62 Hosts, 62 Hosts</w:t>
      </w:r>
    </w:p>
    <w:p w14:paraId="45FEB30D" w14:textId="50102798" w:rsidR="003A5876" w:rsidRDefault="000204CE" w:rsidP="000204CE">
      <w:pPr>
        <w:rPr>
          <w:lang w:val="de-AT"/>
        </w:rPr>
      </w:pPr>
      <w:r w:rsidRPr="000204CE">
        <w:rPr>
          <w:lang w:val="de-AT"/>
        </w:rPr>
        <w:tab/>
      </w:r>
      <w:r w:rsidRPr="000204CE">
        <w:rPr>
          <w:lang w:val="de-AT"/>
        </w:rPr>
        <w:tab/>
      </w:r>
      <w:r w:rsidR="00FB4334">
        <w:rPr>
          <w:lang w:val="de-AT"/>
        </w:rPr>
        <w:t xml:space="preserve">Berechne für jedes Subnetz: Netz </w:t>
      </w:r>
      <w:r w:rsidRPr="000204CE">
        <w:rPr>
          <w:lang w:val="de-AT"/>
        </w:rPr>
        <w:t xml:space="preserve">ID, 1. IP, letzte IP, </w:t>
      </w:r>
      <w:proofErr w:type="gramStart"/>
      <w:r w:rsidRPr="000204CE">
        <w:rPr>
          <w:lang w:val="de-AT"/>
        </w:rPr>
        <w:t>BC</w:t>
      </w:r>
      <w:r w:rsidR="00D27C32">
        <w:rPr>
          <w:lang w:val="de-AT"/>
        </w:rPr>
        <w:t xml:space="preserve"> Adresse</w:t>
      </w:r>
      <w:proofErr w:type="gramEnd"/>
      <w:r w:rsidRPr="000204CE">
        <w:rPr>
          <w:lang w:val="de-AT"/>
        </w:rPr>
        <w:t xml:space="preserve">, </w:t>
      </w:r>
      <w:proofErr w:type="spellStart"/>
      <w:r w:rsidR="00D27C32">
        <w:rPr>
          <w:lang w:val="de-AT"/>
        </w:rPr>
        <w:t>Subnetzm</w:t>
      </w:r>
      <w:r w:rsidRPr="000204CE">
        <w:rPr>
          <w:lang w:val="de-AT"/>
        </w:rPr>
        <w:t>ask</w:t>
      </w:r>
      <w:proofErr w:type="spellEnd"/>
    </w:p>
    <w:p w14:paraId="16CBD773" w14:textId="25151977" w:rsidR="00DF59AB" w:rsidRDefault="00DF59AB" w:rsidP="000204CE">
      <w:pPr>
        <w:rPr>
          <w:lang w:val="de-AT"/>
        </w:rPr>
      </w:pPr>
    </w:p>
    <w:p w14:paraId="57D552C5" w14:textId="31CB92BE" w:rsidR="000204CE" w:rsidRDefault="00D27C32" w:rsidP="00D27C32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Lösche alle vorhandenen </w:t>
      </w:r>
      <w:proofErr w:type="gramStart"/>
      <w:r>
        <w:rPr>
          <w:lang w:val="de-AT"/>
        </w:rPr>
        <w:t>DHCP Bereiche</w:t>
      </w:r>
      <w:proofErr w:type="gramEnd"/>
    </w:p>
    <w:p w14:paraId="69C93FCA" w14:textId="0177DAF7" w:rsidR="001A7F76" w:rsidRDefault="001A7F76" w:rsidP="00D27C32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>Konfiguriere die 3 berechneten Subnetze, jeweils als eigenen Bereich</w:t>
      </w:r>
    </w:p>
    <w:p w14:paraId="6E17F51E" w14:textId="4BFF758A" w:rsidR="001A7F76" w:rsidRDefault="001A7F76" w:rsidP="00D27C32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>Konfiguriere für jeden Bereich</w:t>
      </w:r>
      <w:r w:rsidR="00AB4A6A">
        <w:rPr>
          <w:lang w:val="de-AT"/>
        </w:rPr>
        <w:t>:</w:t>
      </w:r>
    </w:p>
    <w:p w14:paraId="224D1051" w14:textId="711EBA23" w:rsidR="00AB4A6A" w:rsidRDefault="00AB4A6A" w:rsidP="00AB4A6A">
      <w:pPr>
        <w:pStyle w:val="ListParagraph"/>
        <w:numPr>
          <w:ilvl w:val="2"/>
          <w:numId w:val="27"/>
        </w:numPr>
        <w:rPr>
          <w:lang w:val="de-AT"/>
        </w:rPr>
      </w:pPr>
      <w:r>
        <w:rPr>
          <w:lang w:val="de-AT"/>
        </w:rPr>
        <w:t>IP von HOMER und MARGE ausschließen (nur im 1. Bereich)</w:t>
      </w:r>
    </w:p>
    <w:p w14:paraId="42D7BABD" w14:textId="043467F4" w:rsidR="00AB4A6A" w:rsidRDefault="00AB4A6A" w:rsidP="00AB4A6A">
      <w:pPr>
        <w:pStyle w:val="ListParagraph"/>
        <w:numPr>
          <w:ilvl w:val="2"/>
          <w:numId w:val="27"/>
        </w:numPr>
        <w:rPr>
          <w:lang w:val="de-AT"/>
        </w:rPr>
      </w:pPr>
      <w:r>
        <w:rPr>
          <w:lang w:val="de-AT"/>
        </w:rPr>
        <w:t>IP vom Gateway ausschließen</w:t>
      </w:r>
      <w:r w:rsidR="003A5876">
        <w:rPr>
          <w:lang w:val="de-AT"/>
        </w:rPr>
        <w:t>: in jedem Bereich soll die letzte IP als Gateway eingesetzt werden</w:t>
      </w:r>
    </w:p>
    <w:p w14:paraId="3B5FBB84" w14:textId="26E537D4" w:rsidR="00AB4A6A" w:rsidRDefault="00242B9E" w:rsidP="00AB4A6A">
      <w:pPr>
        <w:pStyle w:val="ListParagraph"/>
        <w:numPr>
          <w:ilvl w:val="2"/>
          <w:numId w:val="27"/>
        </w:numPr>
        <w:rPr>
          <w:lang w:val="de-AT"/>
        </w:rPr>
      </w:pPr>
      <w:r>
        <w:rPr>
          <w:lang w:val="de-AT"/>
        </w:rPr>
        <w:t>DNS für alle Bereiche: 192.168.1.1</w:t>
      </w:r>
    </w:p>
    <w:p w14:paraId="429B90DD" w14:textId="74AC15AB" w:rsidR="00DD3EC4" w:rsidRDefault="00DD3EC4" w:rsidP="00AB4A6A">
      <w:pPr>
        <w:pStyle w:val="ListParagraph"/>
        <w:numPr>
          <w:ilvl w:val="2"/>
          <w:numId w:val="27"/>
        </w:numPr>
        <w:rPr>
          <w:lang w:val="de-AT"/>
        </w:rPr>
      </w:pPr>
      <w:r>
        <w:rPr>
          <w:lang w:val="de-AT"/>
        </w:rPr>
        <w:t xml:space="preserve">Domain Name für alle Bereiche: </w:t>
      </w:r>
      <w:proofErr w:type="spellStart"/>
      <w:r>
        <w:rPr>
          <w:lang w:val="de-AT"/>
        </w:rPr>
        <w:t>sz-</w:t>
      </w:r>
      <w:proofErr w:type="gramStart"/>
      <w:r>
        <w:rPr>
          <w:lang w:val="de-AT"/>
        </w:rPr>
        <w:t>ybbs.local</w:t>
      </w:r>
      <w:proofErr w:type="spellEnd"/>
      <w:proofErr w:type="gramEnd"/>
    </w:p>
    <w:p w14:paraId="083B54AB" w14:textId="1A9DC21E" w:rsidR="001A7F76" w:rsidRDefault="001A7F76" w:rsidP="00D27C32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>Füge alle 3 Bereiche in eine Bereichsgruppierung ein und aktiviere alle Bereiche und die Bereichsgruppierung</w:t>
      </w:r>
    </w:p>
    <w:p w14:paraId="312CB9CA" w14:textId="62A03944" w:rsidR="00DD3EC4" w:rsidRDefault="00DD3EC4" w:rsidP="00DD3EC4">
      <w:pPr>
        <w:rPr>
          <w:lang w:val="de-AT"/>
        </w:rPr>
      </w:pPr>
    </w:p>
    <w:p w14:paraId="37C1DA84" w14:textId="5031D9CD" w:rsidR="00DD3EC4" w:rsidRDefault="00B8147A" w:rsidP="00DD3EC4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>Erneuere die IP auf LISA</w:t>
      </w:r>
    </w:p>
    <w:p w14:paraId="237D76AD" w14:textId="749F5424" w:rsidR="00B8147A" w:rsidRDefault="00B8147A" w:rsidP="00DD3EC4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>Deaktiviere den 1. Bereich</w:t>
      </w:r>
    </w:p>
    <w:p w14:paraId="098B04C9" w14:textId="77777777" w:rsidR="00B8147A" w:rsidRDefault="00B8147A" w:rsidP="00B8147A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>Erneuere die IP auf LISA</w:t>
      </w:r>
    </w:p>
    <w:p w14:paraId="1F6BE709" w14:textId="01458EDA" w:rsidR="00B8147A" w:rsidRDefault="00B8147A" w:rsidP="00B8147A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>Deaktiviere den 2. Bereich</w:t>
      </w:r>
    </w:p>
    <w:p w14:paraId="1528CCFD" w14:textId="7357278F" w:rsidR="00B8147A" w:rsidRDefault="00B8147A" w:rsidP="00B8147A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>Erneuere die IP auf LISA</w:t>
      </w:r>
    </w:p>
    <w:p w14:paraId="4B94D5A5" w14:textId="1BED8CCC" w:rsidR="00997523" w:rsidRDefault="00997523" w:rsidP="00997523">
      <w:pPr>
        <w:rPr>
          <w:lang w:val="de-AT"/>
        </w:rPr>
      </w:pPr>
    </w:p>
    <w:p w14:paraId="033F3D63" w14:textId="597CAC5C" w:rsidR="00B925EB" w:rsidRDefault="003651FC" w:rsidP="003651FC">
      <w:pPr>
        <w:pStyle w:val="ListParagraph"/>
        <w:numPr>
          <w:ilvl w:val="0"/>
          <w:numId w:val="27"/>
        </w:numPr>
        <w:rPr>
          <w:lang w:val="de-AT"/>
        </w:rPr>
      </w:pPr>
      <w:r>
        <w:rPr>
          <w:lang w:val="de-AT"/>
        </w:rPr>
        <w:t xml:space="preserve">Redundante </w:t>
      </w:r>
      <w:proofErr w:type="gramStart"/>
      <w:r>
        <w:rPr>
          <w:lang w:val="de-AT"/>
        </w:rPr>
        <w:t>DHCP Server</w:t>
      </w:r>
      <w:proofErr w:type="gramEnd"/>
      <w:r w:rsidR="00BB17DD">
        <w:rPr>
          <w:lang w:val="de-AT"/>
        </w:rPr>
        <w:t xml:space="preserve"> (manuell</w:t>
      </w:r>
      <w:r w:rsidR="00F2279C">
        <w:rPr>
          <w:lang w:val="de-AT"/>
        </w:rPr>
        <w:t xml:space="preserve"> 80/20</w:t>
      </w:r>
      <w:r w:rsidR="00BB17DD">
        <w:rPr>
          <w:lang w:val="de-AT"/>
        </w:rPr>
        <w:t>)</w:t>
      </w:r>
    </w:p>
    <w:p w14:paraId="5AC876F5" w14:textId="12BB76B1" w:rsidR="006B1835" w:rsidRDefault="005349AB" w:rsidP="006B1835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Lösche alle </w:t>
      </w:r>
      <w:proofErr w:type="gramStart"/>
      <w:r>
        <w:rPr>
          <w:lang w:val="de-AT"/>
        </w:rPr>
        <w:t>DHCP Bereiche</w:t>
      </w:r>
      <w:proofErr w:type="gramEnd"/>
    </w:p>
    <w:p w14:paraId="3CC518D3" w14:textId="1490826A" w:rsidR="005349AB" w:rsidRDefault="005349AB" w:rsidP="006B1835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 xml:space="preserve">Teile das Netz </w:t>
      </w:r>
      <w:r w:rsidRPr="000204CE">
        <w:rPr>
          <w:lang w:val="de-AT"/>
        </w:rPr>
        <w:t>192.168.1.0</w:t>
      </w:r>
      <w:r>
        <w:rPr>
          <w:lang w:val="de-AT"/>
        </w:rPr>
        <w:t xml:space="preserve"> in einen Block mit </w:t>
      </w:r>
    </w:p>
    <w:p w14:paraId="06E7E950" w14:textId="63615188" w:rsidR="005349AB" w:rsidRPr="00761E0B" w:rsidRDefault="00761E0B" w:rsidP="00761E0B">
      <w:pPr>
        <w:ind w:left="1980"/>
        <w:rPr>
          <w:lang w:val="de-AT"/>
        </w:rPr>
      </w:pPr>
      <w:r w:rsidRPr="00761E0B">
        <w:rPr>
          <w:lang w:val="de-AT"/>
        </w:rPr>
        <w:t xml:space="preserve">80% der </w:t>
      </w:r>
      <w:proofErr w:type="gramStart"/>
      <w:r w:rsidRPr="00761E0B">
        <w:rPr>
          <w:lang w:val="de-AT"/>
        </w:rPr>
        <w:t>IP Adressen</w:t>
      </w:r>
      <w:proofErr w:type="gramEnd"/>
    </w:p>
    <w:p w14:paraId="311E6659" w14:textId="692E574B" w:rsidR="00783903" w:rsidRDefault="00761E0B" w:rsidP="00783903">
      <w:pPr>
        <w:ind w:left="1980"/>
        <w:rPr>
          <w:lang w:val="de-AT"/>
        </w:rPr>
      </w:pPr>
      <w:r w:rsidRPr="00761E0B">
        <w:rPr>
          <w:lang w:val="de-AT"/>
        </w:rPr>
        <w:t xml:space="preserve">20% der </w:t>
      </w:r>
      <w:proofErr w:type="gramStart"/>
      <w:r w:rsidRPr="00761E0B">
        <w:rPr>
          <w:lang w:val="de-AT"/>
        </w:rPr>
        <w:t>IP Adressen</w:t>
      </w:r>
      <w:proofErr w:type="gramEnd"/>
    </w:p>
    <w:p w14:paraId="2CA713A5" w14:textId="77777777" w:rsidR="0088513D" w:rsidRDefault="0088513D" w:rsidP="00783903">
      <w:pPr>
        <w:ind w:left="1980"/>
        <w:rPr>
          <w:lang w:val="de-AT"/>
        </w:rPr>
      </w:pPr>
    </w:p>
    <w:p w14:paraId="31D7C14C" w14:textId="4192828C" w:rsidR="00783903" w:rsidRPr="003A187E" w:rsidRDefault="00783903" w:rsidP="00783903">
      <w:pPr>
        <w:ind w:left="1980"/>
        <w:rPr>
          <w:b/>
          <w:lang w:val="de-AT"/>
        </w:rPr>
      </w:pPr>
      <w:r w:rsidRPr="003A187E">
        <w:rPr>
          <w:b/>
          <w:lang w:val="de-AT"/>
        </w:rPr>
        <w:t>Diese Konfiguration ist keine Subnetzkonfiguration!</w:t>
      </w:r>
    </w:p>
    <w:p w14:paraId="271411A2" w14:textId="221E707F" w:rsidR="00783903" w:rsidRPr="003A187E" w:rsidRDefault="00783903" w:rsidP="00783903">
      <w:pPr>
        <w:ind w:left="1980"/>
        <w:rPr>
          <w:b/>
          <w:lang w:val="de-AT"/>
        </w:rPr>
      </w:pPr>
      <w:r w:rsidRPr="003A187E">
        <w:rPr>
          <w:b/>
          <w:lang w:val="de-AT"/>
        </w:rPr>
        <w:t xml:space="preserve">Es wird nur 1 </w:t>
      </w:r>
      <w:proofErr w:type="spellStart"/>
      <w:r w:rsidRPr="003A187E">
        <w:rPr>
          <w:b/>
          <w:lang w:val="de-AT"/>
        </w:rPr>
        <w:t>Subnet</w:t>
      </w:r>
      <w:proofErr w:type="spellEnd"/>
      <w:r w:rsidRPr="003A187E">
        <w:rPr>
          <w:b/>
          <w:lang w:val="de-AT"/>
        </w:rPr>
        <w:t xml:space="preserve"> auf 2 </w:t>
      </w:r>
      <w:proofErr w:type="gramStart"/>
      <w:r w:rsidRPr="003A187E">
        <w:rPr>
          <w:b/>
          <w:lang w:val="de-AT"/>
        </w:rPr>
        <w:t>DHCP Bereiche</w:t>
      </w:r>
      <w:proofErr w:type="gramEnd"/>
      <w:r w:rsidRPr="003A187E">
        <w:rPr>
          <w:b/>
          <w:lang w:val="de-AT"/>
        </w:rPr>
        <w:t xml:space="preserve"> aufgeteilt</w:t>
      </w:r>
      <w:r w:rsidR="0088513D" w:rsidRPr="003A187E">
        <w:rPr>
          <w:b/>
          <w:lang w:val="de-AT"/>
        </w:rPr>
        <w:t>!</w:t>
      </w:r>
    </w:p>
    <w:p w14:paraId="04CE805F" w14:textId="77777777" w:rsidR="0088513D" w:rsidRPr="00761E0B" w:rsidRDefault="0088513D" w:rsidP="0088513D">
      <w:pPr>
        <w:rPr>
          <w:lang w:val="de-AT"/>
        </w:rPr>
      </w:pPr>
    </w:p>
    <w:p w14:paraId="5F6C3F73" w14:textId="0796DBE4" w:rsidR="00761E0B" w:rsidRDefault="00761E0B" w:rsidP="00761E0B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>Konfiguriere die beiden Bereiche</w:t>
      </w:r>
    </w:p>
    <w:p w14:paraId="417E5D45" w14:textId="3FBE21D9" w:rsidR="00F8482F" w:rsidRDefault="44630D81" w:rsidP="44630D81">
      <w:pPr>
        <w:pStyle w:val="ListParagraph"/>
        <w:ind w:left="2160"/>
        <w:rPr>
          <w:lang w:val="de-AT"/>
        </w:rPr>
      </w:pPr>
      <w:r w:rsidRPr="44630D81">
        <w:rPr>
          <w:lang w:val="de-AT"/>
        </w:rPr>
        <w:t xml:space="preserve">Konfiguriere den 1. Bereich auf HOMER, </w:t>
      </w:r>
      <w:proofErr w:type="spellStart"/>
      <w:r w:rsidRPr="44630D81">
        <w:rPr>
          <w:lang w:val="de-AT"/>
        </w:rPr>
        <w:t>Subnetmask</w:t>
      </w:r>
      <w:proofErr w:type="spellEnd"/>
      <w:r w:rsidRPr="44630D81">
        <w:rPr>
          <w:lang w:val="de-AT"/>
        </w:rPr>
        <w:t xml:space="preserve"> 24</w:t>
      </w:r>
    </w:p>
    <w:p w14:paraId="2C1100AC" w14:textId="5617FA12" w:rsidR="44630D81" w:rsidRDefault="44630D81" w:rsidP="44630D81">
      <w:pPr>
        <w:pStyle w:val="ListParagraph"/>
        <w:ind w:left="2160"/>
        <w:rPr>
          <w:lang w:val="de-AT"/>
        </w:rPr>
      </w:pPr>
      <w:r w:rsidRPr="44630D81">
        <w:rPr>
          <w:lang w:val="de-AT"/>
        </w:rPr>
        <w:t xml:space="preserve">Konfiguriere den 2. Bereich auf MARGE, </w:t>
      </w:r>
      <w:proofErr w:type="spellStart"/>
      <w:r w:rsidRPr="44630D81">
        <w:rPr>
          <w:lang w:val="de-AT"/>
        </w:rPr>
        <w:t>Subnetmask</w:t>
      </w:r>
      <w:proofErr w:type="spellEnd"/>
      <w:r w:rsidRPr="44630D81">
        <w:rPr>
          <w:lang w:val="de-AT"/>
        </w:rPr>
        <w:t xml:space="preserve"> 24</w:t>
      </w:r>
    </w:p>
    <w:p w14:paraId="7E274B30" w14:textId="77777777" w:rsidR="00F8482F" w:rsidRPr="00F8482F" w:rsidRDefault="00F8482F" w:rsidP="00F8482F">
      <w:pPr>
        <w:rPr>
          <w:lang w:val="de-AT"/>
        </w:rPr>
      </w:pPr>
    </w:p>
    <w:p w14:paraId="1793B617" w14:textId="1248684B" w:rsidR="002042C8" w:rsidRPr="002042C8" w:rsidRDefault="00774901" w:rsidP="002042C8">
      <w:pPr>
        <w:ind w:left="1980"/>
        <w:rPr>
          <w:lang w:val="de-AT"/>
        </w:rPr>
      </w:pPr>
      <w:r w:rsidRPr="002042C8">
        <w:rPr>
          <w:lang w:val="de-AT"/>
        </w:rPr>
        <w:t xml:space="preserve">Schließe </w:t>
      </w:r>
      <w:r w:rsidR="002D2A24">
        <w:rPr>
          <w:lang w:val="de-AT"/>
        </w:rPr>
        <w:t>.</w:t>
      </w:r>
      <w:r w:rsidRPr="002042C8">
        <w:rPr>
          <w:lang w:val="de-AT"/>
        </w:rPr>
        <w:t>1</w:t>
      </w:r>
      <w:r w:rsidR="002D2A24">
        <w:rPr>
          <w:lang w:val="de-AT"/>
        </w:rPr>
        <w:t xml:space="preserve"> </w:t>
      </w:r>
      <w:r w:rsidRPr="002042C8">
        <w:rPr>
          <w:lang w:val="de-AT"/>
        </w:rPr>
        <w:t>-</w:t>
      </w:r>
      <w:r w:rsidR="002D2A24">
        <w:rPr>
          <w:lang w:val="de-AT"/>
        </w:rPr>
        <w:t xml:space="preserve"> .</w:t>
      </w:r>
      <w:r w:rsidRPr="002042C8">
        <w:rPr>
          <w:lang w:val="de-AT"/>
        </w:rPr>
        <w:t>10</w:t>
      </w:r>
      <w:r w:rsidR="002042C8" w:rsidRPr="002042C8">
        <w:rPr>
          <w:lang w:val="de-AT"/>
        </w:rPr>
        <w:t xml:space="preserve"> </w:t>
      </w:r>
      <w:r w:rsidR="002B0BAB">
        <w:rPr>
          <w:lang w:val="de-AT"/>
        </w:rPr>
        <w:t xml:space="preserve">(im 1. Bereich) </w:t>
      </w:r>
      <w:r w:rsidR="002042C8" w:rsidRPr="002042C8">
        <w:rPr>
          <w:lang w:val="de-AT"/>
        </w:rPr>
        <w:t xml:space="preserve">und </w:t>
      </w:r>
      <w:r w:rsidR="002D2A24">
        <w:rPr>
          <w:lang w:val="de-AT"/>
        </w:rPr>
        <w:t>.</w:t>
      </w:r>
      <w:r w:rsidR="002042C8" w:rsidRPr="002042C8">
        <w:rPr>
          <w:lang w:val="de-AT"/>
        </w:rPr>
        <w:t>254</w:t>
      </w:r>
      <w:r w:rsidRPr="002042C8">
        <w:rPr>
          <w:lang w:val="de-AT"/>
        </w:rPr>
        <w:t xml:space="preserve"> </w:t>
      </w:r>
      <w:r w:rsidR="002B0BAB">
        <w:rPr>
          <w:lang w:val="de-AT"/>
        </w:rPr>
        <w:t xml:space="preserve">(im 2. Bereich) </w:t>
      </w:r>
      <w:r w:rsidRPr="002042C8">
        <w:rPr>
          <w:lang w:val="de-AT"/>
        </w:rPr>
        <w:t>aus</w:t>
      </w:r>
    </w:p>
    <w:p w14:paraId="05E544A0" w14:textId="77777777" w:rsidR="002042C8" w:rsidRPr="00D94C5C" w:rsidRDefault="00774901" w:rsidP="002042C8">
      <w:pPr>
        <w:ind w:left="1980"/>
        <w:rPr>
          <w:lang w:val="en-US"/>
        </w:rPr>
      </w:pPr>
      <w:r w:rsidRPr="00D94C5C">
        <w:rPr>
          <w:lang w:val="en-US"/>
        </w:rPr>
        <w:t>DNS Server 192.168.1.1</w:t>
      </w:r>
    </w:p>
    <w:p w14:paraId="0A89E04E" w14:textId="47867049" w:rsidR="00761E0B" w:rsidRPr="00D94C5C" w:rsidRDefault="002042C8" w:rsidP="002042C8">
      <w:pPr>
        <w:ind w:left="1980"/>
        <w:rPr>
          <w:lang w:val="en-US"/>
        </w:rPr>
      </w:pPr>
      <w:r w:rsidRPr="00D94C5C">
        <w:rPr>
          <w:lang w:val="en-US"/>
        </w:rPr>
        <w:t>Router 192.168.1.254</w:t>
      </w:r>
    </w:p>
    <w:p w14:paraId="0B8E8946" w14:textId="0936F63E" w:rsidR="002042C8" w:rsidRPr="00D94C5C" w:rsidRDefault="002042C8" w:rsidP="002042C8">
      <w:pPr>
        <w:ind w:left="1980"/>
        <w:rPr>
          <w:lang w:val="en-US"/>
        </w:rPr>
      </w:pPr>
      <w:r w:rsidRPr="00D94C5C">
        <w:rPr>
          <w:lang w:val="en-US"/>
        </w:rPr>
        <w:t xml:space="preserve">Domain Name: </w:t>
      </w:r>
      <w:proofErr w:type="spellStart"/>
      <w:r w:rsidRPr="00D94C5C">
        <w:rPr>
          <w:lang w:val="en-US"/>
        </w:rPr>
        <w:t>sz-</w:t>
      </w:r>
      <w:proofErr w:type="gramStart"/>
      <w:r w:rsidRPr="00D94C5C">
        <w:rPr>
          <w:lang w:val="en-US"/>
        </w:rPr>
        <w:t>ybbs.local</w:t>
      </w:r>
      <w:proofErr w:type="spellEnd"/>
      <w:proofErr w:type="gramEnd"/>
    </w:p>
    <w:p w14:paraId="1C91673E" w14:textId="01DA7CE5" w:rsidR="00B263E5" w:rsidRDefault="44630D81" w:rsidP="44630D81">
      <w:pPr>
        <w:ind w:left="1980"/>
        <w:rPr>
          <w:b/>
          <w:bCs/>
          <w:lang w:val="de-AT"/>
        </w:rPr>
      </w:pPr>
      <w:r w:rsidRPr="44630D81">
        <w:rPr>
          <w:b/>
          <w:bCs/>
          <w:lang w:val="de-AT"/>
        </w:rPr>
        <w:t xml:space="preserve">Stelle im 2. Bereich eine Verzögerung von </w:t>
      </w:r>
      <w:proofErr w:type="spellStart"/>
      <w:r w:rsidRPr="44630D81">
        <w:rPr>
          <w:b/>
          <w:bCs/>
          <w:lang w:val="de-AT"/>
        </w:rPr>
        <w:t>500ms</w:t>
      </w:r>
      <w:proofErr w:type="spellEnd"/>
      <w:r w:rsidRPr="44630D81">
        <w:rPr>
          <w:b/>
          <w:bCs/>
          <w:lang w:val="de-AT"/>
        </w:rPr>
        <w:t xml:space="preserve"> ein</w:t>
      </w:r>
    </w:p>
    <w:p w14:paraId="762BBEB6" w14:textId="074048A7" w:rsidR="001F10FE" w:rsidRDefault="001F10FE" w:rsidP="002042C8">
      <w:pPr>
        <w:ind w:left="1980"/>
        <w:rPr>
          <w:lang w:val="de-AT"/>
        </w:rPr>
      </w:pPr>
    </w:p>
    <w:p w14:paraId="0D94D974" w14:textId="3947D6BE" w:rsidR="001F10FE" w:rsidRDefault="001F10FE" w:rsidP="001F10FE">
      <w:pPr>
        <w:pStyle w:val="ListParagraph"/>
        <w:numPr>
          <w:ilvl w:val="1"/>
          <w:numId w:val="27"/>
        </w:numPr>
        <w:rPr>
          <w:lang w:val="de-AT"/>
        </w:rPr>
      </w:pPr>
      <w:r>
        <w:rPr>
          <w:lang w:val="de-AT"/>
        </w:rPr>
        <w:t>Test</w:t>
      </w:r>
    </w:p>
    <w:p w14:paraId="14061091" w14:textId="23B27B79" w:rsidR="001F10FE" w:rsidRDefault="001F10FE" w:rsidP="001F10FE">
      <w:pPr>
        <w:pStyle w:val="ListParagraph"/>
        <w:ind w:left="2160"/>
        <w:rPr>
          <w:lang w:val="de-AT"/>
        </w:rPr>
      </w:pPr>
      <w:r>
        <w:rPr>
          <w:lang w:val="de-AT"/>
        </w:rPr>
        <w:t xml:space="preserve">Erneuere die </w:t>
      </w:r>
      <w:proofErr w:type="gramStart"/>
      <w:r>
        <w:rPr>
          <w:lang w:val="de-AT"/>
        </w:rPr>
        <w:t>IP Adresse</w:t>
      </w:r>
      <w:proofErr w:type="gramEnd"/>
      <w:r>
        <w:rPr>
          <w:lang w:val="de-AT"/>
        </w:rPr>
        <w:t xml:space="preserve"> auf LISA </w:t>
      </w:r>
      <w:r w:rsidRPr="001F10FE">
        <w:rPr>
          <w:lang w:val="de-AT"/>
        </w:rPr>
        <w:sym w:font="Wingdings" w:char="F0E0"/>
      </w:r>
      <w:r>
        <w:rPr>
          <w:lang w:val="de-AT"/>
        </w:rPr>
        <w:t xml:space="preserve"> IP aus 1. Bereich</w:t>
      </w:r>
    </w:p>
    <w:p w14:paraId="1137A016" w14:textId="26233FDD" w:rsidR="001F10FE" w:rsidRDefault="0FB9E893" w:rsidP="0FB9E893">
      <w:pPr>
        <w:pStyle w:val="ListParagraph"/>
        <w:ind w:left="2160"/>
        <w:rPr>
          <w:lang w:val="de-AT"/>
        </w:rPr>
      </w:pPr>
      <w:r w:rsidRPr="0FB9E893">
        <w:rPr>
          <w:lang w:val="de-AT"/>
        </w:rPr>
        <w:t xml:space="preserve">Trenne in der </w:t>
      </w:r>
      <w:proofErr w:type="spellStart"/>
      <w:r w:rsidRPr="0FB9E893">
        <w:rPr>
          <w:lang w:val="de-AT"/>
        </w:rPr>
        <w:t>VMWare</w:t>
      </w:r>
      <w:proofErr w:type="spellEnd"/>
      <w:r w:rsidRPr="0FB9E893">
        <w:rPr>
          <w:lang w:val="de-AT"/>
        </w:rPr>
        <w:t xml:space="preserve"> auf HOMER die Netzwerkverbindung</w:t>
      </w:r>
    </w:p>
    <w:p w14:paraId="2483546F" w14:textId="7D246977" w:rsidR="001F10FE" w:rsidRPr="001F10FE" w:rsidRDefault="001F10FE" w:rsidP="001F10FE">
      <w:pPr>
        <w:pStyle w:val="ListParagraph"/>
        <w:ind w:left="2160"/>
        <w:rPr>
          <w:lang w:val="de-AT"/>
        </w:rPr>
      </w:pPr>
      <w:r>
        <w:rPr>
          <w:lang w:val="de-AT"/>
        </w:rPr>
        <w:t xml:space="preserve">Erneuere die </w:t>
      </w:r>
      <w:proofErr w:type="gramStart"/>
      <w:r>
        <w:rPr>
          <w:lang w:val="de-AT"/>
        </w:rPr>
        <w:t>IP Adresse</w:t>
      </w:r>
      <w:proofErr w:type="gramEnd"/>
      <w:r>
        <w:rPr>
          <w:lang w:val="de-AT"/>
        </w:rPr>
        <w:t xml:space="preserve"> auf LISA </w:t>
      </w:r>
      <w:r w:rsidRPr="001F10FE">
        <w:rPr>
          <w:lang w:val="de-AT"/>
        </w:rPr>
        <w:sym w:font="Wingdings" w:char="F0E0"/>
      </w:r>
      <w:r>
        <w:rPr>
          <w:lang w:val="de-AT"/>
        </w:rPr>
        <w:t xml:space="preserve"> IP aus 2. Bereich</w:t>
      </w:r>
    </w:p>
    <w:p w14:paraId="3DEEC669" w14:textId="2DCEF3E9" w:rsidR="00776F55" w:rsidRDefault="00776F55" w:rsidP="00776F55">
      <w:pPr>
        <w:pStyle w:val="PlainText"/>
      </w:pPr>
    </w:p>
    <w:p w14:paraId="5770FB53" w14:textId="5D5E76B4" w:rsidR="00BB17DD" w:rsidRDefault="0FB9E893" w:rsidP="00BB17DD">
      <w:pPr>
        <w:pStyle w:val="ListParagraph"/>
        <w:numPr>
          <w:ilvl w:val="0"/>
          <w:numId w:val="27"/>
        </w:numPr>
        <w:rPr>
          <w:lang w:val="de-AT"/>
        </w:rPr>
      </w:pPr>
      <w:r w:rsidRPr="0FB9E893">
        <w:rPr>
          <w:lang w:val="de-AT"/>
        </w:rPr>
        <w:t xml:space="preserve">Redundante </w:t>
      </w:r>
      <w:proofErr w:type="gramStart"/>
      <w:r w:rsidRPr="0FB9E893">
        <w:rPr>
          <w:lang w:val="de-AT"/>
        </w:rPr>
        <w:t>DHCP Server</w:t>
      </w:r>
      <w:proofErr w:type="gramEnd"/>
      <w:r w:rsidRPr="0FB9E893">
        <w:rPr>
          <w:lang w:val="de-AT"/>
        </w:rPr>
        <w:t xml:space="preserve"> (automatisch mit </w:t>
      </w:r>
      <w:proofErr w:type="spellStart"/>
      <w:r w:rsidRPr="0FB9E893">
        <w:rPr>
          <w:lang w:val="de-AT"/>
        </w:rPr>
        <w:t>failover</w:t>
      </w:r>
      <w:proofErr w:type="spellEnd"/>
      <w:r w:rsidRPr="0FB9E893">
        <w:rPr>
          <w:lang w:val="de-AT"/>
        </w:rPr>
        <w:t>)</w:t>
      </w:r>
    </w:p>
    <w:p w14:paraId="164E6523" w14:textId="19CD6764" w:rsidR="0FB9E893" w:rsidRDefault="0FB9E893" w:rsidP="0FB9E893">
      <w:pPr>
        <w:pStyle w:val="ListParagraph"/>
        <w:numPr>
          <w:ilvl w:val="1"/>
          <w:numId w:val="27"/>
        </w:numPr>
        <w:rPr>
          <w:lang w:val="de-AT"/>
        </w:rPr>
      </w:pPr>
      <w:r w:rsidRPr="0FB9E893">
        <w:rPr>
          <w:lang w:val="de-AT"/>
        </w:rPr>
        <w:t>Lösche die beiden Bereiche von HOMER und MARGE wieder</w:t>
      </w:r>
    </w:p>
    <w:p w14:paraId="242F3FCF" w14:textId="15BACF8A" w:rsidR="0FB9E893" w:rsidRDefault="0FB9E893" w:rsidP="0FB9E893">
      <w:pPr>
        <w:pStyle w:val="ListParagraph"/>
        <w:numPr>
          <w:ilvl w:val="1"/>
          <w:numId w:val="27"/>
        </w:numPr>
        <w:rPr>
          <w:lang w:val="de-AT"/>
        </w:rPr>
      </w:pPr>
      <w:r w:rsidRPr="0FB9E893">
        <w:rPr>
          <w:lang w:val="de-AT"/>
        </w:rPr>
        <w:t>Lege NUR auf HOMER einen neuen Bereich über das gesamte Netz an</w:t>
      </w:r>
    </w:p>
    <w:p w14:paraId="24A26EBF" w14:textId="3E2296C7" w:rsidR="0FB9E893" w:rsidRDefault="0FB9E893" w:rsidP="0FB9E893">
      <w:pPr>
        <w:ind w:left="1980"/>
        <w:rPr>
          <w:lang w:val="de-AT"/>
        </w:rPr>
      </w:pPr>
      <w:r w:rsidRPr="0FB9E893">
        <w:rPr>
          <w:lang w:val="de-AT"/>
        </w:rPr>
        <w:t>192.168.1.1 - .254</w:t>
      </w:r>
    </w:p>
    <w:p w14:paraId="23208A9A" w14:textId="68288D02" w:rsidR="0FB9E893" w:rsidRDefault="0FB9E893" w:rsidP="0FB9E893">
      <w:pPr>
        <w:ind w:left="1980"/>
        <w:rPr>
          <w:lang w:val="de-AT"/>
        </w:rPr>
      </w:pPr>
      <w:r w:rsidRPr="0FB9E893">
        <w:rPr>
          <w:lang w:val="de-AT"/>
        </w:rPr>
        <w:t>Schließe .1 - .10 und .254 aus</w:t>
      </w:r>
    </w:p>
    <w:p w14:paraId="457D3596" w14:textId="77777777" w:rsidR="0FB9E893" w:rsidRDefault="0FB9E893" w:rsidP="0FB9E893">
      <w:pPr>
        <w:ind w:left="1980"/>
        <w:rPr>
          <w:lang w:val="de-AT"/>
        </w:rPr>
      </w:pPr>
      <w:proofErr w:type="gramStart"/>
      <w:r w:rsidRPr="0FB9E893">
        <w:rPr>
          <w:lang w:val="de-AT"/>
        </w:rPr>
        <w:t>DNS Server</w:t>
      </w:r>
      <w:proofErr w:type="gramEnd"/>
      <w:r w:rsidRPr="0FB9E893">
        <w:rPr>
          <w:lang w:val="de-AT"/>
        </w:rPr>
        <w:t xml:space="preserve"> 192.168.1.1</w:t>
      </w:r>
    </w:p>
    <w:p w14:paraId="32B9C482" w14:textId="47867049" w:rsidR="0FB9E893" w:rsidRPr="00D94C5C" w:rsidRDefault="0FB9E893" w:rsidP="0FB9E893">
      <w:pPr>
        <w:ind w:left="1980"/>
        <w:rPr>
          <w:lang w:val="en-US"/>
        </w:rPr>
      </w:pPr>
      <w:r w:rsidRPr="00D94C5C">
        <w:rPr>
          <w:lang w:val="en-US"/>
        </w:rPr>
        <w:t>Router 192.168.1.254</w:t>
      </w:r>
    </w:p>
    <w:p w14:paraId="51884388" w14:textId="6DDE72EE" w:rsidR="0FB9E893" w:rsidRPr="00D94C5C" w:rsidRDefault="0FB9E893" w:rsidP="0FB9E893">
      <w:pPr>
        <w:ind w:left="1980"/>
        <w:rPr>
          <w:lang w:val="en-US"/>
        </w:rPr>
      </w:pPr>
      <w:r w:rsidRPr="00D94C5C">
        <w:rPr>
          <w:lang w:val="en-US"/>
        </w:rPr>
        <w:t xml:space="preserve">Domain Name: </w:t>
      </w:r>
      <w:proofErr w:type="spellStart"/>
      <w:r w:rsidRPr="00D94C5C">
        <w:rPr>
          <w:lang w:val="en-US"/>
        </w:rPr>
        <w:t>sz-</w:t>
      </w:r>
      <w:proofErr w:type="gramStart"/>
      <w:r w:rsidRPr="00D94C5C">
        <w:rPr>
          <w:lang w:val="en-US"/>
        </w:rPr>
        <w:t>ybbs.local</w:t>
      </w:r>
      <w:proofErr w:type="spellEnd"/>
      <w:proofErr w:type="gramEnd"/>
    </w:p>
    <w:p w14:paraId="21C80C8B" w14:textId="3C49469E" w:rsidR="0FB9E893" w:rsidRPr="00D94C5C" w:rsidRDefault="0FB9E893" w:rsidP="0FB9E893">
      <w:pPr>
        <w:ind w:left="1980"/>
        <w:rPr>
          <w:lang w:val="en-US"/>
        </w:rPr>
      </w:pPr>
    </w:p>
    <w:p w14:paraId="3A2BC94F" w14:textId="3B210E25" w:rsidR="0FB9E893" w:rsidRDefault="0FB9E893" w:rsidP="0FB9E893">
      <w:pPr>
        <w:pStyle w:val="ListParagraph"/>
        <w:numPr>
          <w:ilvl w:val="1"/>
          <w:numId w:val="27"/>
        </w:numPr>
        <w:rPr>
          <w:lang w:val="de-AT"/>
        </w:rPr>
      </w:pPr>
      <w:r w:rsidRPr="0FB9E893">
        <w:rPr>
          <w:lang w:val="de-AT"/>
        </w:rPr>
        <w:t xml:space="preserve">Konfiguriere auf HOMER </w:t>
      </w:r>
      <w:proofErr w:type="gramStart"/>
      <w:r w:rsidRPr="0FB9E893">
        <w:rPr>
          <w:lang w:val="de-AT"/>
        </w:rPr>
        <w:t>den Failover</w:t>
      </w:r>
      <w:proofErr w:type="gramEnd"/>
      <w:r w:rsidRPr="0FB9E893">
        <w:rPr>
          <w:lang w:val="de-AT"/>
        </w:rPr>
        <w:t xml:space="preserve"> für den DHCP Bereich</w:t>
      </w:r>
    </w:p>
    <w:p w14:paraId="468C07D4" w14:textId="4968A55C" w:rsidR="0FB9E893" w:rsidRDefault="0FB9E893" w:rsidP="0FB9E893">
      <w:pPr>
        <w:ind w:left="1980"/>
        <w:rPr>
          <w:lang w:val="de-AT"/>
        </w:rPr>
      </w:pPr>
      <w:r w:rsidRPr="0FB9E893">
        <w:rPr>
          <w:lang w:val="de-AT"/>
        </w:rPr>
        <w:lastRenderedPageBreak/>
        <w:t xml:space="preserve">DHCP Bereich </w:t>
      </w:r>
      <w:proofErr w:type="spellStart"/>
      <w:r w:rsidRPr="0FB9E893">
        <w:rPr>
          <w:lang w:val="de-AT"/>
        </w:rPr>
        <w:t>RMT</w:t>
      </w:r>
      <w:proofErr w:type="spellEnd"/>
      <w:r w:rsidRPr="0FB9E893">
        <w:rPr>
          <w:lang w:val="de-AT"/>
        </w:rPr>
        <w:t xml:space="preserve"> – Failover konfigurieren</w:t>
      </w:r>
    </w:p>
    <w:p w14:paraId="5C50EEB0" w14:textId="029E9A3E" w:rsidR="0FB9E893" w:rsidRDefault="0FB9E893" w:rsidP="0FB9E893">
      <w:pPr>
        <w:ind w:left="1980"/>
        <w:rPr>
          <w:lang w:val="de-AT"/>
        </w:rPr>
      </w:pPr>
      <w:r w:rsidRPr="0FB9E893">
        <w:rPr>
          <w:lang w:val="de-AT"/>
        </w:rPr>
        <w:t>Partnerserver – Server hinzufügen - marge.sz-</w:t>
      </w:r>
      <w:proofErr w:type="spellStart"/>
      <w:proofErr w:type="gramStart"/>
      <w:r w:rsidRPr="0FB9E893">
        <w:rPr>
          <w:lang w:val="de-AT"/>
        </w:rPr>
        <w:t>ybbs.local</w:t>
      </w:r>
      <w:proofErr w:type="spellEnd"/>
      <w:proofErr w:type="gramEnd"/>
    </w:p>
    <w:p w14:paraId="37F9FA82" w14:textId="2D50DAAA" w:rsidR="0FB9E893" w:rsidRDefault="0FB9E893" w:rsidP="0FB9E893">
      <w:pPr>
        <w:ind w:left="1980"/>
        <w:rPr>
          <w:lang w:val="de-AT"/>
        </w:rPr>
      </w:pPr>
      <w:r w:rsidRPr="0FB9E893">
        <w:rPr>
          <w:lang w:val="de-AT"/>
        </w:rPr>
        <w:t>Modus: Hot Standby, reservierte Adressen für Partnerserver 20%</w:t>
      </w:r>
    </w:p>
    <w:p w14:paraId="2DC890F8" w14:textId="44CF27AA" w:rsidR="0FB9E893" w:rsidRDefault="0FB9E893" w:rsidP="0FB9E893">
      <w:pPr>
        <w:ind w:left="1416" w:firstLine="564"/>
        <w:rPr>
          <w:lang w:val="de-AT"/>
        </w:rPr>
      </w:pPr>
      <w:r w:rsidRPr="0FB9E893">
        <w:rPr>
          <w:lang w:val="de-AT"/>
        </w:rPr>
        <w:t xml:space="preserve">Geheimer Schlüssel: </w:t>
      </w:r>
      <w:proofErr w:type="spellStart"/>
      <w:r w:rsidRPr="0FB9E893">
        <w:rPr>
          <w:lang w:val="de-AT"/>
        </w:rPr>
        <w:t>htl</w:t>
      </w:r>
      <w:proofErr w:type="spellEnd"/>
    </w:p>
    <w:p w14:paraId="3F4C93DF" w14:textId="6274E490" w:rsidR="0FB9E893" w:rsidRDefault="0FB9E893" w:rsidP="0FB9E893">
      <w:pPr>
        <w:ind w:left="1416" w:firstLine="564"/>
        <w:rPr>
          <w:lang w:val="de-AT"/>
        </w:rPr>
      </w:pPr>
      <w:r w:rsidRPr="0FB9E893">
        <w:rPr>
          <w:lang w:val="de-AT"/>
        </w:rPr>
        <w:t>Nach der Fertigstellung muss der gleiche Bereich auf MARGE vorhanden sein</w:t>
      </w:r>
    </w:p>
    <w:p w14:paraId="2C34E0AE" w14:textId="37A5CBFB" w:rsidR="0FB9E893" w:rsidRDefault="0FB9E893" w:rsidP="0FB9E893">
      <w:pPr>
        <w:ind w:left="1416" w:firstLine="564"/>
        <w:rPr>
          <w:lang w:val="de-AT"/>
        </w:rPr>
      </w:pPr>
    </w:p>
    <w:p w14:paraId="18ECA2AB" w14:textId="62CB17A9" w:rsidR="0FB9E893" w:rsidRDefault="0FB9E893" w:rsidP="0FB9E893">
      <w:pPr>
        <w:pStyle w:val="ListParagraph"/>
        <w:numPr>
          <w:ilvl w:val="1"/>
          <w:numId w:val="27"/>
        </w:numPr>
        <w:rPr>
          <w:lang w:val="de-AT"/>
        </w:rPr>
      </w:pPr>
      <w:r w:rsidRPr="0FB9E893">
        <w:rPr>
          <w:lang w:val="de-AT"/>
        </w:rPr>
        <w:t>Test</w:t>
      </w:r>
    </w:p>
    <w:p w14:paraId="70CFBC17" w14:textId="4BDE46C5" w:rsidR="0FB9E893" w:rsidRDefault="0FB9E893" w:rsidP="0FB9E893">
      <w:pPr>
        <w:ind w:left="1980"/>
        <w:rPr>
          <w:lang w:val="de-AT"/>
        </w:rPr>
      </w:pPr>
      <w:r w:rsidRPr="0FB9E893">
        <w:rPr>
          <w:lang w:val="de-AT"/>
        </w:rPr>
        <w:t xml:space="preserve">Fordere auf LISA eine neue IP an </w:t>
      </w:r>
      <w:proofErr w:type="spellStart"/>
      <w:r w:rsidRPr="0FB9E893">
        <w:rPr>
          <w:rFonts w:ascii="Courier New" w:eastAsia="Courier New" w:hAnsi="Courier New" w:cs="Courier New"/>
          <w:lang w:val="de-AT"/>
        </w:rPr>
        <w:t>ipconfig</w:t>
      </w:r>
      <w:proofErr w:type="spellEnd"/>
      <w:r w:rsidRPr="0FB9E893">
        <w:rPr>
          <w:rFonts w:ascii="Courier New" w:eastAsia="Courier New" w:hAnsi="Courier New" w:cs="Courier New"/>
          <w:lang w:val="de-AT"/>
        </w:rPr>
        <w:t xml:space="preserve"> /</w:t>
      </w:r>
      <w:proofErr w:type="spellStart"/>
      <w:r w:rsidRPr="0FB9E893">
        <w:rPr>
          <w:rFonts w:ascii="Courier New" w:eastAsia="Courier New" w:hAnsi="Courier New" w:cs="Courier New"/>
          <w:lang w:val="de-AT"/>
        </w:rPr>
        <w:t>renew</w:t>
      </w:r>
      <w:proofErr w:type="spellEnd"/>
    </w:p>
    <w:p w14:paraId="25839468" w14:textId="440486E6" w:rsidR="0FB9E893" w:rsidRDefault="0FB9E893" w:rsidP="0FB9E893">
      <w:pPr>
        <w:ind w:left="1980"/>
        <w:rPr>
          <w:lang w:val="de-AT"/>
        </w:rPr>
      </w:pPr>
      <w:r w:rsidRPr="0FB9E893">
        <w:rPr>
          <w:lang w:val="de-AT"/>
        </w:rPr>
        <w:t>Die Adresslease muss auf HOMER und MARGE synchronisiert sein</w:t>
      </w:r>
    </w:p>
    <w:p w14:paraId="58ACCFC4" w14:textId="52270F78" w:rsidR="0FB9E893" w:rsidRDefault="0FB9E893" w:rsidP="0FB9E893">
      <w:pPr>
        <w:ind w:left="1980"/>
        <w:rPr>
          <w:lang w:val="de-AT"/>
        </w:rPr>
      </w:pPr>
      <w:r w:rsidRPr="0FB9E893">
        <w:rPr>
          <w:lang w:val="de-AT"/>
        </w:rPr>
        <w:t xml:space="preserve">Gib die IP auf LISA zurück </w:t>
      </w:r>
      <w:proofErr w:type="spellStart"/>
      <w:r w:rsidRPr="0FB9E893">
        <w:rPr>
          <w:rFonts w:ascii="Courier New" w:eastAsia="Courier New" w:hAnsi="Courier New" w:cs="Courier New"/>
          <w:lang w:val="de-AT"/>
        </w:rPr>
        <w:t>ipconfig</w:t>
      </w:r>
      <w:proofErr w:type="spellEnd"/>
      <w:r w:rsidRPr="0FB9E893">
        <w:rPr>
          <w:rFonts w:ascii="Courier New" w:eastAsia="Courier New" w:hAnsi="Courier New" w:cs="Courier New"/>
          <w:lang w:val="de-AT"/>
        </w:rPr>
        <w:t xml:space="preserve"> /release</w:t>
      </w:r>
    </w:p>
    <w:p w14:paraId="53506B94" w14:textId="2605A0EF" w:rsidR="0FB9E893" w:rsidRDefault="0FB9E893" w:rsidP="0FB9E893">
      <w:pPr>
        <w:ind w:left="1980"/>
        <w:rPr>
          <w:lang w:val="de-AT"/>
        </w:rPr>
      </w:pPr>
      <w:r w:rsidRPr="0FB9E893">
        <w:rPr>
          <w:lang w:val="de-AT"/>
        </w:rPr>
        <w:t>Die Adresslease muss auf HOMER und MARGE entfernt werden</w:t>
      </w:r>
    </w:p>
    <w:p w14:paraId="1A08EBD9" w14:textId="60489F5E" w:rsidR="0FB9E893" w:rsidRDefault="0FB9E893" w:rsidP="0FB9E893">
      <w:pPr>
        <w:ind w:left="1980"/>
        <w:rPr>
          <w:lang w:val="de-AT"/>
        </w:rPr>
      </w:pPr>
    </w:p>
    <w:p w14:paraId="5FE0B5AA" w14:textId="1BE6B965" w:rsidR="0FB9E893" w:rsidRDefault="0FB9E893" w:rsidP="0FB9E893">
      <w:pPr>
        <w:ind w:left="1980"/>
        <w:rPr>
          <w:lang w:val="de-AT"/>
        </w:rPr>
      </w:pPr>
      <w:r w:rsidRPr="0FB9E893">
        <w:rPr>
          <w:lang w:val="de-AT"/>
        </w:rPr>
        <w:t xml:space="preserve">Trenne in der </w:t>
      </w:r>
      <w:proofErr w:type="spellStart"/>
      <w:r w:rsidRPr="0FB9E893">
        <w:rPr>
          <w:lang w:val="de-AT"/>
        </w:rPr>
        <w:t>VMWare</w:t>
      </w:r>
      <w:proofErr w:type="spellEnd"/>
      <w:r w:rsidRPr="0FB9E893">
        <w:rPr>
          <w:lang w:val="de-AT"/>
        </w:rPr>
        <w:t xml:space="preserve"> auf HOMER die Netzwerkverbindung</w:t>
      </w:r>
    </w:p>
    <w:p w14:paraId="7BA20A2B" w14:textId="7FC9ABB8" w:rsidR="0FB9E893" w:rsidRDefault="0FB9E893" w:rsidP="0FB9E893">
      <w:pPr>
        <w:ind w:left="1980"/>
        <w:rPr>
          <w:lang w:val="de-AT"/>
        </w:rPr>
      </w:pPr>
      <w:r w:rsidRPr="0FB9E893">
        <w:rPr>
          <w:lang w:val="de-AT"/>
        </w:rPr>
        <w:t xml:space="preserve">Fordere auf LISA eine neue IP an </w:t>
      </w:r>
      <w:proofErr w:type="spellStart"/>
      <w:r w:rsidRPr="0FB9E893">
        <w:rPr>
          <w:rFonts w:ascii="Courier New" w:eastAsia="Courier New" w:hAnsi="Courier New" w:cs="Courier New"/>
          <w:lang w:val="de-AT"/>
        </w:rPr>
        <w:t>ipconfig</w:t>
      </w:r>
      <w:proofErr w:type="spellEnd"/>
      <w:r w:rsidRPr="0FB9E893">
        <w:rPr>
          <w:rFonts w:ascii="Courier New" w:eastAsia="Courier New" w:hAnsi="Courier New" w:cs="Courier New"/>
          <w:lang w:val="de-AT"/>
        </w:rPr>
        <w:t xml:space="preserve"> /</w:t>
      </w:r>
      <w:proofErr w:type="spellStart"/>
      <w:r w:rsidRPr="0FB9E893">
        <w:rPr>
          <w:rFonts w:ascii="Courier New" w:eastAsia="Courier New" w:hAnsi="Courier New" w:cs="Courier New"/>
          <w:lang w:val="de-AT"/>
        </w:rPr>
        <w:t>renew</w:t>
      </w:r>
      <w:proofErr w:type="spellEnd"/>
    </w:p>
    <w:p w14:paraId="55FB53C5" w14:textId="4AC7E903" w:rsidR="0FB9E893" w:rsidRDefault="0FB9E893" w:rsidP="0FB9E893">
      <w:pPr>
        <w:ind w:left="1980"/>
        <w:rPr>
          <w:lang w:val="de-AT"/>
        </w:rPr>
      </w:pPr>
      <w:r w:rsidRPr="0FB9E893">
        <w:rPr>
          <w:lang w:val="de-AT"/>
        </w:rPr>
        <w:t xml:space="preserve">LISA muss trotzdem eine IP erhalten und nach dem Wiederverbinden von HOMER werden die </w:t>
      </w:r>
      <w:proofErr w:type="spellStart"/>
      <w:r w:rsidRPr="0FB9E893">
        <w:rPr>
          <w:lang w:val="de-AT"/>
        </w:rPr>
        <w:t>Adressleases</w:t>
      </w:r>
      <w:proofErr w:type="spellEnd"/>
      <w:r w:rsidRPr="0FB9E893">
        <w:rPr>
          <w:lang w:val="de-AT"/>
        </w:rPr>
        <w:t xml:space="preserve"> zwischen HOMER und MARGE synchronisiert</w:t>
      </w:r>
    </w:p>
    <w:p w14:paraId="0ECE0726" w14:textId="1B3A881C" w:rsidR="0FB9E893" w:rsidRDefault="0FB9E893" w:rsidP="0FB9E893">
      <w:pPr>
        <w:ind w:left="1980"/>
        <w:rPr>
          <w:lang w:val="de-AT"/>
        </w:rPr>
      </w:pPr>
    </w:p>
    <w:p w14:paraId="046951BA" w14:textId="77777777" w:rsidR="00BB17DD" w:rsidRPr="00CC5062" w:rsidRDefault="00BB17DD" w:rsidP="00776F55">
      <w:pPr>
        <w:pStyle w:val="PlainText"/>
      </w:pPr>
    </w:p>
    <w:p w14:paraId="0FCFAB14" w14:textId="77777777" w:rsidR="00776F55" w:rsidRPr="00CC5062" w:rsidRDefault="00776F55" w:rsidP="00776F55">
      <w:pPr>
        <w:pStyle w:val="PlainText"/>
      </w:pPr>
      <w:r w:rsidRPr="00CC5062">
        <w:t xml:space="preserve">VM DHCP Service auf Mac </w:t>
      </w:r>
      <w:proofErr w:type="spellStart"/>
      <w:r w:rsidRPr="00CC5062">
        <w:t>VMWare</w:t>
      </w:r>
      <w:proofErr w:type="spellEnd"/>
      <w:r w:rsidRPr="00CC5062">
        <w:t xml:space="preserve"> deaktivieren:</w:t>
      </w:r>
    </w:p>
    <w:p w14:paraId="103751F8" w14:textId="77777777" w:rsidR="00776F55" w:rsidRPr="00D94C5C" w:rsidRDefault="00776F55" w:rsidP="00776F5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D94C5C">
        <w:rPr>
          <w:rFonts w:ascii="Courier New" w:hAnsi="Courier New" w:cs="Courier New"/>
          <w:lang w:val="en-US"/>
        </w:rPr>
        <w:t>sudo</w:t>
      </w:r>
      <w:proofErr w:type="spellEnd"/>
      <w:r w:rsidRPr="00D94C5C">
        <w:rPr>
          <w:rFonts w:ascii="Courier New" w:hAnsi="Courier New" w:cs="Courier New"/>
          <w:lang w:val="en-US"/>
        </w:rPr>
        <w:t xml:space="preserve"> kill -15 `</w:t>
      </w:r>
      <w:proofErr w:type="spellStart"/>
      <w:r w:rsidRPr="00D94C5C">
        <w:rPr>
          <w:rFonts w:ascii="Courier New" w:hAnsi="Courier New" w:cs="Courier New"/>
          <w:lang w:val="en-US"/>
        </w:rPr>
        <w:t>sudo</w:t>
      </w:r>
      <w:proofErr w:type="spellEnd"/>
      <w:r w:rsidRPr="00D94C5C">
        <w:rPr>
          <w:rFonts w:ascii="Courier New" w:hAnsi="Courier New" w:cs="Courier New"/>
          <w:lang w:val="en-US"/>
        </w:rPr>
        <w:t xml:space="preserve"> cat /var/run/</w:t>
      </w:r>
      <w:proofErr w:type="spellStart"/>
      <w:r w:rsidRPr="00D94C5C">
        <w:rPr>
          <w:rFonts w:ascii="Courier New" w:hAnsi="Courier New" w:cs="Courier New"/>
          <w:lang w:val="en-US"/>
        </w:rPr>
        <w:t>vmnet-dhcpd-vmnet1.pid</w:t>
      </w:r>
      <w:proofErr w:type="spellEnd"/>
      <w:r w:rsidRPr="00D94C5C">
        <w:rPr>
          <w:rFonts w:ascii="Courier New" w:hAnsi="Courier New" w:cs="Courier New"/>
          <w:lang w:val="en-US"/>
        </w:rPr>
        <w:t>`</w:t>
      </w:r>
    </w:p>
    <w:p w14:paraId="3656B9AB" w14:textId="77777777" w:rsidR="00997523" w:rsidRPr="00D94C5C" w:rsidRDefault="00997523" w:rsidP="00997523">
      <w:pPr>
        <w:rPr>
          <w:lang w:val="en-US"/>
        </w:rPr>
      </w:pPr>
    </w:p>
    <w:sectPr w:rsidR="00997523" w:rsidRPr="00D94C5C" w:rsidSect="00A378BC">
      <w:headerReference w:type="default" r:id="rId9"/>
      <w:footerReference w:type="default" r:id="rId10"/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652C" w14:textId="77777777" w:rsidR="00E86EC1" w:rsidRDefault="00E86EC1">
      <w:r>
        <w:separator/>
      </w:r>
    </w:p>
  </w:endnote>
  <w:endnote w:type="continuationSeparator" w:id="0">
    <w:p w14:paraId="4B99056E" w14:textId="77777777" w:rsidR="00E86EC1" w:rsidRDefault="00E86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22888C4E" w14:paraId="64C276F2" w14:textId="77777777" w:rsidTr="22888C4E">
      <w:tc>
        <w:tcPr>
          <w:tcW w:w="3024" w:type="dxa"/>
        </w:tcPr>
        <w:p w14:paraId="5ABF0324" w14:textId="707FF38C" w:rsidR="22888C4E" w:rsidRDefault="22888C4E" w:rsidP="22888C4E">
          <w:pPr>
            <w:pStyle w:val="Header"/>
            <w:ind w:left="-115"/>
          </w:pPr>
        </w:p>
      </w:tc>
      <w:tc>
        <w:tcPr>
          <w:tcW w:w="3024" w:type="dxa"/>
        </w:tcPr>
        <w:p w14:paraId="35215359" w14:textId="77E397A4" w:rsidR="22888C4E" w:rsidRDefault="22888C4E" w:rsidP="22888C4E">
          <w:pPr>
            <w:pStyle w:val="Header"/>
            <w:jc w:val="center"/>
          </w:pPr>
        </w:p>
      </w:tc>
      <w:tc>
        <w:tcPr>
          <w:tcW w:w="3024" w:type="dxa"/>
        </w:tcPr>
        <w:p w14:paraId="5FB81CD2" w14:textId="65C79D8F" w:rsidR="22888C4E" w:rsidRDefault="22888C4E" w:rsidP="22888C4E">
          <w:pPr>
            <w:pStyle w:val="Header"/>
            <w:ind w:right="-115"/>
            <w:jc w:val="right"/>
          </w:pPr>
        </w:p>
      </w:tc>
    </w:tr>
  </w:tbl>
  <w:p w14:paraId="4110C0DB" w14:textId="1C881968" w:rsidR="22888C4E" w:rsidRDefault="22888C4E" w:rsidP="22888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C43A" w14:textId="77777777" w:rsidR="00E86EC1" w:rsidRDefault="00E86EC1">
      <w:r>
        <w:separator/>
      </w:r>
    </w:p>
  </w:footnote>
  <w:footnote w:type="continuationSeparator" w:id="0">
    <w:p w14:paraId="4DDBEF00" w14:textId="77777777" w:rsidR="00E86EC1" w:rsidRDefault="00E86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ook w:val="01E0" w:firstRow="1" w:lastRow="1" w:firstColumn="1" w:lastColumn="1" w:noHBand="0" w:noVBand="0"/>
    </w:tblPr>
    <w:tblGrid>
      <w:gridCol w:w="3348"/>
      <w:gridCol w:w="4500"/>
      <w:gridCol w:w="1364"/>
    </w:tblGrid>
    <w:tr w:rsidR="00D276F2" w:rsidRPr="00A075D8" w14:paraId="10EABFB3" w14:textId="77777777" w:rsidTr="22888C4E">
      <w:trPr>
        <w:cantSplit/>
      </w:trPr>
      <w:tc>
        <w:tcPr>
          <w:tcW w:w="3348" w:type="dxa"/>
        </w:tcPr>
        <w:p w14:paraId="0BBB2B18" w14:textId="6CA36820" w:rsidR="00D276F2" w:rsidRPr="00A075D8" w:rsidRDefault="22888C4E" w:rsidP="00D6147E">
          <w:pPr>
            <w:pStyle w:val="Header"/>
          </w:pPr>
          <w:proofErr w:type="spellStart"/>
          <w:r w:rsidRPr="22888C4E">
            <w:rPr>
              <w:lang w:val="en-US"/>
            </w:rPr>
            <w:t>SYT3</w:t>
          </w:r>
          <w:proofErr w:type="spellEnd"/>
        </w:p>
      </w:tc>
      <w:tc>
        <w:tcPr>
          <w:tcW w:w="4500" w:type="dxa"/>
        </w:tcPr>
        <w:p w14:paraId="29793D26" w14:textId="77777777" w:rsidR="00D276F2" w:rsidRPr="00A075D8" w:rsidRDefault="00EF2408" w:rsidP="005A1F9D">
          <w:pPr>
            <w:pStyle w:val="Header"/>
          </w:pPr>
          <w:proofErr w:type="spellStart"/>
          <w:r>
            <w:t>3ABHIT</w:t>
          </w:r>
          <w:proofErr w:type="spellEnd"/>
        </w:p>
      </w:tc>
      <w:tc>
        <w:tcPr>
          <w:tcW w:w="1364" w:type="dxa"/>
          <w:vMerge w:val="restart"/>
        </w:tcPr>
        <w:p w14:paraId="45FB0818" w14:textId="3A714707" w:rsidR="00D276F2" w:rsidRPr="00A075D8" w:rsidRDefault="00490284" w:rsidP="005A1F9D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8C66697" wp14:editId="24A2303C">
                <wp:extent cx="400050" cy="400050"/>
                <wp:effectExtent l="0" t="0" r="0" b="0"/>
                <wp:docPr id="1956329877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276F2" w:rsidRPr="00A075D8" w14:paraId="18C8AF70" w14:textId="77777777" w:rsidTr="22888C4E">
      <w:trPr>
        <w:cantSplit/>
      </w:trPr>
      <w:tc>
        <w:tcPr>
          <w:tcW w:w="3348" w:type="dxa"/>
        </w:tcPr>
        <w:p w14:paraId="62A805B9" w14:textId="77777777" w:rsidR="00D276F2" w:rsidRPr="00A075D8" w:rsidRDefault="0060386D" w:rsidP="007D1CE0">
          <w:pPr>
            <w:pStyle w:val="Header"/>
          </w:pPr>
          <w:r>
            <w:t>DHCP</w:t>
          </w:r>
        </w:p>
      </w:tc>
      <w:tc>
        <w:tcPr>
          <w:tcW w:w="4500" w:type="dxa"/>
        </w:tcPr>
        <w:p w14:paraId="049F31CB" w14:textId="77777777" w:rsidR="00D276F2" w:rsidRPr="00A075D8" w:rsidRDefault="00D276F2" w:rsidP="005A1F9D">
          <w:pPr>
            <w:pStyle w:val="Header"/>
          </w:pPr>
        </w:p>
      </w:tc>
      <w:tc>
        <w:tcPr>
          <w:tcW w:w="1364" w:type="dxa"/>
          <w:vMerge/>
        </w:tcPr>
        <w:p w14:paraId="53128261" w14:textId="77777777" w:rsidR="00D276F2" w:rsidRPr="00A075D8" w:rsidRDefault="00D276F2" w:rsidP="005A1F9D">
          <w:pPr>
            <w:pStyle w:val="Header"/>
          </w:pPr>
        </w:p>
      </w:tc>
    </w:tr>
  </w:tbl>
  <w:p w14:paraId="62486C05" w14:textId="77777777" w:rsidR="00D276F2" w:rsidRDefault="00D276F2" w:rsidP="006C11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676"/>
    <w:multiLevelType w:val="hybridMultilevel"/>
    <w:tmpl w:val="6CCEB6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01F8"/>
    <w:multiLevelType w:val="hybridMultilevel"/>
    <w:tmpl w:val="AF40A0BE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97126"/>
    <w:multiLevelType w:val="hybridMultilevel"/>
    <w:tmpl w:val="AB7AE8B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169C"/>
    <w:multiLevelType w:val="hybridMultilevel"/>
    <w:tmpl w:val="517677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4CF2"/>
    <w:multiLevelType w:val="hybridMultilevel"/>
    <w:tmpl w:val="66B489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67E64"/>
    <w:multiLevelType w:val="hybridMultilevel"/>
    <w:tmpl w:val="4E34AF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C3AE9"/>
    <w:multiLevelType w:val="hybridMultilevel"/>
    <w:tmpl w:val="958EE4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05595"/>
    <w:multiLevelType w:val="hybridMultilevel"/>
    <w:tmpl w:val="033460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533C3"/>
    <w:multiLevelType w:val="hybridMultilevel"/>
    <w:tmpl w:val="5C06D1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16096"/>
    <w:multiLevelType w:val="hybridMultilevel"/>
    <w:tmpl w:val="3EA21B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336D0"/>
    <w:multiLevelType w:val="hybridMultilevel"/>
    <w:tmpl w:val="11D224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53201"/>
    <w:multiLevelType w:val="hybridMultilevel"/>
    <w:tmpl w:val="1A62667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F1358"/>
    <w:multiLevelType w:val="hybridMultilevel"/>
    <w:tmpl w:val="8DDCB9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43300"/>
    <w:multiLevelType w:val="hybridMultilevel"/>
    <w:tmpl w:val="87EE26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40183"/>
    <w:multiLevelType w:val="hybridMultilevel"/>
    <w:tmpl w:val="480662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041C4"/>
    <w:multiLevelType w:val="hybridMultilevel"/>
    <w:tmpl w:val="6696E9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D4623"/>
    <w:multiLevelType w:val="hybridMultilevel"/>
    <w:tmpl w:val="0CCAFC20"/>
    <w:lvl w:ilvl="0" w:tplc="B2363C34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01259"/>
    <w:multiLevelType w:val="hybridMultilevel"/>
    <w:tmpl w:val="47F00DF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57CDA"/>
    <w:multiLevelType w:val="hybridMultilevel"/>
    <w:tmpl w:val="F0FA4CF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91F10"/>
    <w:multiLevelType w:val="hybridMultilevel"/>
    <w:tmpl w:val="9C7A709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A44DC"/>
    <w:multiLevelType w:val="hybridMultilevel"/>
    <w:tmpl w:val="D64E09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57951"/>
    <w:multiLevelType w:val="hybridMultilevel"/>
    <w:tmpl w:val="D49C0C5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65FFD"/>
    <w:multiLevelType w:val="hybridMultilevel"/>
    <w:tmpl w:val="CC2EBF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805F7"/>
    <w:multiLevelType w:val="hybridMultilevel"/>
    <w:tmpl w:val="E66C6C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E0F75"/>
    <w:multiLevelType w:val="hybridMultilevel"/>
    <w:tmpl w:val="658048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F4388"/>
    <w:multiLevelType w:val="hybridMultilevel"/>
    <w:tmpl w:val="FC30886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C2F3F"/>
    <w:multiLevelType w:val="hybridMultilevel"/>
    <w:tmpl w:val="09BA78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2352184">
    <w:abstractNumId w:val="16"/>
  </w:num>
  <w:num w:numId="2" w16cid:durableId="400492628">
    <w:abstractNumId w:val="0"/>
  </w:num>
  <w:num w:numId="3" w16cid:durableId="43650601">
    <w:abstractNumId w:val="21"/>
  </w:num>
  <w:num w:numId="4" w16cid:durableId="1834835691">
    <w:abstractNumId w:val="12"/>
  </w:num>
  <w:num w:numId="5" w16cid:durableId="1642341074">
    <w:abstractNumId w:val="26"/>
  </w:num>
  <w:num w:numId="6" w16cid:durableId="1727677392">
    <w:abstractNumId w:val="18"/>
  </w:num>
  <w:num w:numId="7" w16cid:durableId="1056471741">
    <w:abstractNumId w:val="10"/>
  </w:num>
  <w:num w:numId="8" w16cid:durableId="588545624">
    <w:abstractNumId w:val="4"/>
  </w:num>
  <w:num w:numId="9" w16cid:durableId="1286931132">
    <w:abstractNumId w:val="23"/>
  </w:num>
  <w:num w:numId="10" w16cid:durableId="851652660">
    <w:abstractNumId w:val="22"/>
  </w:num>
  <w:num w:numId="11" w16cid:durableId="1248921581">
    <w:abstractNumId w:val="14"/>
  </w:num>
  <w:num w:numId="12" w16cid:durableId="1643735259">
    <w:abstractNumId w:val="2"/>
  </w:num>
  <w:num w:numId="13" w16cid:durableId="158348040">
    <w:abstractNumId w:val="25"/>
  </w:num>
  <w:num w:numId="14" w16cid:durableId="1695880441">
    <w:abstractNumId w:val="3"/>
  </w:num>
  <w:num w:numId="15" w16cid:durableId="648944957">
    <w:abstractNumId w:val="17"/>
  </w:num>
  <w:num w:numId="16" w16cid:durableId="1162047188">
    <w:abstractNumId w:val="15"/>
  </w:num>
  <w:num w:numId="17" w16cid:durableId="340666416">
    <w:abstractNumId w:val="7"/>
  </w:num>
  <w:num w:numId="18" w16cid:durableId="1169757743">
    <w:abstractNumId w:val="13"/>
  </w:num>
  <w:num w:numId="19" w16cid:durableId="996347499">
    <w:abstractNumId w:val="24"/>
  </w:num>
  <w:num w:numId="20" w16cid:durableId="1247954854">
    <w:abstractNumId w:val="9"/>
  </w:num>
  <w:num w:numId="21" w16cid:durableId="1297834328">
    <w:abstractNumId w:val="6"/>
  </w:num>
  <w:num w:numId="22" w16cid:durableId="1186165434">
    <w:abstractNumId w:val="20"/>
  </w:num>
  <w:num w:numId="23" w16cid:durableId="153568574">
    <w:abstractNumId w:val="19"/>
  </w:num>
  <w:num w:numId="24" w16cid:durableId="2085950717">
    <w:abstractNumId w:val="8"/>
  </w:num>
  <w:num w:numId="25" w16cid:durableId="729691066">
    <w:abstractNumId w:val="1"/>
  </w:num>
  <w:num w:numId="26" w16cid:durableId="987368003">
    <w:abstractNumId w:val="11"/>
  </w:num>
  <w:num w:numId="27" w16cid:durableId="421344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D76"/>
    <w:rsid w:val="000020F9"/>
    <w:rsid w:val="00010660"/>
    <w:rsid w:val="00010730"/>
    <w:rsid w:val="00013EB7"/>
    <w:rsid w:val="00015B43"/>
    <w:rsid w:val="000204CE"/>
    <w:rsid w:val="000213EA"/>
    <w:rsid w:val="00027672"/>
    <w:rsid w:val="0003081B"/>
    <w:rsid w:val="00035274"/>
    <w:rsid w:val="0003761B"/>
    <w:rsid w:val="000418AC"/>
    <w:rsid w:val="00042DF8"/>
    <w:rsid w:val="00047310"/>
    <w:rsid w:val="000519D4"/>
    <w:rsid w:val="0006089F"/>
    <w:rsid w:val="00061134"/>
    <w:rsid w:val="000611A6"/>
    <w:rsid w:val="00063F50"/>
    <w:rsid w:val="0006638B"/>
    <w:rsid w:val="00070036"/>
    <w:rsid w:val="00077B7A"/>
    <w:rsid w:val="00086156"/>
    <w:rsid w:val="00093E21"/>
    <w:rsid w:val="00093EC0"/>
    <w:rsid w:val="00095DC6"/>
    <w:rsid w:val="00097A97"/>
    <w:rsid w:val="000A02D0"/>
    <w:rsid w:val="000A307A"/>
    <w:rsid w:val="000A42E1"/>
    <w:rsid w:val="000A6860"/>
    <w:rsid w:val="000A6C8D"/>
    <w:rsid w:val="000B1EDF"/>
    <w:rsid w:val="000B4247"/>
    <w:rsid w:val="000B697A"/>
    <w:rsid w:val="000C0CB6"/>
    <w:rsid w:val="000C4BA3"/>
    <w:rsid w:val="000C5124"/>
    <w:rsid w:val="000C5312"/>
    <w:rsid w:val="000C62D2"/>
    <w:rsid w:val="000D0157"/>
    <w:rsid w:val="000D1064"/>
    <w:rsid w:val="000D226D"/>
    <w:rsid w:val="000D429C"/>
    <w:rsid w:val="000D53EA"/>
    <w:rsid w:val="000E14F8"/>
    <w:rsid w:val="000F2470"/>
    <w:rsid w:val="000F5FF4"/>
    <w:rsid w:val="000F66CF"/>
    <w:rsid w:val="0010321E"/>
    <w:rsid w:val="00103358"/>
    <w:rsid w:val="001042B4"/>
    <w:rsid w:val="00105F01"/>
    <w:rsid w:val="0011648D"/>
    <w:rsid w:val="00121EC5"/>
    <w:rsid w:val="0012695C"/>
    <w:rsid w:val="001303F8"/>
    <w:rsid w:val="0013305E"/>
    <w:rsid w:val="00133299"/>
    <w:rsid w:val="00133BBF"/>
    <w:rsid w:val="00135BEB"/>
    <w:rsid w:val="001361AC"/>
    <w:rsid w:val="00140B2E"/>
    <w:rsid w:val="00143895"/>
    <w:rsid w:val="001440B7"/>
    <w:rsid w:val="0015291D"/>
    <w:rsid w:val="00154157"/>
    <w:rsid w:val="001559AC"/>
    <w:rsid w:val="00163907"/>
    <w:rsid w:val="00171759"/>
    <w:rsid w:val="00171991"/>
    <w:rsid w:val="00171AF0"/>
    <w:rsid w:val="00172721"/>
    <w:rsid w:val="0017282F"/>
    <w:rsid w:val="00172838"/>
    <w:rsid w:val="00174A4D"/>
    <w:rsid w:val="00182B33"/>
    <w:rsid w:val="0018430B"/>
    <w:rsid w:val="00185EE4"/>
    <w:rsid w:val="00194013"/>
    <w:rsid w:val="001A3797"/>
    <w:rsid w:val="001A7F76"/>
    <w:rsid w:val="001B015F"/>
    <w:rsid w:val="001B4C9E"/>
    <w:rsid w:val="001B5150"/>
    <w:rsid w:val="001B7708"/>
    <w:rsid w:val="001C0B80"/>
    <w:rsid w:val="001C251D"/>
    <w:rsid w:val="001C254F"/>
    <w:rsid w:val="001C2BDC"/>
    <w:rsid w:val="001D0B65"/>
    <w:rsid w:val="001D55AD"/>
    <w:rsid w:val="001E1059"/>
    <w:rsid w:val="001E41F3"/>
    <w:rsid w:val="001E4B1D"/>
    <w:rsid w:val="001E52F3"/>
    <w:rsid w:val="001E53B2"/>
    <w:rsid w:val="001E67B0"/>
    <w:rsid w:val="001E6A79"/>
    <w:rsid w:val="001F10FE"/>
    <w:rsid w:val="001F3EE0"/>
    <w:rsid w:val="001F4308"/>
    <w:rsid w:val="001F5AA1"/>
    <w:rsid w:val="001F6060"/>
    <w:rsid w:val="001F7077"/>
    <w:rsid w:val="002042C8"/>
    <w:rsid w:val="00210A14"/>
    <w:rsid w:val="00211531"/>
    <w:rsid w:val="00235E41"/>
    <w:rsid w:val="0023765C"/>
    <w:rsid w:val="00237E37"/>
    <w:rsid w:val="00241B44"/>
    <w:rsid w:val="00242B9E"/>
    <w:rsid w:val="002436F2"/>
    <w:rsid w:val="002446CD"/>
    <w:rsid w:val="00245654"/>
    <w:rsid w:val="0025135D"/>
    <w:rsid w:val="002515A3"/>
    <w:rsid w:val="00255C50"/>
    <w:rsid w:val="00257B5E"/>
    <w:rsid w:val="00260498"/>
    <w:rsid w:val="002620CC"/>
    <w:rsid w:val="002622EA"/>
    <w:rsid w:val="00264746"/>
    <w:rsid w:val="00267FB0"/>
    <w:rsid w:val="00272A91"/>
    <w:rsid w:val="00276EFD"/>
    <w:rsid w:val="00285982"/>
    <w:rsid w:val="00287497"/>
    <w:rsid w:val="00291250"/>
    <w:rsid w:val="00292188"/>
    <w:rsid w:val="002929FE"/>
    <w:rsid w:val="00294070"/>
    <w:rsid w:val="00294163"/>
    <w:rsid w:val="002A1AF2"/>
    <w:rsid w:val="002A39FB"/>
    <w:rsid w:val="002A4E98"/>
    <w:rsid w:val="002A691B"/>
    <w:rsid w:val="002A7AAE"/>
    <w:rsid w:val="002B0BAB"/>
    <w:rsid w:val="002C1849"/>
    <w:rsid w:val="002C4C1D"/>
    <w:rsid w:val="002D1315"/>
    <w:rsid w:val="002D24D6"/>
    <w:rsid w:val="002D2A24"/>
    <w:rsid w:val="002D7100"/>
    <w:rsid w:val="002D7E99"/>
    <w:rsid w:val="002E6995"/>
    <w:rsid w:val="002F0982"/>
    <w:rsid w:val="0030090B"/>
    <w:rsid w:val="00302174"/>
    <w:rsid w:val="00303D5C"/>
    <w:rsid w:val="00303E2A"/>
    <w:rsid w:val="0030534E"/>
    <w:rsid w:val="00307624"/>
    <w:rsid w:val="00310E87"/>
    <w:rsid w:val="0031432D"/>
    <w:rsid w:val="0031662F"/>
    <w:rsid w:val="003179AA"/>
    <w:rsid w:val="00317C37"/>
    <w:rsid w:val="00320F71"/>
    <w:rsid w:val="00324B44"/>
    <w:rsid w:val="003325E0"/>
    <w:rsid w:val="00334648"/>
    <w:rsid w:val="003346BE"/>
    <w:rsid w:val="00336A95"/>
    <w:rsid w:val="00340988"/>
    <w:rsid w:val="003474A9"/>
    <w:rsid w:val="003543C8"/>
    <w:rsid w:val="003546DA"/>
    <w:rsid w:val="003556D7"/>
    <w:rsid w:val="00357ABC"/>
    <w:rsid w:val="003610C8"/>
    <w:rsid w:val="00361889"/>
    <w:rsid w:val="00362622"/>
    <w:rsid w:val="00362DEF"/>
    <w:rsid w:val="00363525"/>
    <w:rsid w:val="003651FC"/>
    <w:rsid w:val="00366185"/>
    <w:rsid w:val="00366B2D"/>
    <w:rsid w:val="00366E73"/>
    <w:rsid w:val="00370754"/>
    <w:rsid w:val="003812F2"/>
    <w:rsid w:val="0038475E"/>
    <w:rsid w:val="00385E2C"/>
    <w:rsid w:val="00391EFB"/>
    <w:rsid w:val="003A03EB"/>
    <w:rsid w:val="003A0728"/>
    <w:rsid w:val="003A187E"/>
    <w:rsid w:val="003A273A"/>
    <w:rsid w:val="003A5876"/>
    <w:rsid w:val="003A6574"/>
    <w:rsid w:val="003B0CA8"/>
    <w:rsid w:val="003B1CF6"/>
    <w:rsid w:val="003B4AE3"/>
    <w:rsid w:val="003B6FD9"/>
    <w:rsid w:val="003C1B5D"/>
    <w:rsid w:val="003C3183"/>
    <w:rsid w:val="003C7769"/>
    <w:rsid w:val="003C7D81"/>
    <w:rsid w:val="003D17E1"/>
    <w:rsid w:val="003D181D"/>
    <w:rsid w:val="003D25D8"/>
    <w:rsid w:val="003D2C2D"/>
    <w:rsid w:val="003D37A4"/>
    <w:rsid w:val="003D40CF"/>
    <w:rsid w:val="003D4FC3"/>
    <w:rsid w:val="003D5A97"/>
    <w:rsid w:val="003E34EB"/>
    <w:rsid w:val="003E5297"/>
    <w:rsid w:val="003E5414"/>
    <w:rsid w:val="003F2714"/>
    <w:rsid w:val="003F4BF5"/>
    <w:rsid w:val="003F5E74"/>
    <w:rsid w:val="004004BB"/>
    <w:rsid w:val="00405AC4"/>
    <w:rsid w:val="00412486"/>
    <w:rsid w:val="00415168"/>
    <w:rsid w:val="00422802"/>
    <w:rsid w:val="00423872"/>
    <w:rsid w:val="00425465"/>
    <w:rsid w:val="00430E7E"/>
    <w:rsid w:val="004310A4"/>
    <w:rsid w:val="004327BA"/>
    <w:rsid w:val="00434C6D"/>
    <w:rsid w:val="00434F52"/>
    <w:rsid w:val="00435087"/>
    <w:rsid w:val="00444482"/>
    <w:rsid w:val="00452976"/>
    <w:rsid w:val="004563D4"/>
    <w:rsid w:val="00456F70"/>
    <w:rsid w:val="00457341"/>
    <w:rsid w:val="00466C6C"/>
    <w:rsid w:val="00467EDA"/>
    <w:rsid w:val="00471DF5"/>
    <w:rsid w:val="00471ECE"/>
    <w:rsid w:val="0047568A"/>
    <w:rsid w:val="00480665"/>
    <w:rsid w:val="00485E26"/>
    <w:rsid w:val="00490284"/>
    <w:rsid w:val="004902A3"/>
    <w:rsid w:val="00492234"/>
    <w:rsid w:val="004932F6"/>
    <w:rsid w:val="004947E5"/>
    <w:rsid w:val="0049574C"/>
    <w:rsid w:val="004A2A27"/>
    <w:rsid w:val="004A4A6D"/>
    <w:rsid w:val="004A5E6E"/>
    <w:rsid w:val="004B016B"/>
    <w:rsid w:val="004B052D"/>
    <w:rsid w:val="004B2343"/>
    <w:rsid w:val="004B2B6B"/>
    <w:rsid w:val="004B6C6E"/>
    <w:rsid w:val="004C0C83"/>
    <w:rsid w:val="004C3DE9"/>
    <w:rsid w:val="004D0BCE"/>
    <w:rsid w:val="004D2672"/>
    <w:rsid w:val="004D326F"/>
    <w:rsid w:val="004D49FB"/>
    <w:rsid w:val="004D669D"/>
    <w:rsid w:val="004D66AD"/>
    <w:rsid w:val="004E07B9"/>
    <w:rsid w:val="004E5941"/>
    <w:rsid w:val="004E6903"/>
    <w:rsid w:val="004F1429"/>
    <w:rsid w:val="004F1981"/>
    <w:rsid w:val="004F24BB"/>
    <w:rsid w:val="004F579E"/>
    <w:rsid w:val="00502F59"/>
    <w:rsid w:val="00503647"/>
    <w:rsid w:val="00504826"/>
    <w:rsid w:val="005049A1"/>
    <w:rsid w:val="00505831"/>
    <w:rsid w:val="00511D11"/>
    <w:rsid w:val="00511DA9"/>
    <w:rsid w:val="00513C36"/>
    <w:rsid w:val="00513CEB"/>
    <w:rsid w:val="00515F99"/>
    <w:rsid w:val="00517FC3"/>
    <w:rsid w:val="00520956"/>
    <w:rsid w:val="00524D58"/>
    <w:rsid w:val="00524E99"/>
    <w:rsid w:val="00524FF3"/>
    <w:rsid w:val="00525B7E"/>
    <w:rsid w:val="00527145"/>
    <w:rsid w:val="00530071"/>
    <w:rsid w:val="00530082"/>
    <w:rsid w:val="005349AB"/>
    <w:rsid w:val="00536E2C"/>
    <w:rsid w:val="00537566"/>
    <w:rsid w:val="00540A1E"/>
    <w:rsid w:val="00542149"/>
    <w:rsid w:val="00544190"/>
    <w:rsid w:val="00546900"/>
    <w:rsid w:val="005477A6"/>
    <w:rsid w:val="00547C2E"/>
    <w:rsid w:val="00565088"/>
    <w:rsid w:val="00571EA3"/>
    <w:rsid w:val="005728E5"/>
    <w:rsid w:val="00574696"/>
    <w:rsid w:val="00593673"/>
    <w:rsid w:val="00595700"/>
    <w:rsid w:val="005A1660"/>
    <w:rsid w:val="005A1F9D"/>
    <w:rsid w:val="005A526F"/>
    <w:rsid w:val="005A5470"/>
    <w:rsid w:val="005A722E"/>
    <w:rsid w:val="005B24E9"/>
    <w:rsid w:val="005B2DB6"/>
    <w:rsid w:val="005B37E8"/>
    <w:rsid w:val="005B6740"/>
    <w:rsid w:val="005C5EB7"/>
    <w:rsid w:val="005C7998"/>
    <w:rsid w:val="005D5665"/>
    <w:rsid w:val="005D6AF7"/>
    <w:rsid w:val="005E164B"/>
    <w:rsid w:val="005E3569"/>
    <w:rsid w:val="005E6690"/>
    <w:rsid w:val="005E7C0B"/>
    <w:rsid w:val="005F3405"/>
    <w:rsid w:val="005F47C4"/>
    <w:rsid w:val="00600BD1"/>
    <w:rsid w:val="0060386D"/>
    <w:rsid w:val="00606A04"/>
    <w:rsid w:val="00612500"/>
    <w:rsid w:val="00614294"/>
    <w:rsid w:val="00621732"/>
    <w:rsid w:val="006239AC"/>
    <w:rsid w:val="00624D82"/>
    <w:rsid w:val="00626A04"/>
    <w:rsid w:val="00630876"/>
    <w:rsid w:val="006370EB"/>
    <w:rsid w:val="0063749A"/>
    <w:rsid w:val="00645241"/>
    <w:rsid w:val="00647D74"/>
    <w:rsid w:val="00647E05"/>
    <w:rsid w:val="00650BA2"/>
    <w:rsid w:val="0065386F"/>
    <w:rsid w:val="0065730E"/>
    <w:rsid w:val="006618AD"/>
    <w:rsid w:val="00663A84"/>
    <w:rsid w:val="0066617C"/>
    <w:rsid w:val="00676B4C"/>
    <w:rsid w:val="0068070F"/>
    <w:rsid w:val="00681C21"/>
    <w:rsid w:val="00684F8E"/>
    <w:rsid w:val="00692A8A"/>
    <w:rsid w:val="006A069F"/>
    <w:rsid w:val="006A1479"/>
    <w:rsid w:val="006A17F1"/>
    <w:rsid w:val="006A1864"/>
    <w:rsid w:val="006A250C"/>
    <w:rsid w:val="006A5F6D"/>
    <w:rsid w:val="006A69EA"/>
    <w:rsid w:val="006A6AE0"/>
    <w:rsid w:val="006B03F1"/>
    <w:rsid w:val="006B1835"/>
    <w:rsid w:val="006B1A3C"/>
    <w:rsid w:val="006B77E3"/>
    <w:rsid w:val="006C11F4"/>
    <w:rsid w:val="006C2DD5"/>
    <w:rsid w:val="006C3E42"/>
    <w:rsid w:val="006C507A"/>
    <w:rsid w:val="006C50E8"/>
    <w:rsid w:val="006C7163"/>
    <w:rsid w:val="006C7E8A"/>
    <w:rsid w:val="006D1E94"/>
    <w:rsid w:val="006D29ED"/>
    <w:rsid w:val="006D7307"/>
    <w:rsid w:val="006E1F38"/>
    <w:rsid w:val="006E4206"/>
    <w:rsid w:val="006E4398"/>
    <w:rsid w:val="006E592F"/>
    <w:rsid w:val="006F026E"/>
    <w:rsid w:val="006F31E6"/>
    <w:rsid w:val="006F6199"/>
    <w:rsid w:val="006F7283"/>
    <w:rsid w:val="00702CB3"/>
    <w:rsid w:val="00705EC3"/>
    <w:rsid w:val="0071229F"/>
    <w:rsid w:val="007122D9"/>
    <w:rsid w:val="007126F5"/>
    <w:rsid w:val="00715818"/>
    <w:rsid w:val="007201E8"/>
    <w:rsid w:val="00720979"/>
    <w:rsid w:val="00721583"/>
    <w:rsid w:val="0072272A"/>
    <w:rsid w:val="007248ED"/>
    <w:rsid w:val="007260BF"/>
    <w:rsid w:val="00726891"/>
    <w:rsid w:val="00727409"/>
    <w:rsid w:val="0073050C"/>
    <w:rsid w:val="0073194F"/>
    <w:rsid w:val="00735A2B"/>
    <w:rsid w:val="00741B20"/>
    <w:rsid w:val="00742428"/>
    <w:rsid w:val="007450B8"/>
    <w:rsid w:val="00750228"/>
    <w:rsid w:val="00750613"/>
    <w:rsid w:val="00752D09"/>
    <w:rsid w:val="00753735"/>
    <w:rsid w:val="0075695C"/>
    <w:rsid w:val="00756DAB"/>
    <w:rsid w:val="00761E0B"/>
    <w:rsid w:val="0077240A"/>
    <w:rsid w:val="0077421C"/>
    <w:rsid w:val="00774901"/>
    <w:rsid w:val="00776F55"/>
    <w:rsid w:val="00777291"/>
    <w:rsid w:val="00780EDF"/>
    <w:rsid w:val="007817E6"/>
    <w:rsid w:val="00783903"/>
    <w:rsid w:val="0078647A"/>
    <w:rsid w:val="00790D0B"/>
    <w:rsid w:val="007914F0"/>
    <w:rsid w:val="0079437F"/>
    <w:rsid w:val="007A014F"/>
    <w:rsid w:val="007A182C"/>
    <w:rsid w:val="007A5F3E"/>
    <w:rsid w:val="007B2BA2"/>
    <w:rsid w:val="007B6037"/>
    <w:rsid w:val="007C2670"/>
    <w:rsid w:val="007D116B"/>
    <w:rsid w:val="007D1CE0"/>
    <w:rsid w:val="007D7298"/>
    <w:rsid w:val="007E0577"/>
    <w:rsid w:val="007E2D06"/>
    <w:rsid w:val="007E7EE6"/>
    <w:rsid w:val="007F09FF"/>
    <w:rsid w:val="007F679E"/>
    <w:rsid w:val="0080203A"/>
    <w:rsid w:val="008046ED"/>
    <w:rsid w:val="00811F88"/>
    <w:rsid w:val="008132A3"/>
    <w:rsid w:val="00814317"/>
    <w:rsid w:val="00814661"/>
    <w:rsid w:val="00816B29"/>
    <w:rsid w:val="00821C8C"/>
    <w:rsid w:val="008227A0"/>
    <w:rsid w:val="00822B39"/>
    <w:rsid w:val="0082465B"/>
    <w:rsid w:val="00826404"/>
    <w:rsid w:val="008268FF"/>
    <w:rsid w:val="00831593"/>
    <w:rsid w:val="0083175B"/>
    <w:rsid w:val="00834F96"/>
    <w:rsid w:val="0083690E"/>
    <w:rsid w:val="00844EC7"/>
    <w:rsid w:val="00846316"/>
    <w:rsid w:val="00855B69"/>
    <w:rsid w:val="0085792C"/>
    <w:rsid w:val="008641A1"/>
    <w:rsid w:val="00865A34"/>
    <w:rsid w:val="00865FF6"/>
    <w:rsid w:val="00866379"/>
    <w:rsid w:val="00870932"/>
    <w:rsid w:val="008726E2"/>
    <w:rsid w:val="00876669"/>
    <w:rsid w:val="00881A64"/>
    <w:rsid w:val="0088513D"/>
    <w:rsid w:val="008917AD"/>
    <w:rsid w:val="00894C03"/>
    <w:rsid w:val="00895328"/>
    <w:rsid w:val="008969A9"/>
    <w:rsid w:val="008A28A4"/>
    <w:rsid w:val="008A4CE2"/>
    <w:rsid w:val="008A5305"/>
    <w:rsid w:val="008A7328"/>
    <w:rsid w:val="008A7447"/>
    <w:rsid w:val="008B013A"/>
    <w:rsid w:val="008B3F5C"/>
    <w:rsid w:val="008B4616"/>
    <w:rsid w:val="008C3D9C"/>
    <w:rsid w:val="008C3F18"/>
    <w:rsid w:val="008C5C98"/>
    <w:rsid w:val="008C66FB"/>
    <w:rsid w:val="008C78FF"/>
    <w:rsid w:val="008D1C03"/>
    <w:rsid w:val="008D4929"/>
    <w:rsid w:val="008E203C"/>
    <w:rsid w:val="008F126F"/>
    <w:rsid w:val="008F20D0"/>
    <w:rsid w:val="008F3220"/>
    <w:rsid w:val="008F5A24"/>
    <w:rsid w:val="00903938"/>
    <w:rsid w:val="009053E6"/>
    <w:rsid w:val="00905AB2"/>
    <w:rsid w:val="009075D5"/>
    <w:rsid w:val="00910124"/>
    <w:rsid w:val="00910229"/>
    <w:rsid w:val="00913448"/>
    <w:rsid w:val="00917AD1"/>
    <w:rsid w:val="00920BEA"/>
    <w:rsid w:val="009241FF"/>
    <w:rsid w:val="00931AAA"/>
    <w:rsid w:val="00933C7B"/>
    <w:rsid w:val="00934A95"/>
    <w:rsid w:val="009423B2"/>
    <w:rsid w:val="0094413B"/>
    <w:rsid w:val="00944344"/>
    <w:rsid w:val="00946422"/>
    <w:rsid w:val="0094730C"/>
    <w:rsid w:val="00953CC1"/>
    <w:rsid w:val="00954A6F"/>
    <w:rsid w:val="00954C32"/>
    <w:rsid w:val="009605D9"/>
    <w:rsid w:val="00960ADB"/>
    <w:rsid w:val="009619EA"/>
    <w:rsid w:val="00962294"/>
    <w:rsid w:val="00965833"/>
    <w:rsid w:val="00973283"/>
    <w:rsid w:val="00974516"/>
    <w:rsid w:val="009769BE"/>
    <w:rsid w:val="00980266"/>
    <w:rsid w:val="009816BA"/>
    <w:rsid w:val="00981E3A"/>
    <w:rsid w:val="00983ADA"/>
    <w:rsid w:val="00994DA1"/>
    <w:rsid w:val="00996CED"/>
    <w:rsid w:val="00997523"/>
    <w:rsid w:val="009A1AFF"/>
    <w:rsid w:val="009A4ABB"/>
    <w:rsid w:val="009B2DCF"/>
    <w:rsid w:val="009B3264"/>
    <w:rsid w:val="009C014C"/>
    <w:rsid w:val="009C0AF9"/>
    <w:rsid w:val="009C1D24"/>
    <w:rsid w:val="009C2C1A"/>
    <w:rsid w:val="009C3C03"/>
    <w:rsid w:val="009C408B"/>
    <w:rsid w:val="009D7D7A"/>
    <w:rsid w:val="009E660E"/>
    <w:rsid w:val="009E727D"/>
    <w:rsid w:val="009F248F"/>
    <w:rsid w:val="009F5080"/>
    <w:rsid w:val="009F5A9B"/>
    <w:rsid w:val="009F7100"/>
    <w:rsid w:val="00A02326"/>
    <w:rsid w:val="00A05391"/>
    <w:rsid w:val="00A05BA7"/>
    <w:rsid w:val="00A0611A"/>
    <w:rsid w:val="00A075D8"/>
    <w:rsid w:val="00A10DB4"/>
    <w:rsid w:val="00A11523"/>
    <w:rsid w:val="00A14232"/>
    <w:rsid w:val="00A16ED8"/>
    <w:rsid w:val="00A2333E"/>
    <w:rsid w:val="00A27E69"/>
    <w:rsid w:val="00A30360"/>
    <w:rsid w:val="00A30812"/>
    <w:rsid w:val="00A31A49"/>
    <w:rsid w:val="00A378BC"/>
    <w:rsid w:val="00A40EBD"/>
    <w:rsid w:val="00A42C03"/>
    <w:rsid w:val="00A4315A"/>
    <w:rsid w:val="00A4687C"/>
    <w:rsid w:val="00A47DFE"/>
    <w:rsid w:val="00A50696"/>
    <w:rsid w:val="00A53E23"/>
    <w:rsid w:val="00A54FE9"/>
    <w:rsid w:val="00A62DFC"/>
    <w:rsid w:val="00A6622F"/>
    <w:rsid w:val="00A67010"/>
    <w:rsid w:val="00A72318"/>
    <w:rsid w:val="00A7660C"/>
    <w:rsid w:val="00A767F6"/>
    <w:rsid w:val="00A76C18"/>
    <w:rsid w:val="00A81CD1"/>
    <w:rsid w:val="00A86D95"/>
    <w:rsid w:val="00A90707"/>
    <w:rsid w:val="00A91D8A"/>
    <w:rsid w:val="00A95853"/>
    <w:rsid w:val="00AA4951"/>
    <w:rsid w:val="00AB4A6A"/>
    <w:rsid w:val="00AB629A"/>
    <w:rsid w:val="00AB65D7"/>
    <w:rsid w:val="00AB72BF"/>
    <w:rsid w:val="00AC41A4"/>
    <w:rsid w:val="00AC645E"/>
    <w:rsid w:val="00AD2AAA"/>
    <w:rsid w:val="00AD53A8"/>
    <w:rsid w:val="00AD580D"/>
    <w:rsid w:val="00AD6321"/>
    <w:rsid w:val="00AE2A38"/>
    <w:rsid w:val="00AE59AD"/>
    <w:rsid w:val="00AF13F4"/>
    <w:rsid w:val="00AF43F7"/>
    <w:rsid w:val="00AF4845"/>
    <w:rsid w:val="00B02697"/>
    <w:rsid w:val="00B03D3A"/>
    <w:rsid w:val="00B07CAB"/>
    <w:rsid w:val="00B101A1"/>
    <w:rsid w:val="00B104CE"/>
    <w:rsid w:val="00B1380D"/>
    <w:rsid w:val="00B17DDB"/>
    <w:rsid w:val="00B2205B"/>
    <w:rsid w:val="00B2308A"/>
    <w:rsid w:val="00B23337"/>
    <w:rsid w:val="00B263E5"/>
    <w:rsid w:val="00B2663F"/>
    <w:rsid w:val="00B32A40"/>
    <w:rsid w:val="00B339B8"/>
    <w:rsid w:val="00B34512"/>
    <w:rsid w:val="00B36AAB"/>
    <w:rsid w:val="00B41363"/>
    <w:rsid w:val="00B41655"/>
    <w:rsid w:val="00B437B0"/>
    <w:rsid w:val="00B440A9"/>
    <w:rsid w:val="00B47760"/>
    <w:rsid w:val="00B50B30"/>
    <w:rsid w:val="00B5122C"/>
    <w:rsid w:val="00B52711"/>
    <w:rsid w:val="00B5502A"/>
    <w:rsid w:val="00B56E9B"/>
    <w:rsid w:val="00B625E4"/>
    <w:rsid w:val="00B657DD"/>
    <w:rsid w:val="00B66E23"/>
    <w:rsid w:val="00B7455A"/>
    <w:rsid w:val="00B75DC6"/>
    <w:rsid w:val="00B779F2"/>
    <w:rsid w:val="00B81086"/>
    <w:rsid w:val="00B8147A"/>
    <w:rsid w:val="00B82436"/>
    <w:rsid w:val="00B82A88"/>
    <w:rsid w:val="00B84408"/>
    <w:rsid w:val="00B925EB"/>
    <w:rsid w:val="00B94ABE"/>
    <w:rsid w:val="00B96CF6"/>
    <w:rsid w:val="00BA6D35"/>
    <w:rsid w:val="00BA7737"/>
    <w:rsid w:val="00BB17DD"/>
    <w:rsid w:val="00BB6871"/>
    <w:rsid w:val="00BC7BF8"/>
    <w:rsid w:val="00BD1A43"/>
    <w:rsid w:val="00BD447F"/>
    <w:rsid w:val="00BD6276"/>
    <w:rsid w:val="00BE2759"/>
    <w:rsid w:val="00BE4EFB"/>
    <w:rsid w:val="00BF0DC7"/>
    <w:rsid w:val="00BF1552"/>
    <w:rsid w:val="00BF1F75"/>
    <w:rsid w:val="00BF231D"/>
    <w:rsid w:val="00BF23F8"/>
    <w:rsid w:val="00BF2DDE"/>
    <w:rsid w:val="00BF54B3"/>
    <w:rsid w:val="00BF7743"/>
    <w:rsid w:val="00BF7FAD"/>
    <w:rsid w:val="00C02C74"/>
    <w:rsid w:val="00C03283"/>
    <w:rsid w:val="00C057E4"/>
    <w:rsid w:val="00C069F2"/>
    <w:rsid w:val="00C16629"/>
    <w:rsid w:val="00C17D90"/>
    <w:rsid w:val="00C21DEC"/>
    <w:rsid w:val="00C25B78"/>
    <w:rsid w:val="00C275FD"/>
    <w:rsid w:val="00C31BDE"/>
    <w:rsid w:val="00C34678"/>
    <w:rsid w:val="00C400A5"/>
    <w:rsid w:val="00C408B4"/>
    <w:rsid w:val="00C41B12"/>
    <w:rsid w:val="00C454DA"/>
    <w:rsid w:val="00C511D3"/>
    <w:rsid w:val="00C56CAE"/>
    <w:rsid w:val="00C61489"/>
    <w:rsid w:val="00C62DC1"/>
    <w:rsid w:val="00C63BF9"/>
    <w:rsid w:val="00C672D2"/>
    <w:rsid w:val="00C7210B"/>
    <w:rsid w:val="00C72B9C"/>
    <w:rsid w:val="00C73DBB"/>
    <w:rsid w:val="00C800C2"/>
    <w:rsid w:val="00C804D9"/>
    <w:rsid w:val="00C811B0"/>
    <w:rsid w:val="00C82C2D"/>
    <w:rsid w:val="00C82EB8"/>
    <w:rsid w:val="00C84340"/>
    <w:rsid w:val="00C85BEA"/>
    <w:rsid w:val="00C87AC0"/>
    <w:rsid w:val="00C90CC0"/>
    <w:rsid w:val="00C9573E"/>
    <w:rsid w:val="00C968DB"/>
    <w:rsid w:val="00C96BA1"/>
    <w:rsid w:val="00CA0A93"/>
    <w:rsid w:val="00CA1190"/>
    <w:rsid w:val="00CA61DD"/>
    <w:rsid w:val="00CB115C"/>
    <w:rsid w:val="00CB249E"/>
    <w:rsid w:val="00CB266A"/>
    <w:rsid w:val="00CB29E7"/>
    <w:rsid w:val="00CB5CB4"/>
    <w:rsid w:val="00CB6FCC"/>
    <w:rsid w:val="00CC2549"/>
    <w:rsid w:val="00CC5062"/>
    <w:rsid w:val="00CC643B"/>
    <w:rsid w:val="00CC72DD"/>
    <w:rsid w:val="00CD10DA"/>
    <w:rsid w:val="00CD2859"/>
    <w:rsid w:val="00CD57F8"/>
    <w:rsid w:val="00CE1FAA"/>
    <w:rsid w:val="00CE2025"/>
    <w:rsid w:val="00CE2B61"/>
    <w:rsid w:val="00CF02D3"/>
    <w:rsid w:val="00CF0DB0"/>
    <w:rsid w:val="00CF43D4"/>
    <w:rsid w:val="00D00097"/>
    <w:rsid w:val="00D030B2"/>
    <w:rsid w:val="00D043BF"/>
    <w:rsid w:val="00D06774"/>
    <w:rsid w:val="00D06784"/>
    <w:rsid w:val="00D06D64"/>
    <w:rsid w:val="00D1070F"/>
    <w:rsid w:val="00D12D76"/>
    <w:rsid w:val="00D17D5E"/>
    <w:rsid w:val="00D2703E"/>
    <w:rsid w:val="00D276F2"/>
    <w:rsid w:val="00D27AFD"/>
    <w:rsid w:val="00D27C2D"/>
    <w:rsid w:val="00D27C32"/>
    <w:rsid w:val="00D30182"/>
    <w:rsid w:val="00D31A18"/>
    <w:rsid w:val="00D325EC"/>
    <w:rsid w:val="00D333D9"/>
    <w:rsid w:val="00D33447"/>
    <w:rsid w:val="00D42CBD"/>
    <w:rsid w:val="00D43E9A"/>
    <w:rsid w:val="00D44DE4"/>
    <w:rsid w:val="00D46C2F"/>
    <w:rsid w:val="00D4767D"/>
    <w:rsid w:val="00D5512A"/>
    <w:rsid w:val="00D55E84"/>
    <w:rsid w:val="00D57658"/>
    <w:rsid w:val="00D6147E"/>
    <w:rsid w:val="00D623FD"/>
    <w:rsid w:val="00D6381B"/>
    <w:rsid w:val="00D64616"/>
    <w:rsid w:val="00D672E1"/>
    <w:rsid w:val="00D72223"/>
    <w:rsid w:val="00D741DE"/>
    <w:rsid w:val="00D77946"/>
    <w:rsid w:val="00D80CB2"/>
    <w:rsid w:val="00D81A26"/>
    <w:rsid w:val="00D8368D"/>
    <w:rsid w:val="00D84244"/>
    <w:rsid w:val="00D85B5D"/>
    <w:rsid w:val="00D8613D"/>
    <w:rsid w:val="00D86B54"/>
    <w:rsid w:val="00D926ED"/>
    <w:rsid w:val="00D929DA"/>
    <w:rsid w:val="00D94C5C"/>
    <w:rsid w:val="00D95DF0"/>
    <w:rsid w:val="00DA0132"/>
    <w:rsid w:val="00DA1E21"/>
    <w:rsid w:val="00DA3167"/>
    <w:rsid w:val="00DA4A12"/>
    <w:rsid w:val="00DA57CA"/>
    <w:rsid w:val="00DA78DA"/>
    <w:rsid w:val="00DB3932"/>
    <w:rsid w:val="00DB4ED3"/>
    <w:rsid w:val="00DB67C5"/>
    <w:rsid w:val="00DC2939"/>
    <w:rsid w:val="00DD0B24"/>
    <w:rsid w:val="00DD3EC4"/>
    <w:rsid w:val="00DD438F"/>
    <w:rsid w:val="00DD63EA"/>
    <w:rsid w:val="00DD6A62"/>
    <w:rsid w:val="00DD739C"/>
    <w:rsid w:val="00DE019C"/>
    <w:rsid w:val="00DE1C9D"/>
    <w:rsid w:val="00DE2A88"/>
    <w:rsid w:val="00DE3083"/>
    <w:rsid w:val="00DF1DB0"/>
    <w:rsid w:val="00DF538B"/>
    <w:rsid w:val="00DF59AB"/>
    <w:rsid w:val="00DF6AEB"/>
    <w:rsid w:val="00DF7CA7"/>
    <w:rsid w:val="00E010BB"/>
    <w:rsid w:val="00E10848"/>
    <w:rsid w:val="00E116D9"/>
    <w:rsid w:val="00E1217B"/>
    <w:rsid w:val="00E13633"/>
    <w:rsid w:val="00E172A4"/>
    <w:rsid w:val="00E2115A"/>
    <w:rsid w:val="00E2261D"/>
    <w:rsid w:val="00E32B4E"/>
    <w:rsid w:val="00E33074"/>
    <w:rsid w:val="00E3373E"/>
    <w:rsid w:val="00E3687B"/>
    <w:rsid w:val="00E41BCB"/>
    <w:rsid w:val="00E4710D"/>
    <w:rsid w:val="00E52D74"/>
    <w:rsid w:val="00E52EFC"/>
    <w:rsid w:val="00E57115"/>
    <w:rsid w:val="00E60F60"/>
    <w:rsid w:val="00E62832"/>
    <w:rsid w:val="00E65DB2"/>
    <w:rsid w:val="00E670D8"/>
    <w:rsid w:val="00E72DF1"/>
    <w:rsid w:val="00E80C39"/>
    <w:rsid w:val="00E8118D"/>
    <w:rsid w:val="00E854F9"/>
    <w:rsid w:val="00E85CB1"/>
    <w:rsid w:val="00E86EC1"/>
    <w:rsid w:val="00E90BF1"/>
    <w:rsid w:val="00E90C15"/>
    <w:rsid w:val="00E91B53"/>
    <w:rsid w:val="00E95507"/>
    <w:rsid w:val="00E97971"/>
    <w:rsid w:val="00EA033A"/>
    <w:rsid w:val="00EA0856"/>
    <w:rsid w:val="00EA2625"/>
    <w:rsid w:val="00EA33B2"/>
    <w:rsid w:val="00EA4ABC"/>
    <w:rsid w:val="00EA6C91"/>
    <w:rsid w:val="00EB124F"/>
    <w:rsid w:val="00EB47B8"/>
    <w:rsid w:val="00EB62B0"/>
    <w:rsid w:val="00EB632B"/>
    <w:rsid w:val="00EB65F7"/>
    <w:rsid w:val="00EC0D55"/>
    <w:rsid w:val="00EC75B2"/>
    <w:rsid w:val="00ED249E"/>
    <w:rsid w:val="00ED3D72"/>
    <w:rsid w:val="00ED5925"/>
    <w:rsid w:val="00EE02A0"/>
    <w:rsid w:val="00EE358A"/>
    <w:rsid w:val="00EE3CEB"/>
    <w:rsid w:val="00EE5616"/>
    <w:rsid w:val="00EE62A5"/>
    <w:rsid w:val="00EE7943"/>
    <w:rsid w:val="00EF0E3A"/>
    <w:rsid w:val="00EF2408"/>
    <w:rsid w:val="00EF4403"/>
    <w:rsid w:val="00EF5777"/>
    <w:rsid w:val="00EF6C5A"/>
    <w:rsid w:val="00EF70E9"/>
    <w:rsid w:val="00EF784B"/>
    <w:rsid w:val="00EF7D43"/>
    <w:rsid w:val="00F00199"/>
    <w:rsid w:val="00F00B2A"/>
    <w:rsid w:val="00F00EC3"/>
    <w:rsid w:val="00F039F5"/>
    <w:rsid w:val="00F079CB"/>
    <w:rsid w:val="00F07D71"/>
    <w:rsid w:val="00F10545"/>
    <w:rsid w:val="00F12AB9"/>
    <w:rsid w:val="00F1776E"/>
    <w:rsid w:val="00F2279C"/>
    <w:rsid w:val="00F231A7"/>
    <w:rsid w:val="00F32871"/>
    <w:rsid w:val="00F3438B"/>
    <w:rsid w:val="00F378F2"/>
    <w:rsid w:val="00F416BD"/>
    <w:rsid w:val="00F430C3"/>
    <w:rsid w:val="00F4330D"/>
    <w:rsid w:val="00F436FA"/>
    <w:rsid w:val="00F445B7"/>
    <w:rsid w:val="00F46699"/>
    <w:rsid w:val="00F503C5"/>
    <w:rsid w:val="00F5295C"/>
    <w:rsid w:val="00F53832"/>
    <w:rsid w:val="00F55D95"/>
    <w:rsid w:val="00F568C5"/>
    <w:rsid w:val="00F60438"/>
    <w:rsid w:val="00F607EF"/>
    <w:rsid w:val="00F615F9"/>
    <w:rsid w:val="00F61C71"/>
    <w:rsid w:val="00F65573"/>
    <w:rsid w:val="00F65B3A"/>
    <w:rsid w:val="00F67842"/>
    <w:rsid w:val="00F7107F"/>
    <w:rsid w:val="00F753F8"/>
    <w:rsid w:val="00F8083B"/>
    <w:rsid w:val="00F81373"/>
    <w:rsid w:val="00F8482F"/>
    <w:rsid w:val="00F850BC"/>
    <w:rsid w:val="00F86792"/>
    <w:rsid w:val="00F87F6B"/>
    <w:rsid w:val="00F9400C"/>
    <w:rsid w:val="00F94214"/>
    <w:rsid w:val="00F94CA8"/>
    <w:rsid w:val="00F958D9"/>
    <w:rsid w:val="00F96DE5"/>
    <w:rsid w:val="00FA0446"/>
    <w:rsid w:val="00FA3EE5"/>
    <w:rsid w:val="00FB4334"/>
    <w:rsid w:val="00FC2DE8"/>
    <w:rsid w:val="00FC519D"/>
    <w:rsid w:val="00FC739D"/>
    <w:rsid w:val="00FC7CD4"/>
    <w:rsid w:val="00FD127D"/>
    <w:rsid w:val="00FD540B"/>
    <w:rsid w:val="00FD6E8D"/>
    <w:rsid w:val="00FD74BE"/>
    <w:rsid w:val="00FD756D"/>
    <w:rsid w:val="00FE0CF2"/>
    <w:rsid w:val="00FE1BA8"/>
    <w:rsid w:val="00FE347E"/>
    <w:rsid w:val="00FE3E7E"/>
    <w:rsid w:val="00FF17E8"/>
    <w:rsid w:val="00FF1BEB"/>
    <w:rsid w:val="00FF4CB0"/>
    <w:rsid w:val="00FF4E67"/>
    <w:rsid w:val="00FF5121"/>
    <w:rsid w:val="00FF6347"/>
    <w:rsid w:val="0F207B0F"/>
    <w:rsid w:val="0FB9E893"/>
    <w:rsid w:val="16304A17"/>
    <w:rsid w:val="2118BA7F"/>
    <w:rsid w:val="22888C4E"/>
    <w:rsid w:val="3F196BED"/>
    <w:rsid w:val="44630D81"/>
    <w:rsid w:val="4CF03064"/>
    <w:rsid w:val="54AFB556"/>
    <w:rsid w:val="6C0FE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319522"/>
  <w15:docId w15:val="{64FCCC79-2637-442E-A068-BC3739F6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39F5"/>
    <w:rPr>
      <w:rFonts w:ascii="Calibri" w:hAnsi="Calibri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57115"/>
    <w:rPr>
      <w:color w:val="0000FF"/>
      <w:u w:val="single"/>
    </w:rPr>
  </w:style>
  <w:style w:type="paragraph" w:styleId="Header">
    <w:name w:val="header"/>
    <w:basedOn w:val="Normal"/>
    <w:rsid w:val="006C11F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C11F4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DD6A62"/>
    <w:pPr>
      <w:ind w:left="708"/>
    </w:pPr>
  </w:style>
  <w:style w:type="paragraph" w:customStyle="1" w:styleId="Default">
    <w:name w:val="Default"/>
    <w:rsid w:val="00CB115C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de-AT" w:eastAsia="de-AT"/>
    </w:rPr>
  </w:style>
  <w:style w:type="paragraph" w:customStyle="1" w:styleId="Frage">
    <w:name w:val="Frage"/>
    <w:basedOn w:val="Normal"/>
    <w:next w:val="Normal"/>
    <w:qFormat/>
    <w:rsid w:val="00320F71"/>
    <w:pPr>
      <w:shd w:val="clear" w:color="auto" w:fill="BFBFBF"/>
      <w:autoSpaceDE w:val="0"/>
      <w:autoSpaceDN w:val="0"/>
      <w:adjustRightInd w:val="0"/>
      <w:jc w:val="both"/>
    </w:pPr>
    <w:rPr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76F55"/>
    <w:rPr>
      <w:rFonts w:eastAsia="Calibri"/>
      <w:sz w:val="22"/>
      <w:szCs w:val="21"/>
      <w:lang w:val="de-AT" w:eastAsia="en-US"/>
    </w:rPr>
  </w:style>
  <w:style w:type="character" w:customStyle="1" w:styleId="PlainTextChar">
    <w:name w:val="Plain Text Char"/>
    <w:link w:val="PlainText"/>
    <w:uiPriority w:val="99"/>
    <w:rsid w:val="00776F55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l\vorlage_uebu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vorlage_uebung.dot</Template>
  <TotalTime>185</TotalTime>
  <Pages>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Aufgabe: Erstellung einer übersichtlichen Dokumentation für ein umfangreiches C# Softwareprojekt</vt:lpstr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Aufgabe: Erstellung einer übersichtlichen Dokumentation für ein umfangreiches C# Softwareprojekt</dc:title>
  <dc:subject/>
  <dc:creator>Georg Ungerböck</dc:creator>
  <cp:keywords/>
  <dc:description/>
  <cp:lastModifiedBy>A Fox</cp:lastModifiedBy>
  <cp:revision>1</cp:revision>
  <cp:lastPrinted>2012-09-11T14:54:00Z</cp:lastPrinted>
  <dcterms:created xsi:type="dcterms:W3CDTF">2018-09-17T07:01:00Z</dcterms:created>
  <dcterms:modified xsi:type="dcterms:W3CDTF">2022-10-31T14:06:00Z</dcterms:modified>
</cp:coreProperties>
</file>