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B0BA2" w:rsidR="00C1042B" w:rsidP="00C1042B" w:rsidRDefault="009E6096" w14:paraId="5F84CB61" w14:textId="77777777">
      <w:pPr>
        <w:pStyle w:val="Frage"/>
        <w:rPr>
          <w:lang w:val="de-AT"/>
        </w:rPr>
      </w:pPr>
      <w:r>
        <w:rPr>
          <w:lang w:val="de-AT"/>
        </w:rPr>
        <w:t>Client</w:t>
      </w:r>
      <w:r w:rsidR="00AF26F0">
        <w:rPr>
          <w:lang w:val="de-AT"/>
        </w:rPr>
        <w:t xml:space="preserve"> </w:t>
      </w:r>
      <w:r w:rsidRPr="00BB0BA2" w:rsidR="00C1042B">
        <w:rPr>
          <w:lang w:val="de-AT"/>
        </w:rPr>
        <w:t>einrichten</w:t>
      </w:r>
    </w:p>
    <w:p w:rsidRPr="00BB0BA2" w:rsidR="00C1042B" w:rsidP="00C1042B" w:rsidRDefault="00C1042B" w14:paraId="047B22FB" w14:textId="77777777"/>
    <w:p w:rsidRPr="00BB0BA2" w:rsidR="00715EC7" w:rsidP="00715EC7" w:rsidRDefault="009E6096" w14:paraId="02F9A964" w14:textId="77777777">
      <w:pPr>
        <w:numPr>
          <w:ilvl w:val="0"/>
          <w:numId w:val="33"/>
        </w:numPr>
        <w:rPr/>
      </w:pPr>
      <w:r w:rsidR="449F1CA3">
        <w:rPr/>
        <w:t>Den Client für den VPN Tunnel soll ein Windows 10 System bilden, das Sie folgendermaßen konfigurieren sollen</w:t>
      </w:r>
      <w:r w:rsidR="449F1CA3">
        <w:rPr/>
        <w:t>:</w:t>
      </w:r>
    </w:p>
    <w:p w:rsidRPr="00BB0BA2" w:rsidR="00715EC7" w:rsidP="00715EC7" w:rsidRDefault="00397D0C" w14:paraId="3EE40944" w14:textId="77777777">
      <w:pPr>
        <w:numPr>
          <w:ilvl w:val="0"/>
          <w:numId w:val="34"/>
        </w:numPr>
      </w:pPr>
      <w:r w:rsidRPr="00BB0BA2">
        <w:t xml:space="preserve">Hostname: </w:t>
      </w:r>
      <w:r w:rsidR="009E6096">
        <w:t>LISA00</w:t>
      </w:r>
      <w:r w:rsidR="00060DB3">
        <w:t>+KN</w:t>
      </w:r>
    </w:p>
    <w:p w:rsidRPr="00BB0BA2" w:rsidR="00CD7981" w:rsidP="00CD7981" w:rsidRDefault="000065E5" w14:paraId="4D44486D" w14:textId="77777777">
      <w:pPr>
        <w:numPr>
          <w:ilvl w:val="0"/>
          <w:numId w:val="34"/>
        </w:numPr>
      </w:pPr>
      <w:r>
        <w:t>IP</w:t>
      </w:r>
      <w:r w:rsidR="00CD7981">
        <w:t xml:space="preserve"> </w:t>
      </w:r>
      <w:r>
        <w:t>: 192.168.</w:t>
      </w:r>
      <w:r w:rsidR="003C7887">
        <w:t>9</w:t>
      </w:r>
      <w:r>
        <w:t>0+KN</w:t>
      </w:r>
      <w:r w:rsidRPr="00BB0BA2" w:rsidR="00397D0C">
        <w:t>.</w:t>
      </w:r>
      <w:r w:rsidR="009E6096">
        <w:t>11</w:t>
      </w:r>
      <w:r w:rsidRPr="00BB0BA2" w:rsidR="00F631E0">
        <w:t xml:space="preserve"> / 24</w:t>
      </w:r>
    </w:p>
    <w:p w:rsidRPr="00BB0BA2" w:rsidR="00CD7981" w:rsidP="00CD7981" w:rsidRDefault="009E6096" w14:paraId="4F9B5C75" w14:textId="77777777">
      <w:pPr>
        <w:numPr>
          <w:ilvl w:val="0"/>
          <w:numId w:val="34"/>
        </w:numPr>
      </w:pPr>
      <w:r>
        <w:t>Allenfalls den Computer aus der Domäne entfernen</w:t>
      </w:r>
    </w:p>
    <w:p w:rsidRPr="00BB0BA2" w:rsidR="00715EC7" w:rsidP="00584206" w:rsidRDefault="00715EC7" w14:paraId="1636CCB3" w14:textId="77777777"/>
    <w:p w:rsidRPr="00BB0BA2" w:rsidR="00C1042B" w:rsidP="00C1042B" w:rsidRDefault="00CB4212" w14:paraId="4F579A7C" w14:textId="77777777">
      <w:pPr>
        <w:pStyle w:val="Frage"/>
        <w:rPr>
          <w:lang w:val="de-AT"/>
        </w:rPr>
      </w:pPr>
      <w:r>
        <w:rPr>
          <w:lang w:val="de-AT"/>
        </w:rPr>
        <w:t>S</w:t>
      </w:r>
      <w:r w:rsidRPr="00BB0BA2" w:rsidR="00C1042B">
        <w:rPr>
          <w:lang w:val="de-AT"/>
        </w:rPr>
        <w:t>erver konfigurieren</w:t>
      </w:r>
    </w:p>
    <w:p w:rsidRPr="00BB0BA2" w:rsidR="006A21A8" w:rsidP="00584206" w:rsidRDefault="006A21A8" w14:paraId="6ECE6E5F" w14:textId="77777777"/>
    <w:p w:rsidR="00CD7981" w:rsidP="00CD7981" w:rsidRDefault="00CD7981" w14:paraId="006D1EDD" w14:noSpellErr="1" w14:textId="016E8F74">
      <w:pPr>
        <w:numPr>
          <w:ilvl w:val="0"/>
          <w:numId w:val="33"/>
        </w:numPr>
        <w:rPr/>
      </w:pPr>
      <w:r w:rsidR="449F1CA3">
        <w:rPr/>
        <w:t xml:space="preserve">Installieren Sie eine zweite Netzwerkkarte, wobei sie hierzu </w:t>
      </w:r>
      <w:r w:rsidR="449F1CA3">
        <w:rPr/>
        <w:t>die</w:t>
      </w:r>
      <w:r w:rsidR="449F1CA3">
        <w:rPr/>
        <w:t xml:space="preserve"> </w:t>
      </w:r>
      <w:r w:rsidR="449F1CA3">
        <w:rPr/>
        <w:t xml:space="preserve">beiden Netzwerkkarten auf 2 LAN Segmente aufteilen </w:t>
      </w:r>
      <w:r w:rsidR="449F1CA3">
        <w:rPr/>
        <w:t>(richten Sie zusätzlich 2 Lan-Segmente ein</w:t>
      </w:r>
      <w:r w:rsidR="449F1CA3">
        <w:rPr/>
        <w:t xml:space="preserve">. </w:t>
      </w:r>
      <w:r w:rsidR="449F1CA3">
        <w:rPr/>
        <w:t>Bezeichnungen: intern und extern)</w:t>
      </w:r>
      <w:r w:rsidR="449F1CA3">
        <w:rPr/>
        <w:t>. F</w:t>
      </w:r>
      <w:r w:rsidR="449F1CA3">
        <w:rPr/>
        <w:t xml:space="preserve">ügen Sie die bestehende </w:t>
      </w:r>
      <w:r w:rsidR="449F1CA3">
        <w:rPr/>
        <w:t>Net</w:t>
      </w:r>
      <w:r w:rsidR="449F1CA3">
        <w:rPr/>
        <w:t>z</w:t>
      </w:r>
      <w:r w:rsidR="449F1CA3">
        <w:rPr/>
        <w:t>werkkarte z</w:t>
      </w:r>
      <w:r w:rsidR="449F1CA3">
        <w:rPr/>
        <w:t>u intern, die neue zu extern hinzu.</w:t>
      </w:r>
    </w:p>
    <w:p w:rsidR="00CD7981" w:rsidP="00CD7981" w:rsidRDefault="00CD7981" w14:paraId="7545AA92" w14:textId="77777777">
      <w:pPr>
        <w:numPr>
          <w:ilvl w:val="0"/>
          <w:numId w:val="33"/>
        </w:numPr>
        <w:rPr/>
      </w:pPr>
      <w:r w:rsidR="449F1CA3">
        <w:rPr/>
        <w:t>IP (extern): 192.168.90+KN.2 /24</w:t>
      </w:r>
    </w:p>
    <w:p w:rsidR="449F1CA3" w:rsidP="449F1CA3" w:rsidRDefault="449F1CA3" w14:noSpellErr="1" w14:paraId="1FF63D4B" w14:textId="7D202474">
      <w:pPr>
        <w:pStyle w:val="Listenabsatz"/>
        <w:numPr>
          <w:ilvl w:val="0"/>
          <w:numId w:val="3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449F1CA3">
        <w:rPr/>
        <w:t xml:space="preserve">Stellen Sie sicher, dass </w:t>
      </w:r>
      <w:r w:rsidR="449F1CA3">
        <w:rPr/>
        <w:t xml:space="preserve">Sie </w:t>
      </w:r>
      <w:r w:rsidR="449F1CA3">
        <w:rPr/>
        <w:t>vom Client aus</w:t>
      </w:r>
      <w:r w:rsidR="449F1CA3">
        <w:rPr/>
        <w:t>, die externe Server IP pingen können.</w:t>
      </w:r>
    </w:p>
    <w:p w:rsidR="00D11786" w:rsidP="00D11786" w:rsidRDefault="00516AFC" w14:paraId="0CAD9C47" w14:textId="77777777">
      <w:pPr>
        <w:numPr>
          <w:ilvl w:val="0"/>
          <w:numId w:val="33"/>
        </w:numPr>
        <w:rPr/>
      </w:pPr>
      <w:r w:rsidR="449F1CA3">
        <w:rPr/>
        <w:t>Installieren Sie die Rolle</w:t>
      </w:r>
      <w:r w:rsidR="449F1CA3">
        <w:rPr/>
        <w:t xml:space="preserve"> Remotezugriff.</w:t>
      </w:r>
    </w:p>
    <w:p w:rsidRPr="00BB0BA2" w:rsidR="00516AFC" w:rsidP="00D11786" w:rsidRDefault="00D11786" w14:paraId="7B510AC2" w14:textId="77777777">
      <w:pPr>
        <w:numPr>
          <w:ilvl w:val="0"/>
          <w:numId w:val="33"/>
        </w:numPr>
        <w:rPr/>
      </w:pPr>
      <w:r w:rsidR="449F1CA3">
        <w:rPr/>
        <w:t xml:space="preserve">Wählen Sie den Rollendienst </w:t>
      </w:r>
      <w:r w:rsidR="449F1CA3">
        <w:rPr/>
        <w:t>DirectAccess</w:t>
      </w:r>
      <w:r w:rsidR="449F1CA3">
        <w:rPr/>
        <w:t xml:space="preserve"> und VPN.</w:t>
      </w:r>
      <w:r w:rsidR="449F1CA3">
        <w:rPr/>
        <w:t xml:space="preserve"> </w:t>
      </w:r>
    </w:p>
    <w:p w:rsidR="005C5E25" w:rsidP="005C5E25" w:rsidRDefault="00C07909" w14:paraId="6F16B2CE" w14:textId="77777777">
      <w:pPr>
        <w:numPr>
          <w:ilvl w:val="0"/>
          <w:numId w:val="33"/>
        </w:numPr>
        <w:rPr/>
      </w:pPr>
      <w:r w:rsidR="449F1CA3">
        <w:rPr/>
        <w:t>Öffnen Sie den Assistenten für die ersten Schritte:</w:t>
      </w:r>
    </w:p>
    <w:p w:rsidR="00C07909" w:rsidP="00C07909" w:rsidRDefault="00C07909" w14:paraId="54D66C44" w14:noSpellErr="1" w14:textId="0AAC37EB">
      <w:pPr>
        <w:numPr>
          <w:ilvl w:val="1"/>
          <w:numId w:val="33"/>
        </w:numPr>
        <w:rPr/>
      </w:pPr>
      <w:r w:rsidR="449F1CA3">
        <w:rPr/>
        <w:t>Nur VPN bereitstellen</w:t>
      </w:r>
    </w:p>
    <w:p w:rsidR="2896B788" w:rsidP="2896B788" w:rsidRDefault="2896B788" w14:paraId="5BE05EB2" w14:textId="4D8DE8FA">
      <w:pPr>
        <w:pStyle w:val="Standard"/>
        <w:numPr>
          <w:ilvl w:val="1"/>
          <w:numId w:val="33"/>
        </w:numPr>
        <w:rPr/>
      </w:pPr>
      <w:r w:rsidR="449F1CA3">
        <w:rPr/>
        <w:t xml:space="preserve">Das folgende Fenster zum Einrichten von Routing und RAS schließen (und stattdessen das </w:t>
      </w:r>
      <w:r w:rsidR="449F1CA3">
        <w:rPr/>
        <w:t>SnapIn</w:t>
      </w:r>
      <w:r w:rsidR="449F1CA3">
        <w:rPr/>
        <w:t xml:space="preserve"> zur MMC hinzufügen, siehe nächster Punkt)</w:t>
      </w:r>
    </w:p>
    <w:p w:rsidR="2896B788" w:rsidP="2896B788" w:rsidRDefault="2896B788" w14:paraId="44EEF966" w14:textId="36418FB5">
      <w:pPr>
        <w:pStyle w:val="Standard"/>
        <w:ind w:left="0"/>
      </w:pPr>
    </w:p>
    <w:p w:rsidR="2896B788" w:rsidP="2896B788" w:rsidRDefault="2896B788" w14:paraId="3EEA09F0" w14:textId="3D0ED3AD">
      <w:pPr>
        <w:pStyle w:val="Listenabsatz"/>
        <w:numPr>
          <w:ilvl w:val="0"/>
          <w:numId w:val="33"/>
        </w:numPr>
        <w:rPr/>
      </w:pPr>
      <w:r w:rsidR="449F1CA3">
        <w:rPr/>
        <w:t xml:space="preserve">Öffnen Sie Ihre MMC und fügen Sie das </w:t>
      </w:r>
      <w:r w:rsidR="449F1CA3">
        <w:rPr/>
        <w:t>SnapIn</w:t>
      </w:r>
      <w:r w:rsidR="449F1CA3">
        <w:rPr/>
        <w:t xml:space="preserve"> “Routing und RAS” hinzu</w:t>
      </w:r>
    </w:p>
    <w:p w:rsidR="2896B788" w:rsidP="2896B788" w:rsidRDefault="2896B788" w14:noSpellErr="1" w14:paraId="66529A7D" w14:textId="35987D84">
      <w:pPr>
        <w:pStyle w:val="Standard"/>
        <w:numPr>
          <w:ilvl w:val="0"/>
          <w:numId w:val="33"/>
        </w:numPr>
        <w:rPr/>
      </w:pPr>
      <w:r w:rsidR="449F1CA3">
        <w:rPr/>
        <w:t>Fügen Sie HOMER zum “Routing und RAS” hinzu, rechte MT - “Server hinzufügen” - “Diesen Computer”</w:t>
      </w:r>
    </w:p>
    <w:p w:rsidR="2896B788" w:rsidP="2896B788" w:rsidRDefault="2896B788" w14:noSpellErr="1" w14:paraId="211A77E4" w14:textId="4244FC5D">
      <w:pPr>
        <w:pStyle w:val="Listenabsatz"/>
        <w:numPr>
          <w:ilvl w:val="0"/>
          <w:numId w:val="33"/>
        </w:numPr>
        <w:rPr/>
      </w:pPr>
      <w:r w:rsidR="449F1CA3">
        <w:rPr/>
        <w:t>Konfigurieren Sie Routing und RAS – RMT auf HOMER - “Routing und RAS konfigurieren und aktivieren”</w:t>
      </w:r>
    </w:p>
    <w:p w:rsidR="00C07909" w:rsidP="00C07909" w:rsidRDefault="005116A4" w14:paraId="4104480A" w14:textId="77777777">
      <w:pPr>
        <w:numPr>
          <w:ilvl w:val="1"/>
          <w:numId w:val="33"/>
        </w:numPr>
        <w:rPr/>
      </w:pPr>
      <w:r w:rsidR="449F1CA3">
        <w:rPr/>
        <w:t>Routing und RAS konfigurieren und aktivieren</w:t>
      </w:r>
    </w:p>
    <w:p w:rsidR="005116A4" w:rsidP="00C07909" w:rsidRDefault="005A7D13" w14:paraId="5C4C9194" w14:textId="77777777">
      <w:pPr>
        <w:numPr>
          <w:ilvl w:val="1"/>
          <w:numId w:val="33"/>
        </w:numPr>
        <w:rPr/>
      </w:pPr>
      <w:r w:rsidR="449F1CA3">
        <w:rPr/>
        <w:t>RAS (was bedeutet dieser Begriff bzw. was ist eine DFÜ Verbindung?)</w:t>
      </w:r>
    </w:p>
    <w:p w:rsidR="005A7D13" w:rsidP="00C07909" w:rsidRDefault="00CB4E71" w14:paraId="0079D4D4" w14:textId="77777777">
      <w:pPr>
        <w:numPr>
          <w:ilvl w:val="1"/>
          <w:numId w:val="33"/>
        </w:numPr>
        <w:rPr/>
      </w:pPr>
      <w:r w:rsidR="449F1CA3">
        <w:rPr/>
        <w:t>VPN aktivieren</w:t>
      </w:r>
    </w:p>
    <w:p w:rsidR="00CB4E71" w:rsidP="00C07909" w:rsidRDefault="007F527C" w14:paraId="5CE6785E" w14:textId="77777777">
      <w:pPr>
        <w:numPr>
          <w:ilvl w:val="1"/>
          <w:numId w:val="33"/>
        </w:numPr>
        <w:rPr/>
      </w:pPr>
      <w:r w:rsidR="449F1CA3">
        <w:rPr/>
        <w:t>Wählen Sie extern für die Netzwerkverbindung zum Internet</w:t>
      </w:r>
    </w:p>
    <w:p w:rsidR="007F527C" w:rsidP="00C07909" w:rsidRDefault="0098786A" w14:paraId="10A4A690" w14:textId="77777777">
      <w:pPr>
        <w:numPr>
          <w:ilvl w:val="1"/>
          <w:numId w:val="33"/>
        </w:numPr>
        <w:rPr/>
      </w:pPr>
      <w:r w:rsidR="449F1CA3">
        <w:rPr/>
        <w:t>IP-Adressen automatisch vergeben</w:t>
      </w:r>
    </w:p>
    <w:p w:rsidR="003C7887" w:rsidP="007B3828" w:rsidRDefault="003C7887" w14:paraId="17969D49" w14:noSpellErr="1" w14:textId="49264DED">
      <w:pPr>
        <w:numPr>
          <w:ilvl w:val="1"/>
          <w:numId w:val="33"/>
        </w:numPr>
        <w:rPr/>
      </w:pPr>
      <w:r w:rsidR="449F1CA3">
        <w:rPr/>
        <w:t xml:space="preserve">Nein, </w:t>
      </w:r>
      <w:r w:rsidR="449F1CA3">
        <w:rPr/>
        <w:t>Routing und RAS zum Authentifizieren verwenden</w:t>
      </w:r>
    </w:p>
    <w:p w:rsidR="2896B788" w:rsidP="2896B788" w:rsidRDefault="2896B788" w14:noSpellErr="1" w14:paraId="351A3860" w14:textId="7CB1B752">
      <w:pPr>
        <w:pStyle w:val="Standard"/>
        <w:numPr>
          <w:ilvl w:val="1"/>
          <w:numId w:val="33"/>
        </w:numPr>
        <w:rPr/>
      </w:pPr>
      <w:r w:rsidR="449F1CA3">
        <w:rPr/>
        <w:t>Routing und RAS Dienst am Ende des Assistenten starten</w:t>
      </w:r>
    </w:p>
    <w:p w:rsidRPr="00BB0BA2" w:rsidR="007B3828" w:rsidP="007B3828" w:rsidRDefault="007B3828" w14:paraId="081CAB20" w14:textId="77777777"/>
    <w:p w:rsidRPr="00BB0BA2" w:rsidR="007B3828" w:rsidP="007B3828" w:rsidRDefault="007B3828" w14:paraId="4EDDA78B" w14:textId="77777777">
      <w:pPr>
        <w:pStyle w:val="Frage"/>
        <w:rPr>
          <w:lang w:val="de-AT"/>
        </w:rPr>
      </w:pPr>
      <w:r>
        <w:rPr>
          <w:lang w:val="de-AT"/>
        </w:rPr>
        <w:t xml:space="preserve">VPN am Client </w:t>
      </w:r>
      <w:r w:rsidRPr="00BB0BA2">
        <w:rPr>
          <w:lang w:val="de-AT"/>
        </w:rPr>
        <w:t>einrichten</w:t>
      </w:r>
    </w:p>
    <w:p w:rsidRPr="00BB0BA2" w:rsidR="007B3828" w:rsidP="005C5E25" w:rsidRDefault="007B3828" w14:paraId="28714CD3" w14:textId="77777777"/>
    <w:p w:rsidR="000E081C" w:rsidP="2896B788" w:rsidRDefault="00547B22" w14:noSpellErr="1" w14:paraId="3AEDB1AE" w14:textId="2D5E413A">
      <w:pPr>
        <w:numPr>
          <w:ilvl w:val="0"/>
          <w:numId w:val="33"/>
        </w:numPr>
        <w:rPr/>
      </w:pPr>
      <w:r w:rsidR="449F1CA3">
        <w:rPr/>
        <w:t>Starten Sie über die Netzwerkverbindungen den Assistenten, der Sie bei VPN-Aufbau zum Arbeitsplatznetzwerk unterstützt</w:t>
      </w:r>
    </w:p>
    <w:p w:rsidR="000E081C" w:rsidP="00547B22" w:rsidRDefault="00547B22" w14:paraId="3148D86B" w14:textId="3AEB4AA4">
      <w:pPr>
        <w:numPr>
          <w:ilvl w:val="1"/>
          <w:numId w:val="33"/>
        </w:numPr>
        <w:rPr/>
      </w:pPr>
      <w:r w:rsidR="449F1CA3">
        <w:rPr/>
        <w:t>Internetverbindung (VPN) verwenden</w:t>
      </w:r>
    </w:p>
    <w:p w:rsidR="00547B22" w:rsidP="00547B22" w:rsidRDefault="00547B22" w14:paraId="52A35949" w14:textId="59652041">
      <w:pPr>
        <w:numPr>
          <w:ilvl w:val="1"/>
          <w:numId w:val="33"/>
        </w:numPr>
        <w:rPr/>
      </w:pPr>
      <w:r w:rsidR="449F1CA3">
        <w:rPr/>
        <w:t>Internetadresse: 192.168.90+KN.</w:t>
      </w:r>
      <w:r w:rsidR="449F1CA3">
        <w:rPr/>
        <w:t>2</w:t>
      </w:r>
      <w:r w:rsidR="449F1CA3">
        <w:rPr/>
        <w:t xml:space="preserve"> (</w:t>
      </w:r>
      <w:r w:rsidR="449F1CA3">
        <w:rPr/>
        <w:t>Zielname</w:t>
      </w:r>
      <w:r w:rsidR="449F1CA3">
        <w:rPr/>
        <w:t>: homer00+KN.sz-ybbs00+KN.local</w:t>
      </w:r>
    </w:p>
    <w:p w:rsidR="00232F92" w:rsidP="00232F92" w:rsidRDefault="00B428FB" w14:paraId="5FA52C3F" w14:textId="77777777">
      <w:pPr>
        <w:numPr>
          <w:ilvl w:val="1"/>
          <w:numId w:val="33"/>
        </w:numPr>
        <w:rPr/>
      </w:pPr>
      <w:r w:rsidR="449F1CA3">
        <w:rPr/>
        <w:t>Keine Anmeldedaten speichern und auch den anderen Benutzern nicht gestatten, die Verbindung zu verwenden</w:t>
      </w:r>
    </w:p>
    <w:p w:rsidR="00232F92" w:rsidP="00232F92" w:rsidRDefault="00232F92" w14:paraId="5E9F47D9" w14:textId="77777777"/>
    <w:p w:rsidRPr="00BB0BA2" w:rsidR="00AE352E" w:rsidP="00AE352E" w:rsidRDefault="00AE352E" w14:paraId="1F943D4E" w14:textId="77777777">
      <w:pPr>
        <w:pStyle w:val="Frage"/>
        <w:rPr>
          <w:lang w:val="de-AT"/>
        </w:rPr>
      </w:pPr>
      <w:r>
        <w:rPr>
          <w:lang w:val="de-AT"/>
        </w:rPr>
        <w:t>Verbindung herstellen und steuern</w:t>
      </w:r>
    </w:p>
    <w:p w:rsidRPr="00BB0BA2" w:rsidR="0064686D" w:rsidP="0064686D" w:rsidRDefault="0064686D" w14:paraId="15009B47" w14:textId="77777777"/>
    <w:p w:rsidR="00AE352E" w:rsidP="00AE352E" w:rsidRDefault="00AE352E" w14:paraId="5351A046" w14:textId="77777777">
      <w:pPr>
        <w:numPr>
          <w:ilvl w:val="0"/>
          <w:numId w:val="33"/>
        </w:numPr>
        <w:rPr/>
      </w:pPr>
      <w:r w:rsidR="449F1CA3">
        <w:rPr/>
        <w:t xml:space="preserve">Versuchen Sie sich nun, mittels der VPN-Verbindung am Server einzuloggen (bspw. mit </w:t>
      </w:r>
      <w:r w:rsidR="449F1CA3">
        <w:rPr/>
        <w:t>gabi</w:t>
      </w:r>
      <w:r w:rsidR="449F1CA3">
        <w:rPr/>
        <w:t>)</w:t>
      </w:r>
    </w:p>
    <w:p w:rsidR="00AE352E" w:rsidP="00AE352E" w:rsidRDefault="00AE352E" w14:paraId="7D7E8115" w14:textId="36E55E3A">
      <w:pPr>
        <w:numPr>
          <w:ilvl w:val="0"/>
          <w:numId w:val="33"/>
        </w:numPr>
        <w:rPr/>
      </w:pPr>
      <w:r w:rsidR="449F1CA3">
        <w:rPr/>
        <w:t>Konfigurieren Sie den NPS um, damit das Einwählen möglich wird</w:t>
      </w:r>
      <w:r w:rsidR="449F1CA3">
        <w:rPr/>
        <w:t xml:space="preserve"> (fügen Sie zu Ihrer MMC das </w:t>
      </w:r>
      <w:r w:rsidR="449F1CA3">
        <w:rPr/>
        <w:t>SnapIn</w:t>
      </w:r>
      <w:r w:rsidR="449F1CA3">
        <w:rPr/>
        <w:t xml:space="preserve"> “Netzwerkrichtlinienserver” für den lokalen Computer hinzu)</w:t>
      </w:r>
    </w:p>
    <w:p w:rsidR="00AE352E" w:rsidP="71F80593" w:rsidRDefault="00AE352E" w14:noSpellErr="1" w14:paraId="7E799251" w14:textId="76E7B16D">
      <w:pPr>
        <w:pStyle w:val="Listenabsatz"/>
        <w:numPr>
          <w:ilvl w:val="0"/>
          <w:numId w:val="33"/>
        </w:numPr>
        <w:rPr/>
      </w:pPr>
      <w:r w:rsidR="449F1CA3">
        <w:rPr/>
        <w:t>Konfigurieren Sie Ihre NPS Richtlinien so, dass nur den Gelben und den Roten der Zugriff per VPN auf den Server ermöglicht wird.</w:t>
      </w:r>
      <w:r w:rsidR="449F1CA3">
        <w:rPr/>
        <w:t xml:space="preserve"> </w:t>
      </w:r>
    </w:p>
    <w:p w:rsidR="00AE352E" w:rsidP="00AE352E" w:rsidRDefault="00AE352E" w14:paraId="792AF2CB" w14:textId="1396FC53">
      <w:pPr>
        <w:numPr>
          <w:ilvl w:val="0"/>
          <w:numId w:val="33"/>
        </w:numPr>
        <w:rPr/>
      </w:pPr>
      <w:r w:rsidR="449F1CA3">
        <w:rPr/>
        <w:t>Welche Adresse wurde ihrem Client zugewiesen?</w:t>
      </w:r>
    </w:p>
    <w:p w:rsidR="00AE352E" w:rsidP="00AE352E" w:rsidRDefault="00AE352E" w14:paraId="7FB152CC" w14:textId="77777777">
      <w:pPr>
        <w:numPr>
          <w:ilvl w:val="0"/>
          <w:numId w:val="33"/>
        </w:numPr>
        <w:rPr/>
      </w:pPr>
      <w:r w:rsidR="449F1CA3">
        <w:rPr/>
        <w:t>Pingen Sie das interne Interface des Servers</w:t>
      </w:r>
    </w:p>
    <w:p w:rsidRPr="00BB0BA2" w:rsidR="00AE352E" w:rsidP="00AE352E" w:rsidRDefault="00AE352E" w14:paraId="4C47F034" w14:textId="77777777">
      <w:pPr>
        <w:numPr>
          <w:ilvl w:val="0"/>
          <w:numId w:val="33"/>
        </w:numPr>
        <w:rPr/>
      </w:pPr>
      <w:r w:rsidR="449F1CA3">
        <w:rPr/>
        <w:t xml:space="preserve">Eruieren Sie, ob es auch eine andere Möglichkeit gibt, die Berechtigungen zum Einwählen zu steuern (ohne </w:t>
      </w:r>
      <w:commentRangeStart w:id="1"/>
      <w:r w:rsidR="449F1CA3">
        <w:rPr/>
        <w:t>NPS</w:t>
      </w:r>
      <w:commentRangeEnd w:id="1"/>
      <w:r>
        <w:rPr>
          <w:rStyle w:val="CommentReference"/>
        </w:rPr>
        <w:commentReference w:id="1"/>
      </w:r>
      <w:r w:rsidR="449F1CA3">
        <w:rPr/>
        <w:t>)</w:t>
      </w:r>
    </w:p>
    <w:p w:rsidR="00497689" w:rsidP="00497689" w:rsidRDefault="00497689" w14:paraId="7ED6E296" w14:textId="77777777"/>
    <w:p w:rsidRPr="00BB0BA2" w:rsidR="00B30C61" w:rsidP="00B30C61" w:rsidRDefault="00B30C61" w14:paraId="14BFA3AF" w14:textId="77777777">
      <w:pPr>
        <w:pStyle w:val="Frage"/>
        <w:rPr>
          <w:lang w:val="de-AT"/>
        </w:rPr>
      </w:pPr>
      <w:r>
        <w:rPr>
          <w:lang w:val="de-AT"/>
        </w:rPr>
        <w:t>Verbindungsparameter</w:t>
      </w:r>
    </w:p>
    <w:p w:rsidR="00B30C61" w:rsidP="00B30C61" w:rsidRDefault="00B30C61" w14:paraId="16F7288C" w14:textId="77777777">
      <w:pPr>
        <w:ind w:left="360"/>
      </w:pPr>
    </w:p>
    <w:p w:rsidR="00B30C61" w:rsidP="00B30C61" w:rsidRDefault="00B30C61" w14:paraId="22DB50A3" w14:textId="77777777">
      <w:pPr>
        <w:numPr>
          <w:ilvl w:val="0"/>
          <w:numId w:val="33"/>
        </w:numPr>
        <w:rPr/>
      </w:pPr>
      <w:r w:rsidR="449F1CA3">
        <w:rPr/>
        <w:t>Stellen Sie fest, welche Protokolle Sie bei VPN konfigurieren können (Registerkarte Sicherheit)</w:t>
      </w:r>
    </w:p>
    <w:p w:rsidR="449F1CA3" w:rsidP="449F1CA3" w:rsidRDefault="449F1CA3" w14:paraId="681530A4" w14:textId="1CE448A8">
      <w:pPr>
        <w:numPr>
          <w:ilvl w:val="0"/>
          <w:numId w:val="33"/>
        </w:numPr>
        <w:rPr/>
      </w:pPr>
      <w:r w:rsidR="3B3BCC7A">
        <w:rPr/>
        <w:t xml:space="preserve">Da hier automatisch konfiguriert ist, stellt sich die Frage, in welcher Reihenfolge die möglichen Protokolle getestet </w:t>
      </w:r>
      <w:commentRangeStart w:id="2"/>
      <w:r w:rsidR="3B3BCC7A">
        <w:rPr/>
        <w:t>werden</w:t>
      </w:r>
      <w:commentRangeEnd w:id="2"/>
      <w:r>
        <w:rPr>
          <w:rStyle w:val="CommentReference"/>
        </w:rPr>
        <w:commentReference w:id="2"/>
      </w:r>
      <w:r w:rsidR="3B3BCC7A">
        <w:rPr/>
        <w:t>.</w:t>
      </w:r>
      <w:r w:rsidR="3B3BCC7A">
        <w:rPr/>
        <w:t xml:space="preserve"> (Google Suche + Link zur Quelle)</w:t>
      </w:r>
    </w:p>
    <w:sectPr w:rsidRPr="00BB0BA2" w:rsidR="00B30C61" w:rsidSect="00A378BC">
      <w:headerReference w:type="default" r:id="rId11"/>
      <w:footerReference w:type="default" r:id="rId12"/>
      <w:pgSz w:w="11906" w:h="16838" w:orient="portrait"/>
      <w:pgMar w:top="1417" w:right="1417" w:bottom="568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AB" w:author="Andreas Brachinger" w:date="2016-04-18T17:59:00Z" w:id="1">
    <w:p w:rsidR="00AE352E" w:rsidP="00AE352E" w:rsidRDefault="00AE352E" w14:paraId="646F8F80" w14:textId="77777777">
      <w:pPr>
        <w:pStyle w:val="Kommentartext"/>
      </w:pPr>
      <w:r>
        <w:rPr>
          <w:rStyle w:val="Kommentarzeichen"/>
        </w:rPr>
        <w:annotationRef/>
      </w:r>
      <w:r>
        <w:t>über ein AD Attribut (Eigenschaften der Benutzer)</w:t>
      </w:r>
    </w:p>
  </w:comment>
  <w:comment w:initials="AB" w:author="Andreas Brachinger" w:date="2016-04-18T18:20:00Z" w:id="2">
    <w:p w:rsidRPr="004866C3" w:rsidR="004866C3" w:rsidP="004866C3" w:rsidRDefault="004866C3" w14:paraId="26E106A8" w14:textId="77777777">
      <w:pPr>
        <w:numPr>
          <w:ilvl w:val="0"/>
          <w:numId w:val="44"/>
        </w:numPr>
        <w:spacing w:before="90" w:after="100" w:afterAutospacing="1"/>
        <w:textAlignment w:val="baseline"/>
        <w:rPr>
          <w:rFonts w:ascii="Verdana" w:hAnsi="Verdana"/>
          <w:color w:val="000000"/>
          <w:szCs w:val="20"/>
          <w:lang w:eastAsia="de-AT"/>
        </w:rPr>
      </w:pPr>
      <w:r>
        <w:rPr>
          <w:rStyle w:val="Kommentarzeichen"/>
        </w:rPr>
        <w:annotationRef/>
      </w:r>
      <w:r w:rsidRPr="004866C3">
        <w:rPr>
          <w:rFonts w:ascii="Verdana" w:hAnsi="Verdana"/>
          <w:color w:val="000000"/>
          <w:szCs w:val="20"/>
          <w:lang w:eastAsia="de-AT"/>
        </w:rPr>
        <w:t>IKEv2</w:t>
      </w:r>
    </w:p>
    <w:p w:rsidRPr="004866C3" w:rsidR="004866C3" w:rsidP="004866C3" w:rsidRDefault="004866C3" w14:paraId="21C916C0" w14:textId="77777777">
      <w:pPr>
        <w:numPr>
          <w:ilvl w:val="0"/>
          <w:numId w:val="44"/>
        </w:numPr>
        <w:spacing w:before="90" w:after="100" w:afterAutospacing="1"/>
        <w:textAlignment w:val="baseline"/>
        <w:rPr>
          <w:rFonts w:ascii="Verdana" w:hAnsi="Verdana"/>
          <w:color w:val="000000"/>
          <w:szCs w:val="20"/>
          <w:lang w:eastAsia="de-AT"/>
        </w:rPr>
      </w:pPr>
      <w:r w:rsidRPr="004866C3">
        <w:rPr>
          <w:rFonts w:ascii="Verdana" w:hAnsi="Verdana"/>
          <w:color w:val="000000"/>
          <w:szCs w:val="20"/>
          <w:lang w:eastAsia="de-AT"/>
        </w:rPr>
        <w:t>SSTP</w:t>
      </w:r>
    </w:p>
    <w:p w:rsidRPr="004866C3" w:rsidR="004866C3" w:rsidP="004866C3" w:rsidRDefault="004866C3" w14:paraId="3A7A94AC" w14:textId="77777777">
      <w:pPr>
        <w:numPr>
          <w:ilvl w:val="0"/>
          <w:numId w:val="44"/>
        </w:numPr>
        <w:spacing w:before="90" w:after="100" w:afterAutospacing="1"/>
        <w:textAlignment w:val="baseline"/>
        <w:rPr>
          <w:rFonts w:ascii="Verdana" w:hAnsi="Verdana"/>
          <w:color w:val="000000"/>
          <w:szCs w:val="20"/>
          <w:lang w:eastAsia="de-AT"/>
        </w:rPr>
      </w:pPr>
      <w:r w:rsidRPr="004866C3">
        <w:rPr>
          <w:rFonts w:ascii="Verdana" w:hAnsi="Verdana"/>
          <w:color w:val="000000"/>
          <w:szCs w:val="20"/>
          <w:lang w:eastAsia="de-AT"/>
        </w:rPr>
        <w:t>PPTP</w:t>
      </w:r>
    </w:p>
    <w:p w:rsidR="004866C3" w:rsidP="004866C3" w:rsidRDefault="004866C3" w14:paraId="0BA66AEC" w14:textId="77777777">
      <w:pPr>
        <w:pStyle w:val="Kommentartext"/>
        <w:numPr>
          <w:ilvl w:val="0"/>
          <w:numId w:val="44"/>
        </w:numPr>
      </w:pPr>
      <w:r w:rsidRPr="004866C3">
        <w:rPr>
          <w:rFonts w:ascii="Verdana" w:hAnsi="Verdana"/>
          <w:color w:val="000000"/>
          <w:lang w:eastAsia="de-AT"/>
        </w:rPr>
        <w:t>L2PT/IPSec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46F8F80"/>
  <w15:commentEx w15:done="0" w15:paraId="0BA66AEC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6F8F80" w16cid:durableId="1ABF9F07"/>
  <w16cid:commentId w16cid:paraId="0BA66AEC" w16cid:durableId="1ABFA3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9EB" w:rsidRDefault="009A39EB" w14:paraId="12D751F2" w14:textId="77777777">
      <w:r>
        <w:separator/>
      </w:r>
    </w:p>
  </w:endnote>
  <w:endnote w:type="continuationSeparator" w:id="0">
    <w:p w:rsidR="009A39EB" w:rsidRDefault="009A39EB" w14:paraId="7422C2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390E" w:rsidR="00644292" w:rsidRDefault="00644292" w14:paraId="2F51A224" w14:textId="77777777">
    <w:pPr>
      <w:pStyle w:val="Fuzeile"/>
    </w:pPr>
    <w:r w:rsidRPr="0010390E">
      <w:tab/>
    </w:r>
    <w:r w:rsidRPr="0010390E">
      <w:tab/>
    </w:r>
    <w:r w:rsidRPr="0010390E">
      <w:t xml:space="preserve"> </w:t>
    </w:r>
    <w:r w:rsidRPr="0010390E">
      <w:fldChar w:fldCharType="begin"/>
    </w:r>
    <w:r w:rsidRPr="0010390E">
      <w:instrText xml:space="preserve"> PAGE   \* MERGEFORMAT </w:instrText>
    </w:r>
    <w:r w:rsidRPr="0010390E">
      <w:fldChar w:fldCharType="separate"/>
    </w:r>
    <w:r w:rsidR="004866C3">
      <w:rPr>
        <w:noProof/>
      </w:rPr>
      <w:t>1</w:t>
    </w:r>
    <w:r w:rsidRPr="0010390E">
      <w:fldChar w:fldCharType="end"/>
    </w:r>
    <w:r w:rsidRPr="0010390E">
      <w:t xml:space="preserve"> </w:t>
    </w:r>
    <w:r w:rsidR="0010390E">
      <w:t>/</w:t>
    </w:r>
    <w:r w:rsidRPr="0010390E">
      <w:t xml:space="preserve"> </w:t>
    </w:r>
    <w:fldSimple w:instr=" NUMPAGES   \* MERGEFORMAT ">
      <w:r w:rsidR="004866C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9EB" w:rsidRDefault="009A39EB" w14:paraId="34ABFF6C" w14:textId="77777777">
      <w:r>
        <w:separator/>
      </w:r>
    </w:p>
  </w:footnote>
  <w:footnote w:type="continuationSeparator" w:id="0">
    <w:p w:rsidR="009A39EB" w:rsidRDefault="009A39EB" w14:paraId="58B3A3E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tblBorders>
      <w:tblLook w:val="01E0" w:firstRow="1" w:lastRow="1" w:firstColumn="1" w:lastColumn="1" w:noHBand="0" w:noVBand="0"/>
    </w:tblPr>
    <w:tblGrid>
      <w:gridCol w:w="3285"/>
      <w:gridCol w:w="4415"/>
      <w:gridCol w:w="1352"/>
    </w:tblGrid>
    <w:tr w:rsidRPr="00310790" w:rsidR="00D276F2" w14:paraId="1C6C555B" w14:textId="77777777">
      <w:trPr>
        <w:cantSplit/>
      </w:trPr>
      <w:tc>
        <w:tcPr>
          <w:tcW w:w="3348" w:type="dxa"/>
        </w:tcPr>
        <w:p w:rsidRPr="00310790" w:rsidR="00D276F2" w:rsidP="00D6147E" w:rsidRDefault="00771E24" w14:paraId="785822B2" w14:textId="77777777">
          <w:pPr>
            <w:pStyle w:val="Kopfzeile"/>
            <w:rPr>
              <w:lang w:val="en-US"/>
            </w:rPr>
          </w:pPr>
          <w:r>
            <w:rPr>
              <w:lang w:val="en-US"/>
            </w:rPr>
            <w:t>SYT3</w:t>
          </w:r>
        </w:p>
      </w:tc>
      <w:tc>
        <w:tcPr>
          <w:tcW w:w="4500" w:type="dxa"/>
        </w:tcPr>
        <w:p w:rsidRPr="00310790" w:rsidR="00D276F2" w:rsidP="005A1F9D" w:rsidRDefault="00771E24" w14:paraId="6837F794" w14:textId="77777777">
          <w:pPr>
            <w:pStyle w:val="Kopfzeile"/>
            <w:rPr>
              <w:lang w:val="en-US"/>
            </w:rPr>
          </w:pPr>
          <w:r>
            <w:rPr>
              <w:lang w:val="en-US"/>
            </w:rPr>
            <w:t>3ABHIT</w:t>
          </w:r>
        </w:p>
      </w:tc>
      <w:tc>
        <w:tcPr>
          <w:tcW w:w="1364" w:type="dxa"/>
          <w:vMerge w:val="restart"/>
        </w:tcPr>
        <w:p w:rsidRPr="00310790" w:rsidR="00D276F2" w:rsidP="005A1F9D" w:rsidRDefault="00DD41E0" w14:paraId="4621DEC7" w14:textId="3C287893">
          <w:pPr>
            <w:pStyle w:val="Kopfzeile"/>
            <w:jc w:val="right"/>
            <w:rPr>
              <w:lang w:val="en-US"/>
            </w:rPr>
          </w:pPr>
          <w:r>
            <w:rPr>
              <w:noProof/>
              <w:lang w:eastAsia="de-AT"/>
            </w:rPr>
            <w:drawing>
              <wp:inline distT="0" distB="0" distL="0" distR="0" wp14:anchorId="166C9C0B" wp14:editId="071B44BB">
                <wp:extent cx="398780" cy="407035"/>
                <wp:effectExtent l="0" t="0" r="0" b="0"/>
                <wp:docPr id="1" name="Bild 1" descr="LogoITHTL_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HTL_wh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7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Pr="00310790" w:rsidR="00D276F2" w14:paraId="0C134E54" w14:textId="77777777">
      <w:trPr>
        <w:cantSplit/>
      </w:trPr>
      <w:tc>
        <w:tcPr>
          <w:tcW w:w="3348" w:type="dxa"/>
        </w:tcPr>
        <w:p w:rsidRPr="00310790" w:rsidR="00D276F2" w:rsidP="007D1CE0" w:rsidRDefault="00B41853" w14:paraId="03134E77" w14:textId="77777777">
          <w:pPr>
            <w:pStyle w:val="Kopfzeile"/>
            <w:rPr>
              <w:lang w:val="en-US"/>
            </w:rPr>
          </w:pPr>
          <w:r>
            <w:rPr>
              <w:lang w:val="en-US"/>
            </w:rPr>
            <w:t>VPN</w:t>
          </w:r>
        </w:p>
      </w:tc>
      <w:tc>
        <w:tcPr>
          <w:tcW w:w="4500" w:type="dxa"/>
        </w:tcPr>
        <w:p w:rsidRPr="00310790" w:rsidR="00D276F2" w:rsidP="005A1F9D" w:rsidRDefault="00D276F2" w14:paraId="16B5ECDF" w14:textId="77777777">
          <w:pPr>
            <w:pStyle w:val="Kopfzeile"/>
            <w:rPr>
              <w:lang w:val="en-US"/>
            </w:rPr>
          </w:pPr>
        </w:p>
      </w:tc>
      <w:tc>
        <w:tcPr>
          <w:tcW w:w="1364" w:type="dxa"/>
          <w:vMerge/>
        </w:tcPr>
        <w:p w:rsidRPr="00310790" w:rsidR="00D276F2" w:rsidP="005A1F9D" w:rsidRDefault="00D276F2" w14:paraId="5C4CDEFC" w14:textId="77777777">
          <w:pPr>
            <w:pStyle w:val="Kopfzeile"/>
            <w:rPr>
              <w:lang w:val="en-US"/>
            </w:rPr>
          </w:pPr>
        </w:p>
      </w:tc>
    </w:tr>
  </w:tbl>
  <w:p w:rsidRPr="00310790" w:rsidR="00D276F2" w:rsidP="006C11F4" w:rsidRDefault="00D276F2" w14:paraId="5BB0ABC1" w14:textId="77777777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676"/>
    <w:multiLevelType w:val="hybridMultilevel"/>
    <w:tmpl w:val="6CCEB6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9901F8"/>
    <w:multiLevelType w:val="hybridMultilevel"/>
    <w:tmpl w:val="AF40A0B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7126"/>
    <w:multiLevelType w:val="hybridMultilevel"/>
    <w:tmpl w:val="AB7AE8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DF169C"/>
    <w:multiLevelType w:val="hybridMultilevel"/>
    <w:tmpl w:val="517677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B694B"/>
    <w:multiLevelType w:val="hybridMultilevel"/>
    <w:tmpl w:val="2FB0CA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57D2A"/>
    <w:multiLevelType w:val="hybridMultilevel"/>
    <w:tmpl w:val="048A71F4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15187583"/>
    <w:multiLevelType w:val="hybridMultilevel"/>
    <w:tmpl w:val="F4C0233A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15575D4D"/>
    <w:multiLevelType w:val="hybridMultilevel"/>
    <w:tmpl w:val="2260063C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158C4CF2"/>
    <w:multiLevelType w:val="hybridMultilevel"/>
    <w:tmpl w:val="66B489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567E64"/>
    <w:multiLevelType w:val="hybridMultilevel"/>
    <w:tmpl w:val="4E34AF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AE9"/>
    <w:multiLevelType w:val="hybridMultilevel"/>
    <w:tmpl w:val="958EE444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B05595"/>
    <w:multiLevelType w:val="hybridMultilevel"/>
    <w:tmpl w:val="03346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A689A"/>
    <w:multiLevelType w:val="hybridMultilevel"/>
    <w:tmpl w:val="43DA81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533C3"/>
    <w:multiLevelType w:val="hybridMultilevel"/>
    <w:tmpl w:val="5C06D1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2019D"/>
    <w:multiLevelType w:val="hybridMultilevel"/>
    <w:tmpl w:val="A30A240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F1166"/>
    <w:multiLevelType w:val="multilevel"/>
    <w:tmpl w:val="3C94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16096"/>
    <w:multiLevelType w:val="hybridMultilevel"/>
    <w:tmpl w:val="3EA21B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336D0"/>
    <w:multiLevelType w:val="hybridMultilevel"/>
    <w:tmpl w:val="11D224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553201"/>
    <w:multiLevelType w:val="hybridMultilevel"/>
    <w:tmpl w:val="1A6266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E4083"/>
    <w:multiLevelType w:val="hybridMultilevel"/>
    <w:tmpl w:val="B49A0ADA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2F1358"/>
    <w:multiLevelType w:val="hybridMultilevel"/>
    <w:tmpl w:val="8DDCB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CC208F"/>
    <w:multiLevelType w:val="hybridMultilevel"/>
    <w:tmpl w:val="87DEAE9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E43300"/>
    <w:multiLevelType w:val="hybridMultilevel"/>
    <w:tmpl w:val="87EE267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240183"/>
    <w:multiLevelType w:val="hybridMultilevel"/>
    <w:tmpl w:val="48066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5D041C4"/>
    <w:multiLevelType w:val="hybridMultilevel"/>
    <w:tmpl w:val="6696E9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D4623"/>
    <w:multiLevelType w:val="hybridMultilevel"/>
    <w:tmpl w:val="0CCAFC20"/>
    <w:lvl w:ilvl="0" w:tplc="B2363C34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701259"/>
    <w:multiLevelType w:val="hybridMultilevel"/>
    <w:tmpl w:val="47F00D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CDA"/>
    <w:multiLevelType w:val="hybridMultilevel"/>
    <w:tmpl w:val="F0FA4C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C57360C"/>
    <w:multiLevelType w:val="hybridMultilevel"/>
    <w:tmpl w:val="50F8D480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5D4972A7"/>
    <w:multiLevelType w:val="hybridMultilevel"/>
    <w:tmpl w:val="EFFE61D6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0" w15:restartNumberingAfterBreak="0">
    <w:nsid w:val="5D891F10"/>
    <w:multiLevelType w:val="hybridMultilevel"/>
    <w:tmpl w:val="9C7A70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A44DC"/>
    <w:multiLevelType w:val="hybridMultilevel"/>
    <w:tmpl w:val="D64E09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43F4"/>
    <w:multiLevelType w:val="hybridMultilevel"/>
    <w:tmpl w:val="9E00D4D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0214A"/>
    <w:multiLevelType w:val="hybridMultilevel"/>
    <w:tmpl w:val="9A02C578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4" w15:restartNumberingAfterBreak="0">
    <w:nsid w:val="71257951"/>
    <w:multiLevelType w:val="hybridMultilevel"/>
    <w:tmpl w:val="D49C0C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2365FFD"/>
    <w:multiLevelType w:val="hybridMultilevel"/>
    <w:tmpl w:val="CC2EBF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24805F7"/>
    <w:multiLevelType w:val="hybridMultilevel"/>
    <w:tmpl w:val="E66C6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D63D9F"/>
    <w:multiLevelType w:val="hybridMultilevel"/>
    <w:tmpl w:val="5F34C866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8" w15:restartNumberingAfterBreak="0">
    <w:nsid w:val="780E0F75"/>
    <w:multiLevelType w:val="hybridMultilevel"/>
    <w:tmpl w:val="658048BC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8657CE3"/>
    <w:multiLevelType w:val="hybridMultilevel"/>
    <w:tmpl w:val="2FB0CA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F4388"/>
    <w:multiLevelType w:val="hybridMultilevel"/>
    <w:tmpl w:val="FC3088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78260F"/>
    <w:multiLevelType w:val="hybridMultilevel"/>
    <w:tmpl w:val="A378E122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2" w15:restartNumberingAfterBreak="0">
    <w:nsid w:val="7DA624F7"/>
    <w:multiLevelType w:val="hybridMultilevel"/>
    <w:tmpl w:val="B0E0F73A"/>
    <w:lvl w:ilvl="0" w:tplc="0C07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3" w15:restartNumberingAfterBreak="0">
    <w:nsid w:val="7E2C2F3F"/>
    <w:multiLevelType w:val="hybridMultilevel"/>
    <w:tmpl w:val="09BA78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0"/>
  </w:num>
  <w:num w:numId="3">
    <w:abstractNumId w:val="34"/>
  </w:num>
  <w:num w:numId="4">
    <w:abstractNumId w:val="20"/>
  </w:num>
  <w:num w:numId="5">
    <w:abstractNumId w:val="43"/>
  </w:num>
  <w:num w:numId="6">
    <w:abstractNumId w:val="27"/>
  </w:num>
  <w:num w:numId="7">
    <w:abstractNumId w:val="17"/>
  </w:num>
  <w:num w:numId="8">
    <w:abstractNumId w:val="8"/>
  </w:num>
  <w:num w:numId="9">
    <w:abstractNumId w:val="36"/>
  </w:num>
  <w:num w:numId="10">
    <w:abstractNumId w:val="35"/>
  </w:num>
  <w:num w:numId="11">
    <w:abstractNumId w:val="23"/>
  </w:num>
  <w:num w:numId="12">
    <w:abstractNumId w:val="2"/>
  </w:num>
  <w:num w:numId="13">
    <w:abstractNumId w:val="40"/>
  </w:num>
  <w:num w:numId="14">
    <w:abstractNumId w:val="3"/>
  </w:num>
  <w:num w:numId="15">
    <w:abstractNumId w:val="26"/>
  </w:num>
  <w:num w:numId="16">
    <w:abstractNumId w:val="24"/>
  </w:num>
  <w:num w:numId="17">
    <w:abstractNumId w:val="11"/>
  </w:num>
  <w:num w:numId="18">
    <w:abstractNumId w:val="22"/>
  </w:num>
  <w:num w:numId="19">
    <w:abstractNumId w:val="38"/>
  </w:num>
  <w:num w:numId="20">
    <w:abstractNumId w:val="16"/>
  </w:num>
  <w:num w:numId="21">
    <w:abstractNumId w:val="10"/>
  </w:num>
  <w:num w:numId="22">
    <w:abstractNumId w:val="31"/>
  </w:num>
  <w:num w:numId="23">
    <w:abstractNumId w:val="30"/>
  </w:num>
  <w:num w:numId="24">
    <w:abstractNumId w:val="13"/>
  </w:num>
  <w:num w:numId="25">
    <w:abstractNumId w:val="1"/>
  </w:num>
  <w:num w:numId="26">
    <w:abstractNumId w:val="18"/>
  </w:num>
  <w:num w:numId="27">
    <w:abstractNumId w:val="9"/>
  </w:num>
  <w:num w:numId="28">
    <w:abstractNumId w:val="32"/>
  </w:num>
  <w:num w:numId="29">
    <w:abstractNumId w:val="39"/>
  </w:num>
  <w:num w:numId="30">
    <w:abstractNumId w:val="4"/>
  </w:num>
  <w:num w:numId="31">
    <w:abstractNumId w:val="19"/>
  </w:num>
  <w:num w:numId="32">
    <w:abstractNumId w:val="41"/>
  </w:num>
  <w:num w:numId="33">
    <w:abstractNumId w:val="14"/>
  </w:num>
  <w:num w:numId="34">
    <w:abstractNumId w:val="33"/>
  </w:num>
  <w:num w:numId="35">
    <w:abstractNumId w:val="37"/>
  </w:num>
  <w:num w:numId="36">
    <w:abstractNumId w:val="42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 w:numId="41">
    <w:abstractNumId w:val="6"/>
  </w:num>
  <w:num w:numId="42">
    <w:abstractNumId w:val="12"/>
  </w:num>
  <w:num w:numId="43">
    <w:abstractNumId w:val="21"/>
  </w:num>
  <w:num w:numId="4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76"/>
    <w:rsid w:val="000020F9"/>
    <w:rsid w:val="000065E5"/>
    <w:rsid w:val="00007D32"/>
    <w:rsid w:val="00010660"/>
    <w:rsid w:val="00010730"/>
    <w:rsid w:val="00013EB7"/>
    <w:rsid w:val="00015B43"/>
    <w:rsid w:val="00017B10"/>
    <w:rsid w:val="000213EA"/>
    <w:rsid w:val="000240BC"/>
    <w:rsid w:val="00027672"/>
    <w:rsid w:val="0003081B"/>
    <w:rsid w:val="00035274"/>
    <w:rsid w:val="000355E0"/>
    <w:rsid w:val="0003761B"/>
    <w:rsid w:val="000418AC"/>
    <w:rsid w:val="00042DF8"/>
    <w:rsid w:val="00045771"/>
    <w:rsid w:val="00047310"/>
    <w:rsid w:val="000477C9"/>
    <w:rsid w:val="000519D4"/>
    <w:rsid w:val="0006089F"/>
    <w:rsid w:val="00060DB3"/>
    <w:rsid w:val="00061134"/>
    <w:rsid w:val="000611A6"/>
    <w:rsid w:val="00063747"/>
    <w:rsid w:val="00063F50"/>
    <w:rsid w:val="0006638B"/>
    <w:rsid w:val="00070036"/>
    <w:rsid w:val="00072559"/>
    <w:rsid w:val="00073F41"/>
    <w:rsid w:val="00077B7A"/>
    <w:rsid w:val="00083404"/>
    <w:rsid w:val="00086156"/>
    <w:rsid w:val="000878C4"/>
    <w:rsid w:val="00093E21"/>
    <w:rsid w:val="00093EC0"/>
    <w:rsid w:val="00095DC6"/>
    <w:rsid w:val="00097CEE"/>
    <w:rsid w:val="000A02D0"/>
    <w:rsid w:val="000A0321"/>
    <w:rsid w:val="000A1841"/>
    <w:rsid w:val="000A24AE"/>
    <w:rsid w:val="000A307A"/>
    <w:rsid w:val="000A42E1"/>
    <w:rsid w:val="000A6860"/>
    <w:rsid w:val="000A6C8D"/>
    <w:rsid w:val="000A7AC3"/>
    <w:rsid w:val="000B1271"/>
    <w:rsid w:val="000B2256"/>
    <w:rsid w:val="000B22F3"/>
    <w:rsid w:val="000B4247"/>
    <w:rsid w:val="000B697A"/>
    <w:rsid w:val="000B6BCB"/>
    <w:rsid w:val="000C0CB6"/>
    <w:rsid w:val="000C4BA3"/>
    <w:rsid w:val="000C5124"/>
    <w:rsid w:val="000C5312"/>
    <w:rsid w:val="000C62D2"/>
    <w:rsid w:val="000D0157"/>
    <w:rsid w:val="000D1064"/>
    <w:rsid w:val="000D226D"/>
    <w:rsid w:val="000D25CB"/>
    <w:rsid w:val="000D429C"/>
    <w:rsid w:val="000D53EA"/>
    <w:rsid w:val="000D75E9"/>
    <w:rsid w:val="000E081C"/>
    <w:rsid w:val="000E14F8"/>
    <w:rsid w:val="000E2B08"/>
    <w:rsid w:val="000E5D88"/>
    <w:rsid w:val="000F148F"/>
    <w:rsid w:val="000F2470"/>
    <w:rsid w:val="000F5FF4"/>
    <w:rsid w:val="000F66CF"/>
    <w:rsid w:val="0010321E"/>
    <w:rsid w:val="00103358"/>
    <w:rsid w:val="0010390E"/>
    <w:rsid w:val="00103983"/>
    <w:rsid w:val="001042B4"/>
    <w:rsid w:val="00105F01"/>
    <w:rsid w:val="00106B43"/>
    <w:rsid w:val="00106D8B"/>
    <w:rsid w:val="00110672"/>
    <w:rsid w:val="0011148B"/>
    <w:rsid w:val="0011648D"/>
    <w:rsid w:val="001215CD"/>
    <w:rsid w:val="00123418"/>
    <w:rsid w:val="0012695C"/>
    <w:rsid w:val="001303F8"/>
    <w:rsid w:val="0013305E"/>
    <w:rsid w:val="00133299"/>
    <w:rsid w:val="00133BBF"/>
    <w:rsid w:val="00135BEB"/>
    <w:rsid w:val="001361AC"/>
    <w:rsid w:val="001366B3"/>
    <w:rsid w:val="00140B2E"/>
    <w:rsid w:val="001440B7"/>
    <w:rsid w:val="0015291D"/>
    <w:rsid w:val="00153413"/>
    <w:rsid w:val="00154157"/>
    <w:rsid w:val="001559AC"/>
    <w:rsid w:val="00163907"/>
    <w:rsid w:val="0016497D"/>
    <w:rsid w:val="00165DB3"/>
    <w:rsid w:val="00171759"/>
    <w:rsid w:val="00171991"/>
    <w:rsid w:val="00171AF0"/>
    <w:rsid w:val="00172721"/>
    <w:rsid w:val="0017282F"/>
    <w:rsid w:val="00172838"/>
    <w:rsid w:val="00173CDF"/>
    <w:rsid w:val="00174A4D"/>
    <w:rsid w:val="00182B33"/>
    <w:rsid w:val="0018430B"/>
    <w:rsid w:val="00185EE4"/>
    <w:rsid w:val="00192EE2"/>
    <w:rsid w:val="00194013"/>
    <w:rsid w:val="001947F2"/>
    <w:rsid w:val="00197A0A"/>
    <w:rsid w:val="001A2B04"/>
    <w:rsid w:val="001A3797"/>
    <w:rsid w:val="001B015F"/>
    <w:rsid w:val="001B40AB"/>
    <w:rsid w:val="001B4C9E"/>
    <w:rsid w:val="001B5150"/>
    <w:rsid w:val="001B7708"/>
    <w:rsid w:val="001C0B80"/>
    <w:rsid w:val="001C251D"/>
    <w:rsid w:val="001C254F"/>
    <w:rsid w:val="001C2BDC"/>
    <w:rsid w:val="001D0B65"/>
    <w:rsid w:val="001E1059"/>
    <w:rsid w:val="001E41F3"/>
    <w:rsid w:val="001E4B1D"/>
    <w:rsid w:val="001E52F3"/>
    <w:rsid w:val="001E53B2"/>
    <w:rsid w:val="001E67B0"/>
    <w:rsid w:val="001E6A79"/>
    <w:rsid w:val="001F02D3"/>
    <w:rsid w:val="001F3EE0"/>
    <w:rsid w:val="001F4308"/>
    <w:rsid w:val="001F4A91"/>
    <w:rsid w:val="001F5AA1"/>
    <w:rsid w:val="001F6060"/>
    <w:rsid w:val="001F7077"/>
    <w:rsid w:val="00207EA0"/>
    <w:rsid w:val="00210A14"/>
    <w:rsid w:val="0021125B"/>
    <w:rsid w:val="00211531"/>
    <w:rsid w:val="00215EF6"/>
    <w:rsid w:val="002273F0"/>
    <w:rsid w:val="00232F92"/>
    <w:rsid w:val="00235E41"/>
    <w:rsid w:val="00237608"/>
    <w:rsid w:val="0023765C"/>
    <w:rsid w:val="00237E37"/>
    <w:rsid w:val="00241737"/>
    <w:rsid w:val="00241B44"/>
    <w:rsid w:val="002446CD"/>
    <w:rsid w:val="00245654"/>
    <w:rsid w:val="0025135D"/>
    <w:rsid w:val="002515A3"/>
    <w:rsid w:val="00253B12"/>
    <w:rsid w:val="00255C50"/>
    <w:rsid w:val="00257B5E"/>
    <w:rsid w:val="00260498"/>
    <w:rsid w:val="00260741"/>
    <w:rsid w:val="002620CC"/>
    <w:rsid w:val="002622EA"/>
    <w:rsid w:val="00264746"/>
    <w:rsid w:val="00267FB0"/>
    <w:rsid w:val="002721DC"/>
    <w:rsid w:val="00272A91"/>
    <w:rsid w:val="002733C2"/>
    <w:rsid w:val="00276153"/>
    <w:rsid w:val="00276EFD"/>
    <w:rsid w:val="00285982"/>
    <w:rsid w:val="00285BED"/>
    <w:rsid w:val="00287497"/>
    <w:rsid w:val="00291250"/>
    <w:rsid w:val="00292188"/>
    <w:rsid w:val="0029232F"/>
    <w:rsid w:val="002929FE"/>
    <w:rsid w:val="00294070"/>
    <w:rsid w:val="00294163"/>
    <w:rsid w:val="00296324"/>
    <w:rsid w:val="00297BB0"/>
    <w:rsid w:val="002A1AF2"/>
    <w:rsid w:val="002A39FB"/>
    <w:rsid w:val="002A52D2"/>
    <w:rsid w:val="002A6200"/>
    <w:rsid w:val="002A691B"/>
    <w:rsid w:val="002A7AAE"/>
    <w:rsid w:val="002B3E98"/>
    <w:rsid w:val="002C1849"/>
    <w:rsid w:val="002C4C1D"/>
    <w:rsid w:val="002D06F5"/>
    <w:rsid w:val="002D1049"/>
    <w:rsid w:val="002D1315"/>
    <w:rsid w:val="002D24D6"/>
    <w:rsid w:val="002D3D98"/>
    <w:rsid w:val="002D7E99"/>
    <w:rsid w:val="002E29F1"/>
    <w:rsid w:val="002E2BAC"/>
    <w:rsid w:val="002E567C"/>
    <w:rsid w:val="002E6995"/>
    <w:rsid w:val="002F0982"/>
    <w:rsid w:val="0030090B"/>
    <w:rsid w:val="00302174"/>
    <w:rsid w:val="00303726"/>
    <w:rsid w:val="00303D5C"/>
    <w:rsid w:val="00303E2A"/>
    <w:rsid w:val="0030534E"/>
    <w:rsid w:val="00306256"/>
    <w:rsid w:val="00307624"/>
    <w:rsid w:val="00310790"/>
    <w:rsid w:val="00310E87"/>
    <w:rsid w:val="0031100D"/>
    <w:rsid w:val="00313386"/>
    <w:rsid w:val="0031432D"/>
    <w:rsid w:val="0031662F"/>
    <w:rsid w:val="003179AA"/>
    <w:rsid w:val="00317C37"/>
    <w:rsid w:val="00320F71"/>
    <w:rsid w:val="0032225C"/>
    <w:rsid w:val="003325E0"/>
    <w:rsid w:val="00334648"/>
    <w:rsid w:val="003346BE"/>
    <w:rsid w:val="00336A95"/>
    <w:rsid w:val="00337EDE"/>
    <w:rsid w:val="00340988"/>
    <w:rsid w:val="0034143A"/>
    <w:rsid w:val="00345090"/>
    <w:rsid w:val="003474A9"/>
    <w:rsid w:val="003543C8"/>
    <w:rsid w:val="0035452B"/>
    <w:rsid w:val="003546DA"/>
    <w:rsid w:val="00354776"/>
    <w:rsid w:val="003556D7"/>
    <w:rsid w:val="00357ABC"/>
    <w:rsid w:val="003604D0"/>
    <w:rsid w:val="003608CA"/>
    <w:rsid w:val="003610C8"/>
    <w:rsid w:val="00361889"/>
    <w:rsid w:val="00362622"/>
    <w:rsid w:val="00362DEF"/>
    <w:rsid w:val="00366185"/>
    <w:rsid w:val="00366B2D"/>
    <w:rsid w:val="00366E73"/>
    <w:rsid w:val="00370754"/>
    <w:rsid w:val="00375CEB"/>
    <w:rsid w:val="00377F0E"/>
    <w:rsid w:val="0038071A"/>
    <w:rsid w:val="003812F2"/>
    <w:rsid w:val="0038475E"/>
    <w:rsid w:val="003856CB"/>
    <w:rsid w:val="00385E2C"/>
    <w:rsid w:val="00391EFB"/>
    <w:rsid w:val="0039670F"/>
    <w:rsid w:val="00397D0C"/>
    <w:rsid w:val="003A03EB"/>
    <w:rsid w:val="003A05B2"/>
    <w:rsid w:val="003A0728"/>
    <w:rsid w:val="003A273A"/>
    <w:rsid w:val="003A6574"/>
    <w:rsid w:val="003B0CA8"/>
    <w:rsid w:val="003B1CF6"/>
    <w:rsid w:val="003B4AE3"/>
    <w:rsid w:val="003B6426"/>
    <w:rsid w:val="003B6FD9"/>
    <w:rsid w:val="003C1B5D"/>
    <w:rsid w:val="003C3183"/>
    <w:rsid w:val="003C558B"/>
    <w:rsid w:val="003C594E"/>
    <w:rsid w:val="003C5A2B"/>
    <w:rsid w:val="003C7887"/>
    <w:rsid w:val="003C7D81"/>
    <w:rsid w:val="003D17E1"/>
    <w:rsid w:val="003D181D"/>
    <w:rsid w:val="003D25D8"/>
    <w:rsid w:val="003D2C2D"/>
    <w:rsid w:val="003D37A4"/>
    <w:rsid w:val="003D40CF"/>
    <w:rsid w:val="003D457F"/>
    <w:rsid w:val="003D4FC3"/>
    <w:rsid w:val="003D516B"/>
    <w:rsid w:val="003D5A97"/>
    <w:rsid w:val="003E34EB"/>
    <w:rsid w:val="003E35B9"/>
    <w:rsid w:val="003E37E1"/>
    <w:rsid w:val="003E5414"/>
    <w:rsid w:val="003F1B73"/>
    <w:rsid w:val="003F2714"/>
    <w:rsid w:val="003F2BBD"/>
    <w:rsid w:val="003F4BF5"/>
    <w:rsid w:val="003F58EA"/>
    <w:rsid w:val="003F5BF0"/>
    <w:rsid w:val="003F5E74"/>
    <w:rsid w:val="004004BB"/>
    <w:rsid w:val="0040255F"/>
    <w:rsid w:val="00405AC4"/>
    <w:rsid w:val="00410B0F"/>
    <w:rsid w:val="00411973"/>
    <w:rsid w:val="00412486"/>
    <w:rsid w:val="004124C0"/>
    <w:rsid w:val="00415168"/>
    <w:rsid w:val="004151EB"/>
    <w:rsid w:val="00422802"/>
    <w:rsid w:val="00423872"/>
    <w:rsid w:val="00425465"/>
    <w:rsid w:val="00426A40"/>
    <w:rsid w:val="00430E7E"/>
    <w:rsid w:val="004310A4"/>
    <w:rsid w:val="004327BA"/>
    <w:rsid w:val="00434895"/>
    <w:rsid w:val="00434C6D"/>
    <w:rsid w:val="00434F52"/>
    <w:rsid w:val="00435087"/>
    <w:rsid w:val="00444482"/>
    <w:rsid w:val="00447240"/>
    <w:rsid w:val="00452976"/>
    <w:rsid w:val="004554FF"/>
    <w:rsid w:val="004563D4"/>
    <w:rsid w:val="00456F70"/>
    <w:rsid w:val="00457341"/>
    <w:rsid w:val="00466C6C"/>
    <w:rsid w:val="00467EDA"/>
    <w:rsid w:val="00471DF5"/>
    <w:rsid w:val="00471ECE"/>
    <w:rsid w:val="00473BB9"/>
    <w:rsid w:val="0047568A"/>
    <w:rsid w:val="00480665"/>
    <w:rsid w:val="00481122"/>
    <w:rsid w:val="00481F3A"/>
    <w:rsid w:val="004866C3"/>
    <w:rsid w:val="00486F67"/>
    <w:rsid w:val="004874FD"/>
    <w:rsid w:val="004902A3"/>
    <w:rsid w:val="00492234"/>
    <w:rsid w:val="004932F6"/>
    <w:rsid w:val="004947E5"/>
    <w:rsid w:val="0049574C"/>
    <w:rsid w:val="00497689"/>
    <w:rsid w:val="0049791D"/>
    <w:rsid w:val="00497C9D"/>
    <w:rsid w:val="004A2800"/>
    <w:rsid w:val="004A2A27"/>
    <w:rsid w:val="004A4A6D"/>
    <w:rsid w:val="004A5E6E"/>
    <w:rsid w:val="004B016B"/>
    <w:rsid w:val="004B052D"/>
    <w:rsid w:val="004B2343"/>
    <w:rsid w:val="004B2B6B"/>
    <w:rsid w:val="004B53FB"/>
    <w:rsid w:val="004B550A"/>
    <w:rsid w:val="004C0C83"/>
    <w:rsid w:val="004C7C76"/>
    <w:rsid w:val="004D0BCE"/>
    <w:rsid w:val="004D2672"/>
    <w:rsid w:val="004D292F"/>
    <w:rsid w:val="004D326F"/>
    <w:rsid w:val="004D49FB"/>
    <w:rsid w:val="004D669D"/>
    <w:rsid w:val="004D66AD"/>
    <w:rsid w:val="004E0160"/>
    <w:rsid w:val="004E07B9"/>
    <w:rsid w:val="004E5941"/>
    <w:rsid w:val="004E6903"/>
    <w:rsid w:val="004F118F"/>
    <w:rsid w:val="004F120B"/>
    <w:rsid w:val="004F1429"/>
    <w:rsid w:val="004F1981"/>
    <w:rsid w:val="004F2346"/>
    <w:rsid w:val="004F24BB"/>
    <w:rsid w:val="004F29E0"/>
    <w:rsid w:val="004F579E"/>
    <w:rsid w:val="00502F59"/>
    <w:rsid w:val="00503647"/>
    <w:rsid w:val="00503FF9"/>
    <w:rsid w:val="00504826"/>
    <w:rsid w:val="005049A1"/>
    <w:rsid w:val="00505831"/>
    <w:rsid w:val="005071E1"/>
    <w:rsid w:val="005073E4"/>
    <w:rsid w:val="005116A4"/>
    <w:rsid w:val="00511D11"/>
    <w:rsid w:val="00511DA9"/>
    <w:rsid w:val="00513CEB"/>
    <w:rsid w:val="005142C8"/>
    <w:rsid w:val="00514ED7"/>
    <w:rsid w:val="00515F99"/>
    <w:rsid w:val="00516AFC"/>
    <w:rsid w:val="00517FC3"/>
    <w:rsid w:val="00520956"/>
    <w:rsid w:val="00521EB5"/>
    <w:rsid w:val="00522134"/>
    <w:rsid w:val="00524D58"/>
    <w:rsid w:val="00524E99"/>
    <w:rsid w:val="00524FF3"/>
    <w:rsid w:val="00525B7E"/>
    <w:rsid w:val="00526919"/>
    <w:rsid w:val="00527145"/>
    <w:rsid w:val="00530071"/>
    <w:rsid w:val="00530082"/>
    <w:rsid w:val="00536E2C"/>
    <w:rsid w:val="00537566"/>
    <w:rsid w:val="00542149"/>
    <w:rsid w:val="00544190"/>
    <w:rsid w:val="00546900"/>
    <w:rsid w:val="005477A6"/>
    <w:rsid w:val="00547B22"/>
    <w:rsid w:val="00547C2E"/>
    <w:rsid w:val="00555AA4"/>
    <w:rsid w:val="00565088"/>
    <w:rsid w:val="005654F2"/>
    <w:rsid w:val="00571EA3"/>
    <w:rsid w:val="005728E5"/>
    <w:rsid w:val="00574696"/>
    <w:rsid w:val="005824CA"/>
    <w:rsid w:val="00582A4B"/>
    <w:rsid w:val="00584206"/>
    <w:rsid w:val="00586358"/>
    <w:rsid w:val="00593673"/>
    <w:rsid w:val="00595700"/>
    <w:rsid w:val="005A144A"/>
    <w:rsid w:val="005A1660"/>
    <w:rsid w:val="005A1F9D"/>
    <w:rsid w:val="005A3E9A"/>
    <w:rsid w:val="005A526F"/>
    <w:rsid w:val="005A5470"/>
    <w:rsid w:val="005A722E"/>
    <w:rsid w:val="005A7D13"/>
    <w:rsid w:val="005A7DE1"/>
    <w:rsid w:val="005B24E9"/>
    <w:rsid w:val="005B2DB6"/>
    <w:rsid w:val="005B37E8"/>
    <w:rsid w:val="005B5884"/>
    <w:rsid w:val="005B670D"/>
    <w:rsid w:val="005B6740"/>
    <w:rsid w:val="005C0163"/>
    <w:rsid w:val="005C0757"/>
    <w:rsid w:val="005C3757"/>
    <w:rsid w:val="005C5E25"/>
    <w:rsid w:val="005C5EB7"/>
    <w:rsid w:val="005D4E77"/>
    <w:rsid w:val="005D51CD"/>
    <w:rsid w:val="005D5665"/>
    <w:rsid w:val="005D6AF7"/>
    <w:rsid w:val="005E164B"/>
    <w:rsid w:val="005E3569"/>
    <w:rsid w:val="005E45A8"/>
    <w:rsid w:val="005E6690"/>
    <w:rsid w:val="005E7C0B"/>
    <w:rsid w:val="005F3405"/>
    <w:rsid w:val="005F47C4"/>
    <w:rsid w:val="00600BD1"/>
    <w:rsid w:val="00602346"/>
    <w:rsid w:val="00602CD1"/>
    <w:rsid w:val="0060386D"/>
    <w:rsid w:val="006040C9"/>
    <w:rsid w:val="00606A04"/>
    <w:rsid w:val="006127CF"/>
    <w:rsid w:val="00614294"/>
    <w:rsid w:val="00616D45"/>
    <w:rsid w:val="00621732"/>
    <w:rsid w:val="006239AC"/>
    <w:rsid w:val="006253A0"/>
    <w:rsid w:val="00626A04"/>
    <w:rsid w:val="00627782"/>
    <w:rsid w:val="00627908"/>
    <w:rsid w:val="00630876"/>
    <w:rsid w:val="00631DE7"/>
    <w:rsid w:val="00634134"/>
    <w:rsid w:val="006370EB"/>
    <w:rsid w:val="0063749A"/>
    <w:rsid w:val="00644292"/>
    <w:rsid w:val="00645241"/>
    <w:rsid w:val="0064686D"/>
    <w:rsid w:val="00646F96"/>
    <w:rsid w:val="00647D74"/>
    <w:rsid w:val="00647E05"/>
    <w:rsid w:val="00650BA2"/>
    <w:rsid w:val="0065386F"/>
    <w:rsid w:val="0065730E"/>
    <w:rsid w:val="00660885"/>
    <w:rsid w:val="0066101C"/>
    <w:rsid w:val="006618AD"/>
    <w:rsid w:val="00663444"/>
    <w:rsid w:val="00663A84"/>
    <w:rsid w:val="00665F0B"/>
    <w:rsid w:val="0066617C"/>
    <w:rsid w:val="00676B4C"/>
    <w:rsid w:val="0068070F"/>
    <w:rsid w:val="00681C21"/>
    <w:rsid w:val="00683211"/>
    <w:rsid w:val="00684F8E"/>
    <w:rsid w:val="00685ED1"/>
    <w:rsid w:val="00686560"/>
    <w:rsid w:val="00692A8A"/>
    <w:rsid w:val="00695299"/>
    <w:rsid w:val="006A069F"/>
    <w:rsid w:val="006A1479"/>
    <w:rsid w:val="006A17F1"/>
    <w:rsid w:val="006A1864"/>
    <w:rsid w:val="006A21A8"/>
    <w:rsid w:val="006A250C"/>
    <w:rsid w:val="006A415B"/>
    <w:rsid w:val="006A570B"/>
    <w:rsid w:val="006A5F6D"/>
    <w:rsid w:val="006A69EA"/>
    <w:rsid w:val="006A6AE0"/>
    <w:rsid w:val="006B03F1"/>
    <w:rsid w:val="006B1A3C"/>
    <w:rsid w:val="006B77E3"/>
    <w:rsid w:val="006C11F4"/>
    <w:rsid w:val="006C2DD5"/>
    <w:rsid w:val="006C2EDC"/>
    <w:rsid w:val="006C3E42"/>
    <w:rsid w:val="006C507A"/>
    <w:rsid w:val="006C50E8"/>
    <w:rsid w:val="006C5435"/>
    <w:rsid w:val="006C7163"/>
    <w:rsid w:val="006C7E8A"/>
    <w:rsid w:val="006D0470"/>
    <w:rsid w:val="006D1E94"/>
    <w:rsid w:val="006D29ED"/>
    <w:rsid w:val="006D47D6"/>
    <w:rsid w:val="006D7307"/>
    <w:rsid w:val="006E1F38"/>
    <w:rsid w:val="006E4206"/>
    <w:rsid w:val="006E592F"/>
    <w:rsid w:val="006F026E"/>
    <w:rsid w:val="006F4A1F"/>
    <w:rsid w:val="006F6199"/>
    <w:rsid w:val="006F7283"/>
    <w:rsid w:val="00702CB3"/>
    <w:rsid w:val="007122D9"/>
    <w:rsid w:val="007126F5"/>
    <w:rsid w:val="00715818"/>
    <w:rsid w:val="00715EC7"/>
    <w:rsid w:val="007201E8"/>
    <w:rsid w:val="00720979"/>
    <w:rsid w:val="00721583"/>
    <w:rsid w:val="0072235E"/>
    <w:rsid w:val="0072272A"/>
    <w:rsid w:val="007248ED"/>
    <w:rsid w:val="007260BF"/>
    <w:rsid w:val="00726891"/>
    <w:rsid w:val="00727409"/>
    <w:rsid w:val="0073050C"/>
    <w:rsid w:val="0073194F"/>
    <w:rsid w:val="00735A2B"/>
    <w:rsid w:val="00735E2F"/>
    <w:rsid w:val="00741B20"/>
    <w:rsid w:val="00742428"/>
    <w:rsid w:val="007450B8"/>
    <w:rsid w:val="00750228"/>
    <w:rsid w:val="00750613"/>
    <w:rsid w:val="0075176B"/>
    <w:rsid w:val="00752D09"/>
    <w:rsid w:val="00753735"/>
    <w:rsid w:val="00756DAB"/>
    <w:rsid w:val="00760865"/>
    <w:rsid w:val="00760A3E"/>
    <w:rsid w:val="00761EDF"/>
    <w:rsid w:val="00765660"/>
    <w:rsid w:val="00771E24"/>
    <w:rsid w:val="0077240A"/>
    <w:rsid w:val="0077421C"/>
    <w:rsid w:val="00777291"/>
    <w:rsid w:val="00780EDF"/>
    <w:rsid w:val="007817E6"/>
    <w:rsid w:val="00784C97"/>
    <w:rsid w:val="0078647A"/>
    <w:rsid w:val="00786525"/>
    <w:rsid w:val="00787E19"/>
    <w:rsid w:val="00790D0B"/>
    <w:rsid w:val="007914F0"/>
    <w:rsid w:val="0079437F"/>
    <w:rsid w:val="007963B2"/>
    <w:rsid w:val="00796B40"/>
    <w:rsid w:val="007A014F"/>
    <w:rsid w:val="007A182C"/>
    <w:rsid w:val="007A3C04"/>
    <w:rsid w:val="007A5F3E"/>
    <w:rsid w:val="007B197D"/>
    <w:rsid w:val="007B2BA2"/>
    <w:rsid w:val="007B3828"/>
    <w:rsid w:val="007B6037"/>
    <w:rsid w:val="007B6B1D"/>
    <w:rsid w:val="007C19E7"/>
    <w:rsid w:val="007C2670"/>
    <w:rsid w:val="007C4924"/>
    <w:rsid w:val="007D116B"/>
    <w:rsid w:val="007D1CE0"/>
    <w:rsid w:val="007D3A4F"/>
    <w:rsid w:val="007D71FA"/>
    <w:rsid w:val="007D7298"/>
    <w:rsid w:val="007E2D06"/>
    <w:rsid w:val="007E647E"/>
    <w:rsid w:val="007E7EE6"/>
    <w:rsid w:val="007F09FF"/>
    <w:rsid w:val="007F13D2"/>
    <w:rsid w:val="007F4167"/>
    <w:rsid w:val="007F527C"/>
    <w:rsid w:val="007F679E"/>
    <w:rsid w:val="0080203A"/>
    <w:rsid w:val="00803F74"/>
    <w:rsid w:val="008046ED"/>
    <w:rsid w:val="008124CB"/>
    <w:rsid w:val="008132A3"/>
    <w:rsid w:val="00813739"/>
    <w:rsid w:val="00814317"/>
    <w:rsid w:val="00814661"/>
    <w:rsid w:val="008154A4"/>
    <w:rsid w:val="00815511"/>
    <w:rsid w:val="00816B29"/>
    <w:rsid w:val="00821C8C"/>
    <w:rsid w:val="008222FD"/>
    <w:rsid w:val="008227A0"/>
    <w:rsid w:val="00822B39"/>
    <w:rsid w:val="0082465B"/>
    <w:rsid w:val="00824B0C"/>
    <w:rsid w:val="00826404"/>
    <w:rsid w:val="008268FF"/>
    <w:rsid w:val="00830313"/>
    <w:rsid w:val="00831593"/>
    <w:rsid w:val="0083175B"/>
    <w:rsid w:val="008404DF"/>
    <w:rsid w:val="00844EC7"/>
    <w:rsid w:val="00846316"/>
    <w:rsid w:val="008543AE"/>
    <w:rsid w:val="00855B69"/>
    <w:rsid w:val="008569C4"/>
    <w:rsid w:val="0085792C"/>
    <w:rsid w:val="008641A1"/>
    <w:rsid w:val="00865A34"/>
    <w:rsid w:val="00865FF6"/>
    <w:rsid w:val="00866379"/>
    <w:rsid w:val="00870932"/>
    <w:rsid w:val="00871FB5"/>
    <w:rsid w:val="008726E2"/>
    <w:rsid w:val="008728B7"/>
    <w:rsid w:val="00876669"/>
    <w:rsid w:val="00881A64"/>
    <w:rsid w:val="008843EE"/>
    <w:rsid w:val="008871A4"/>
    <w:rsid w:val="00890FCC"/>
    <w:rsid w:val="008917AD"/>
    <w:rsid w:val="00894C03"/>
    <w:rsid w:val="00895328"/>
    <w:rsid w:val="008969A9"/>
    <w:rsid w:val="008A28A4"/>
    <w:rsid w:val="008A4CE2"/>
    <w:rsid w:val="008A5305"/>
    <w:rsid w:val="008A7328"/>
    <w:rsid w:val="008A7447"/>
    <w:rsid w:val="008B013A"/>
    <w:rsid w:val="008B1352"/>
    <w:rsid w:val="008B3F5C"/>
    <w:rsid w:val="008B4616"/>
    <w:rsid w:val="008B69C1"/>
    <w:rsid w:val="008C0B2C"/>
    <w:rsid w:val="008C3D9C"/>
    <w:rsid w:val="008C420E"/>
    <w:rsid w:val="008C5C98"/>
    <w:rsid w:val="008C66FB"/>
    <w:rsid w:val="008C78FF"/>
    <w:rsid w:val="008D1196"/>
    <w:rsid w:val="008D1C03"/>
    <w:rsid w:val="008D4929"/>
    <w:rsid w:val="008E203C"/>
    <w:rsid w:val="008E2E92"/>
    <w:rsid w:val="008E4012"/>
    <w:rsid w:val="008F126F"/>
    <w:rsid w:val="008F20D0"/>
    <w:rsid w:val="008F3220"/>
    <w:rsid w:val="008F5A24"/>
    <w:rsid w:val="00903938"/>
    <w:rsid w:val="009053E6"/>
    <w:rsid w:val="00905AB2"/>
    <w:rsid w:val="009075D5"/>
    <w:rsid w:val="00910124"/>
    <w:rsid w:val="00910229"/>
    <w:rsid w:val="00913448"/>
    <w:rsid w:val="00913606"/>
    <w:rsid w:val="00917AD1"/>
    <w:rsid w:val="00920BEA"/>
    <w:rsid w:val="0092417D"/>
    <w:rsid w:val="00931AAA"/>
    <w:rsid w:val="00933C7B"/>
    <w:rsid w:val="00934A95"/>
    <w:rsid w:val="009423B2"/>
    <w:rsid w:val="00944344"/>
    <w:rsid w:val="00946422"/>
    <w:rsid w:val="0094730C"/>
    <w:rsid w:val="00953CC1"/>
    <w:rsid w:val="00954A6F"/>
    <w:rsid w:val="00954C32"/>
    <w:rsid w:val="0095501E"/>
    <w:rsid w:val="009605D9"/>
    <w:rsid w:val="00960ADB"/>
    <w:rsid w:val="009619EA"/>
    <w:rsid w:val="00962294"/>
    <w:rsid w:val="00965833"/>
    <w:rsid w:val="00970386"/>
    <w:rsid w:val="00973283"/>
    <w:rsid w:val="00974AD3"/>
    <w:rsid w:val="009769BE"/>
    <w:rsid w:val="00980266"/>
    <w:rsid w:val="00980708"/>
    <w:rsid w:val="009816BA"/>
    <w:rsid w:val="00981D24"/>
    <w:rsid w:val="00981E3A"/>
    <w:rsid w:val="00983ADA"/>
    <w:rsid w:val="00985911"/>
    <w:rsid w:val="0098786A"/>
    <w:rsid w:val="00987E5C"/>
    <w:rsid w:val="0099391B"/>
    <w:rsid w:val="00994DA1"/>
    <w:rsid w:val="00996CED"/>
    <w:rsid w:val="009A1AFF"/>
    <w:rsid w:val="009A39EB"/>
    <w:rsid w:val="009A4ABB"/>
    <w:rsid w:val="009B2DCF"/>
    <w:rsid w:val="009B3264"/>
    <w:rsid w:val="009B77F2"/>
    <w:rsid w:val="009C0AF9"/>
    <w:rsid w:val="009C1CBA"/>
    <w:rsid w:val="009C2C1A"/>
    <w:rsid w:val="009C3C03"/>
    <w:rsid w:val="009C408B"/>
    <w:rsid w:val="009C72C7"/>
    <w:rsid w:val="009D166D"/>
    <w:rsid w:val="009D2CBF"/>
    <w:rsid w:val="009D2D44"/>
    <w:rsid w:val="009D3256"/>
    <w:rsid w:val="009D3B46"/>
    <w:rsid w:val="009D7D7A"/>
    <w:rsid w:val="009E0EFE"/>
    <w:rsid w:val="009E1599"/>
    <w:rsid w:val="009E6096"/>
    <w:rsid w:val="009E660E"/>
    <w:rsid w:val="009E727D"/>
    <w:rsid w:val="009F03D7"/>
    <w:rsid w:val="009F1491"/>
    <w:rsid w:val="009F1C4A"/>
    <w:rsid w:val="009F248F"/>
    <w:rsid w:val="009F5080"/>
    <w:rsid w:val="009F5A9B"/>
    <w:rsid w:val="009F7100"/>
    <w:rsid w:val="00A02326"/>
    <w:rsid w:val="00A05391"/>
    <w:rsid w:val="00A05BA7"/>
    <w:rsid w:val="00A0611A"/>
    <w:rsid w:val="00A075D8"/>
    <w:rsid w:val="00A1001A"/>
    <w:rsid w:val="00A10CE8"/>
    <w:rsid w:val="00A11523"/>
    <w:rsid w:val="00A1262B"/>
    <w:rsid w:val="00A14232"/>
    <w:rsid w:val="00A1796A"/>
    <w:rsid w:val="00A2333E"/>
    <w:rsid w:val="00A27E69"/>
    <w:rsid w:val="00A30360"/>
    <w:rsid w:val="00A30812"/>
    <w:rsid w:val="00A30E3A"/>
    <w:rsid w:val="00A31A49"/>
    <w:rsid w:val="00A36537"/>
    <w:rsid w:val="00A378BC"/>
    <w:rsid w:val="00A40EBD"/>
    <w:rsid w:val="00A42C03"/>
    <w:rsid w:val="00A4687C"/>
    <w:rsid w:val="00A468C6"/>
    <w:rsid w:val="00A47DFE"/>
    <w:rsid w:val="00A50696"/>
    <w:rsid w:val="00A53E23"/>
    <w:rsid w:val="00A54FE9"/>
    <w:rsid w:val="00A62DFC"/>
    <w:rsid w:val="00A6622F"/>
    <w:rsid w:val="00A66ED3"/>
    <w:rsid w:val="00A67010"/>
    <w:rsid w:val="00A71878"/>
    <w:rsid w:val="00A72318"/>
    <w:rsid w:val="00A7278D"/>
    <w:rsid w:val="00A72F33"/>
    <w:rsid w:val="00A7432E"/>
    <w:rsid w:val="00A746E4"/>
    <w:rsid w:val="00A7660C"/>
    <w:rsid w:val="00A767F6"/>
    <w:rsid w:val="00A76C18"/>
    <w:rsid w:val="00A838DD"/>
    <w:rsid w:val="00A84188"/>
    <w:rsid w:val="00A86D95"/>
    <w:rsid w:val="00A90707"/>
    <w:rsid w:val="00A91D8A"/>
    <w:rsid w:val="00A95853"/>
    <w:rsid w:val="00AA0156"/>
    <w:rsid w:val="00AA1E32"/>
    <w:rsid w:val="00AA4951"/>
    <w:rsid w:val="00AB1C21"/>
    <w:rsid w:val="00AB43FF"/>
    <w:rsid w:val="00AB629A"/>
    <w:rsid w:val="00AB65D7"/>
    <w:rsid w:val="00AB72BF"/>
    <w:rsid w:val="00AC154C"/>
    <w:rsid w:val="00AC16AB"/>
    <w:rsid w:val="00AC41A4"/>
    <w:rsid w:val="00AC645E"/>
    <w:rsid w:val="00AC65CE"/>
    <w:rsid w:val="00AD2AAA"/>
    <w:rsid w:val="00AD53A8"/>
    <w:rsid w:val="00AD580D"/>
    <w:rsid w:val="00AD6321"/>
    <w:rsid w:val="00AE1EA2"/>
    <w:rsid w:val="00AE352E"/>
    <w:rsid w:val="00AE59AD"/>
    <w:rsid w:val="00AF1211"/>
    <w:rsid w:val="00AF13F4"/>
    <w:rsid w:val="00AF26F0"/>
    <w:rsid w:val="00AF4845"/>
    <w:rsid w:val="00B02697"/>
    <w:rsid w:val="00B03D3A"/>
    <w:rsid w:val="00B06DA9"/>
    <w:rsid w:val="00B101A1"/>
    <w:rsid w:val="00B104CE"/>
    <w:rsid w:val="00B10D23"/>
    <w:rsid w:val="00B11B10"/>
    <w:rsid w:val="00B1380D"/>
    <w:rsid w:val="00B1409D"/>
    <w:rsid w:val="00B16A1B"/>
    <w:rsid w:val="00B17DDB"/>
    <w:rsid w:val="00B2205B"/>
    <w:rsid w:val="00B23337"/>
    <w:rsid w:val="00B25EFD"/>
    <w:rsid w:val="00B2663F"/>
    <w:rsid w:val="00B30C61"/>
    <w:rsid w:val="00B32A40"/>
    <w:rsid w:val="00B339B8"/>
    <w:rsid w:val="00B34512"/>
    <w:rsid w:val="00B34C4D"/>
    <w:rsid w:val="00B36AAB"/>
    <w:rsid w:val="00B37937"/>
    <w:rsid w:val="00B41363"/>
    <w:rsid w:val="00B41655"/>
    <w:rsid w:val="00B41853"/>
    <w:rsid w:val="00B4260A"/>
    <w:rsid w:val="00B428FB"/>
    <w:rsid w:val="00B42D50"/>
    <w:rsid w:val="00B437B0"/>
    <w:rsid w:val="00B440A9"/>
    <w:rsid w:val="00B50B30"/>
    <w:rsid w:val="00B50ED4"/>
    <w:rsid w:val="00B510E5"/>
    <w:rsid w:val="00B5122C"/>
    <w:rsid w:val="00B52711"/>
    <w:rsid w:val="00B52F84"/>
    <w:rsid w:val="00B5502A"/>
    <w:rsid w:val="00B56E9B"/>
    <w:rsid w:val="00B641D8"/>
    <w:rsid w:val="00B657DD"/>
    <w:rsid w:val="00B66E23"/>
    <w:rsid w:val="00B7455A"/>
    <w:rsid w:val="00B75DC6"/>
    <w:rsid w:val="00B779F2"/>
    <w:rsid w:val="00B81086"/>
    <w:rsid w:val="00B82A88"/>
    <w:rsid w:val="00B84408"/>
    <w:rsid w:val="00B85973"/>
    <w:rsid w:val="00B94ABE"/>
    <w:rsid w:val="00B954DC"/>
    <w:rsid w:val="00B95705"/>
    <w:rsid w:val="00B96CF6"/>
    <w:rsid w:val="00BA1DEE"/>
    <w:rsid w:val="00BA6D35"/>
    <w:rsid w:val="00BA7737"/>
    <w:rsid w:val="00BB0BA2"/>
    <w:rsid w:val="00BB1BC0"/>
    <w:rsid w:val="00BB1E80"/>
    <w:rsid w:val="00BB2139"/>
    <w:rsid w:val="00BB2DE1"/>
    <w:rsid w:val="00BB5BCC"/>
    <w:rsid w:val="00BB6871"/>
    <w:rsid w:val="00BC3194"/>
    <w:rsid w:val="00BC7BF8"/>
    <w:rsid w:val="00BC7E4D"/>
    <w:rsid w:val="00BD0E20"/>
    <w:rsid w:val="00BD1A43"/>
    <w:rsid w:val="00BD205E"/>
    <w:rsid w:val="00BD6276"/>
    <w:rsid w:val="00BE2759"/>
    <w:rsid w:val="00BE280C"/>
    <w:rsid w:val="00BF0DC7"/>
    <w:rsid w:val="00BF1552"/>
    <w:rsid w:val="00BF1F75"/>
    <w:rsid w:val="00BF231D"/>
    <w:rsid w:val="00BF23F8"/>
    <w:rsid w:val="00BF2DDE"/>
    <w:rsid w:val="00BF54B3"/>
    <w:rsid w:val="00BF5D98"/>
    <w:rsid w:val="00BF7743"/>
    <w:rsid w:val="00BF7FAD"/>
    <w:rsid w:val="00C02C74"/>
    <w:rsid w:val="00C03283"/>
    <w:rsid w:val="00C057E4"/>
    <w:rsid w:val="00C05E12"/>
    <w:rsid w:val="00C069F2"/>
    <w:rsid w:val="00C07909"/>
    <w:rsid w:val="00C07EAF"/>
    <w:rsid w:val="00C1042B"/>
    <w:rsid w:val="00C1355A"/>
    <w:rsid w:val="00C16629"/>
    <w:rsid w:val="00C16E7B"/>
    <w:rsid w:val="00C1701D"/>
    <w:rsid w:val="00C17D90"/>
    <w:rsid w:val="00C21DEC"/>
    <w:rsid w:val="00C22DD4"/>
    <w:rsid w:val="00C25B78"/>
    <w:rsid w:val="00C26121"/>
    <w:rsid w:val="00C275FD"/>
    <w:rsid w:val="00C2794F"/>
    <w:rsid w:val="00C31BDE"/>
    <w:rsid w:val="00C33DBD"/>
    <w:rsid w:val="00C34678"/>
    <w:rsid w:val="00C36918"/>
    <w:rsid w:val="00C408B4"/>
    <w:rsid w:val="00C41B12"/>
    <w:rsid w:val="00C454DA"/>
    <w:rsid w:val="00C50496"/>
    <w:rsid w:val="00C511D3"/>
    <w:rsid w:val="00C51F03"/>
    <w:rsid w:val="00C52CA6"/>
    <w:rsid w:val="00C563CE"/>
    <w:rsid w:val="00C56CAE"/>
    <w:rsid w:val="00C606A7"/>
    <w:rsid w:val="00C61489"/>
    <w:rsid w:val="00C62DC1"/>
    <w:rsid w:val="00C63BF9"/>
    <w:rsid w:val="00C672D2"/>
    <w:rsid w:val="00C7210B"/>
    <w:rsid w:val="00C72B9C"/>
    <w:rsid w:val="00C73DBB"/>
    <w:rsid w:val="00C800C2"/>
    <w:rsid w:val="00C804D9"/>
    <w:rsid w:val="00C811B0"/>
    <w:rsid w:val="00C82C2D"/>
    <w:rsid w:val="00C82EB8"/>
    <w:rsid w:val="00C84340"/>
    <w:rsid w:val="00C85BEA"/>
    <w:rsid w:val="00C86AC5"/>
    <w:rsid w:val="00C87AC0"/>
    <w:rsid w:val="00C87F68"/>
    <w:rsid w:val="00C90731"/>
    <w:rsid w:val="00C90CC0"/>
    <w:rsid w:val="00C92416"/>
    <w:rsid w:val="00C9573E"/>
    <w:rsid w:val="00C968DB"/>
    <w:rsid w:val="00C96BA1"/>
    <w:rsid w:val="00CA0A93"/>
    <w:rsid w:val="00CA1190"/>
    <w:rsid w:val="00CA61DD"/>
    <w:rsid w:val="00CA7407"/>
    <w:rsid w:val="00CB115C"/>
    <w:rsid w:val="00CB189E"/>
    <w:rsid w:val="00CB266A"/>
    <w:rsid w:val="00CB29E7"/>
    <w:rsid w:val="00CB4212"/>
    <w:rsid w:val="00CB4E71"/>
    <w:rsid w:val="00CB59F6"/>
    <w:rsid w:val="00CB5CB4"/>
    <w:rsid w:val="00CB6A15"/>
    <w:rsid w:val="00CC2549"/>
    <w:rsid w:val="00CC2599"/>
    <w:rsid w:val="00CC3010"/>
    <w:rsid w:val="00CC643B"/>
    <w:rsid w:val="00CC72DD"/>
    <w:rsid w:val="00CD0351"/>
    <w:rsid w:val="00CD10DA"/>
    <w:rsid w:val="00CD2859"/>
    <w:rsid w:val="00CD57F8"/>
    <w:rsid w:val="00CD7981"/>
    <w:rsid w:val="00CE0FB8"/>
    <w:rsid w:val="00CE1FAA"/>
    <w:rsid w:val="00CE2025"/>
    <w:rsid w:val="00CE2B61"/>
    <w:rsid w:val="00CF02D3"/>
    <w:rsid w:val="00CF0DB0"/>
    <w:rsid w:val="00CF3184"/>
    <w:rsid w:val="00CF43D4"/>
    <w:rsid w:val="00D006F4"/>
    <w:rsid w:val="00D02DC5"/>
    <w:rsid w:val="00D030B2"/>
    <w:rsid w:val="00D043BF"/>
    <w:rsid w:val="00D04903"/>
    <w:rsid w:val="00D059BD"/>
    <w:rsid w:val="00D06774"/>
    <w:rsid w:val="00D06784"/>
    <w:rsid w:val="00D06D64"/>
    <w:rsid w:val="00D1070F"/>
    <w:rsid w:val="00D11786"/>
    <w:rsid w:val="00D12D76"/>
    <w:rsid w:val="00D17D5E"/>
    <w:rsid w:val="00D2082A"/>
    <w:rsid w:val="00D2703E"/>
    <w:rsid w:val="00D276F2"/>
    <w:rsid w:val="00D27AFD"/>
    <w:rsid w:val="00D27C2D"/>
    <w:rsid w:val="00D30182"/>
    <w:rsid w:val="00D31A18"/>
    <w:rsid w:val="00D325EC"/>
    <w:rsid w:val="00D333D9"/>
    <w:rsid w:val="00D33447"/>
    <w:rsid w:val="00D33604"/>
    <w:rsid w:val="00D348E4"/>
    <w:rsid w:val="00D34FC1"/>
    <w:rsid w:val="00D42CBD"/>
    <w:rsid w:val="00D43E6E"/>
    <w:rsid w:val="00D43E9A"/>
    <w:rsid w:val="00D44DE4"/>
    <w:rsid w:val="00D46C2F"/>
    <w:rsid w:val="00D4767D"/>
    <w:rsid w:val="00D5512A"/>
    <w:rsid w:val="00D57658"/>
    <w:rsid w:val="00D60259"/>
    <w:rsid w:val="00D6147E"/>
    <w:rsid w:val="00D623FD"/>
    <w:rsid w:val="00D6381B"/>
    <w:rsid w:val="00D63CD3"/>
    <w:rsid w:val="00D64616"/>
    <w:rsid w:val="00D672E1"/>
    <w:rsid w:val="00D707D0"/>
    <w:rsid w:val="00D72223"/>
    <w:rsid w:val="00D741DE"/>
    <w:rsid w:val="00D743FA"/>
    <w:rsid w:val="00D76B9F"/>
    <w:rsid w:val="00D77946"/>
    <w:rsid w:val="00D77A71"/>
    <w:rsid w:val="00D80CB2"/>
    <w:rsid w:val="00D81A26"/>
    <w:rsid w:val="00D8368D"/>
    <w:rsid w:val="00D85B5D"/>
    <w:rsid w:val="00D8613D"/>
    <w:rsid w:val="00D86B54"/>
    <w:rsid w:val="00D926ED"/>
    <w:rsid w:val="00D929DA"/>
    <w:rsid w:val="00D95DF0"/>
    <w:rsid w:val="00DA1E21"/>
    <w:rsid w:val="00DA2C9B"/>
    <w:rsid w:val="00DA3167"/>
    <w:rsid w:val="00DA46B4"/>
    <w:rsid w:val="00DA4A12"/>
    <w:rsid w:val="00DA57CA"/>
    <w:rsid w:val="00DA78DA"/>
    <w:rsid w:val="00DB125C"/>
    <w:rsid w:val="00DB2433"/>
    <w:rsid w:val="00DB3932"/>
    <w:rsid w:val="00DB4ED3"/>
    <w:rsid w:val="00DB50C9"/>
    <w:rsid w:val="00DB67C5"/>
    <w:rsid w:val="00DC2939"/>
    <w:rsid w:val="00DD0691"/>
    <w:rsid w:val="00DD0B24"/>
    <w:rsid w:val="00DD41E0"/>
    <w:rsid w:val="00DD438F"/>
    <w:rsid w:val="00DD6A62"/>
    <w:rsid w:val="00DD739C"/>
    <w:rsid w:val="00DE019C"/>
    <w:rsid w:val="00DE2A88"/>
    <w:rsid w:val="00DE3083"/>
    <w:rsid w:val="00DE5F87"/>
    <w:rsid w:val="00DF1DB0"/>
    <w:rsid w:val="00DF538B"/>
    <w:rsid w:val="00DF6637"/>
    <w:rsid w:val="00DF6AEB"/>
    <w:rsid w:val="00DF7CA7"/>
    <w:rsid w:val="00E00108"/>
    <w:rsid w:val="00E010BB"/>
    <w:rsid w:val="00E0245F"/>
    <w:rsid w:val="00E10848"/>
    <w:rsid w:val="00E116D9"/>
    <w:rsid w:val="00E1217B"/>
    <w:rsid w:val="00E13633"/>
    <w:rsid w:val="00E172A4"/>
    <w:rsid w:val="00E2115A"/>
    <w:rsid w:val="00E24166"/>
    <w:rsid w:val="00E32B4E"/>
    <w:rsid w:val="00E33074"/>
    <w:rsid w:val="00E3373E"/>
    <w:rsid w:val="00E363F9"/>
    <w:rsid w:val="00E405F7"/>
    <w:rsid w:val="00E41BCB"/>
    <w:rsid w:val="00E43BAE"/>
    <w:rsid w:val="00E44F5A"/>
    <w:rsid w:val="00E4710D"/>
    <w:rsid w:val="00E52D74"/>
    <w:rsid w:val="00E57115"/>
    <w:rsid w:val="00E57F26"/>
    <w:rsid w:val="00E57FA6"/>
    <w:rsid w:val="00E60F60"/>
    <w:rsid w:val="00E62832"/>
    <w:rsid w:val="00E65DB2"/>
    <w:rsid w:val="00E66ED8"/>
    <w:rsid w:val="00E670D8"/>
    <w:rsid w:val="00E72DF1"/>
    <w:rsid w:val="00E73282"/>
    <w:rsid w:val="00E740E7"/>
    <w:rsid w:val="00E80C39"/>
    <w:rsid w:val="00E8118D"/>
    <w:rsid w:val="00E854F9"/>
    <w:rsid w:val="00E85CB1"/>
    <w:rsid w:val="00E86A55"/>
    <w:rsid w:val="00E90BF1"/>
    <w:rsid w:val="00E90C15"/>
    <w:rsid w:val="00E91090"/>
    <w:rsid w:val="00E91B53"/>
    <w:rsid w:val="00E95507"/>
    <w:rsid w:val="00E97971"/>
    <w:rsid w:val="00EA033A"/>
    <w:rsid w:val="00EA07A4"/>
    <w:rsid w:val="00EA0856"/>
    <w:rsid w:val="00EA220E"/>
    <w:rsid w:val="00EA2625"/>
    <w:rsid w:val="00EA33B2"/>
    <w:rsid w:val="00EA4ABC"/>
    <w:rsid w:val="00EA6C91"/>
    <w:rsid w:val="00EB47B8"/>
    <w:rsid w:val="00EB62B0"/>
    <w:rsid w:val="00EB632B"/>
    <w:rsid w:val="00EB65F7"/>
    <w:rsid w:val="00EC0278"/>
    <w:rsid w:val="00EC0D55"/>
    <w:rsid w:val="00EC5268"/>
    <w:rsid w:val="00EC72DD"/>
    <w:rsid w:val="00EC75B2"/>
    <w:rsid w:val="00ED249E"/>
    <w:rsid w:val="00ED3967"/>
    <w:rsid w:val="00ED3D72"/>
    <w:rsid w:val="00ED5925"/>
    <w:rsid w:val="00ED7928"/>
    <w:rsid w:val="00EE358A"/>
    <w:rsid w:val="00EE5616"/>
    <w:rsid w:val="00EE62A5"/>
    <w:rsid w:val="00EE7943"/>
    <w:rsid w:val="00EF0E3A"/>
    <w:rsid w:val="00EF4403"/>
    <w:rsid w:val="00EF5777"/>
    <w:rsid w:val="00EF70E9"/>
    <w:rsid w:val="00EF784B"/>
    <w:rsid w:val="00EF7D43"/>
    <w:rsid w:val="00F00199"/>
    <w:rsid w:val="00F0091F"/>
    <w:rsid w:val="00F00B2A"/>
    <w:rsid w:val="00F00EC3"/>
    <w:rsid w:val="00F039F5"/>
    <w:rsid w:val="00F07D71"/>
    <w:rsid w:val="00F10545"/>
    <w:rsid w:val="00F12AB9"/>
    <w:rsid w:val="00F1776E"/>
    <w:rsid w:val="00F17BB0"/>
    <w:rsid w:val="00F22E37"/>
    <w:rsid w:val="00F231A7"/>
    <w:rsid w:val="00F24AC3"/>
    <w:rsid w:val="00F27AC5"/>
    <w:rsid w:val="00F32871"/>
    <w:rsid w:val="00F3438B"/>
    <w:rsid w:val="00F34D4B"/>
    <w:rsid w:val="00F378F2"/>
    <w:rsid w:val="00F416BD"/>
    <w:rsid w:val="00F4260A"/>
    <w:rsid w:val="00F430C3"/>
    <w:rsid w:val="00F4330D"/>
    <w:rsid w:val="00F436FA"/>
    <w:rsid w:val="00F445B7"/>
    <w:rsid w:val="00F503C5"/>
    <w:rsid w:val="00F50804"/>
    <w:rsid w:val="00F512DF"/>
    <w:rsid w:val="00F5295C"/>
    <w:rsid w:val="00F53832"/>
    <w:rsid w:val="00F55D95"/>
    <w:rsid w:val="00F568C5"/>
    <w:rsid w:val="00F57F6B"/>
    <w:rsid w:val="00F60438"/>
    <w:rsid w:val="00F607EF"/>
    <w:rsid w:val="00F615F9"/>
    <w:rsid w:val="00F61C71"/>
    <w:rsid w:val="00F631E0"/>
    <w:rsid w:val="00F65573"/>
    <w:rsid w:val="00F65B3A"/>
    <w:rsid w:val="00F7107F"/>
    <w:rsid w:val="00F74255"/>
    <w:rsid w:val="00F753F8"/>
    <w:rsid w:val="00F8083B"/>
    <w:rsid w:val="00F81373"/>
    <w:rsid w:val="00F816A0"/>
    <w:rsid w:val="00F83511"/>
    <w:rsid w:val="00F850BC"/>
    <w:rsid w:val="00F86792"/>
    <w:rsid w:val="00F872F3"/>
    <w:rsid w:val="00F87F6B"/>
    <w:rsid w:val="00F9400C"/>
    <w:rsid w:val="00F94214"/>
    <w:rsid w:val="00F94CA8"/>
    <w:rsid w:val="00F9539B"/>
    <w:rsid w:val="00F953EC"/>
    <w:rsid w:val="00F96DE5"/>
    <w:rsid w:val="00FA02A6"/>
    <w:rsid w:val="00FA0446"/>
    <w:rsid w:val="00FA3EE5"/>
    <w:rsid w:val="00FA7844"/>
    <w:rsid w:val="00FC231B"/>
    <w:rsid w:val="00FC2DE8"/>
    <w:rsid w:val="00FC469A"/>
    <w:rsid w:val="00FC519D"/>
    <w:rsid w:val="00FC739D"/>
    <w:rsid w:val="00FC7CD4"/>
    <w:rsid w:val="00FD08A4"/>
    <w:rsid w:val="00FD127D"/>
    <w:rsid w:val="00FD145F"/>
    <w:rsid w:val="00FD477D"/>
    <w:rsid w:val="00FD540B"/>
    <w:rsid w:val="00FD6E8D"/>
    <w:rsid w:val="00FD756D"/>
    <w:rsid w:val="00FE0CF2"/>
    <w:rsid w:val="00FE1BA8"/>
    <w:rsid w:val="00FE347E"/>
    <w:rsid w:val="00FE3E7E"/>
    <w:rsid w:val="00FF091B"/>
    <w:rsid w:val="00FF17E8"/>
    <w:rsid w:val="00FF1939"/>
    <w:rsid w:val="00FF1BEB"/>
    <w:rsid w:val="00FF4CB0"/>
    <w:rsid w:val="00FF4E67"/>
    <w:rsid w:val="00FF5121"/>
    <w:rsid w:val="00FF6347"/>
    <w:rsid w:val="1AC72B54"/>
    <w:rsid w:val="2896B788"/>
    <w:rsid w:val="3B3BCC7A"/>
    <w:rsid w:val="449F1CA3"/>
    <w:rsid w:val="5132FBC0"/>
    <w:rsid w:val="71F80593"/>
    <w:rsid w:val="7B5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C0E060"/>
  <w15:chartTrackingRefBased/>
  <w15:docId w15:val="{C377F0EA-9D15-48AF-93B0-E9DF7E5AC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Standard" w:default="1">
    <w:name w:val="Normal"/>
    <w:qFormat/>
    <w:rsid w:val="00F039F5"/>
    <w:rPr>
      <w:rFonts w:ascii="Calibri" w:hAnsi="Calibri"/>
      <w:szCs w:val="24"/>
      <w:lang w:val="de-AT" w:eastAsia="de-DE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character" w:styleId="Hyperlink">
    <w:name w:val="Hyperlink"/>
    <w:rsid w:val="00E57115"/>
    <w:rPr>
      <w:color w:val="0000FF"/>
      <w:u w:val="single"/>
    </w:rPr>
  </w:style>
  <w:style w:type="paragraph" w:styleId="Kopfzeile">
    <w:name w:val="header"/>
    <w:basedOn w:val="Standard"/>
    <w:rsid w:val="006C11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C11F4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DD6A62"/>
    <w:pPr>
      <w:ind w:left="708"/>
    </w:pPr>
  </w:style>
  <w:style w:type="paragraph" w:styleId="Default" w:customStyle="1">
    <w:name w:val="Default"/>
    <w:rsid w:val="00CB115C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de-AT" w:eastAsia="de-AT"/>
    </w:rPr>
  </w:style>
  <w:style w:type="paragraph" w:styleId="Frage" w:customStyle="1">
    <w:name w:val="Frage"/>
    <w:basedOn w:val="Standard"/>
    <w:next w:val="Standard"/>
    <w:qFormat/>
    <w:rsid w:val="00320F71"/>
    <w:pPr>
      <w:shd w:val="clear" w:color="auto" w:fill="BFBFBF"/>
      <w:autoSpaceDE w:val="0"/>
      <w:autoSpaceDN w:val="0"/>
      <w:adjustRightInd w:val="0"/>
      <w:jc w:val="both"/>
    </w:pPr>
    <w:rPr>
      <w:lang w:val="en-US"/>
    </w:rPr>
  </w:style>
  <w:style w:type="paragraph" w:styleId="Beschriftung">
    <w:name w:val="caption"/>
    <w:basedOn w:val="Standard"/>
    <w:next w:val="Standard"/>
    <w:unhideWhenUsed/>
    <w:qFormat/>
    <w:rsid w:val="00DB2433"/>
    <w:pPr>
      <w:jc w:val="center"/>
    </w:pPr>
    <w:rPr>
      <w:b/>
      <w:bCs/>
      <w:szCs w:val="20"/>
    </w:rPr>
  </w:style>
  <w:style w:type="character" w:styleId="Kommentarzeichen">
    <w:name w:val="annotation reference"/>
    <w:rsid w:val="0032225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2225C"/>
    <w:rPr>
      <w:szCs w:val="20"/>
    </w:rPr>
  </w:style>
  <w:style w:type="character" w:styleId="KommentartextZchn" w:customStyle="1">
    <w:name w:val="Kommentartext Zchn"/>
    <w:link w:val="Kommentartext"/>
    <w:rsid w:val="0032225C"/>
    <w:rPr>
      <w:rFonts w:ascii="Calibri" w:hAnsi="Calibri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32225C"/>
    <w:rPr>
      <w:b/>
      <w:bCs/>
    </w:rPr>
  </w:style>
  <w:style w:type="character" w:styleId="KommentarthemaZchn" w:customStyle="1">
    <w:name w:val="Kommentarthema Zchn"/>
    <w:link w:val="Kommentarthema"/>
    <w:rsid w:val="0032225C"/>
    <w:rPr>
      <w:rFonts w:ascii="Calibri" w:hAnsi="Calibri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32225C"/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link w:val="Sprechblasentext"/>
    <w:rsid w:val="0032225C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l\vorlage_uebu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0F38F-685B-44BB-8337-47AEFA3EBF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vorlage_uebung.dot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Aufgabe: Erstellung einer übersichtlichen Dokumentation für ein umfangreiches C# Softwareprojekt</dc:title>
  <dc:subject/>
  <dc:creator/>
  <keywords/>
  <lastModifiedBy>Georg Ungerböck</lastModifiedBy>
  <revision>1048</revision>
  <lastPrinted>2014-10-15T20:26:00.0000000Z</lastPrinted>
  <dcterms:created xsi:type="dcterms:W3CDTF">2018-12-19T08:20:00.0000000Z</dcterms:created>
  <dcterms:modified xsi:type="dcterms:W3CDTF">2019-03-11T09:46:08.4451306Z</dcterms:modified>
</coreProperties>
</file>