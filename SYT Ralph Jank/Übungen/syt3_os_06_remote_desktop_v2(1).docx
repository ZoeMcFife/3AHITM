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18E67" w14:textId="2191C8FE" w:rsidR="00677556" w:rsidRDefault="00677556" w:rsidP="00652A70">
      <w:pPr>
        <w:pStyle w:val="Frage"/>
        <w:shd w:val="clear" w:color="auto" w:fill="BFBFBF" w:themeFill="background1" w:themeFillShade="BF"/>
        <w:rPr>
          <w:lang w:val="de-AT"/>
        </w:rPr>
      </w:pPr>
      <w:r w:rsidRPr="00677556">
        <w:rPr>
          <w:lang w:val="de-AT"/>
        </w:rPr>
        <w:t xml:space="preserve">Lesen Sie Kapitel 17 </w:t>
      </w:r>
      <w:r>
        <w:rPr>
          <w:lang w:val="de-AT"/>
        </w:rPr>
        <w:t>im</w:t>
      </w:r>
      <w:r w:rsidRPr="00677556">
        <w:rPr>
          <w:lang w:val="de-AT"/>
        </w:rPr>
        <w:t xml:space="preserve"> </w:t>
      </w:r>
      <w:r>
        <w:rPr>
          <w:lang w:val="de-AT"/>
        </w:rPr>
        <w:t xml:space="preserve">Herdt-Buch: </w:t>
      </w:r>
      <w:r w:rsidRPr="00677556">
        <w:rPr>
          <w:lang w:val="de-AT"/>
        </w:rPr>
        <w:t>Windows Server 2019 – Erweiterte Netzwerkadministration</w:t>
      </w:r>
    </w:p>
    <w:p w14:paraId="32392C9F" w14:textId="77777777" w:rsidR="00677556" w:rsidRDefault="00677556" w:rsidP="00677556">
      <w:pPr>
        <w:pStyle w:val="Frage"/>
        <w:shd w:val="clear" w:color="auto" w:fill="auto"/>
        <w:rPr>
          <w:lang w:val="de-AT"/>
        </w:rPr>
      </w:pPr>
    </w:p>
    <w:p w14:paraId="00A2D191" w14:textId="270CD44C" w:rsidR="00B56993" w:rsidRPr="00E41919" w:rsidRDefault="00B56993" w:rsidP="00677556">
      <w:pPr>
        <w:pStyle w:val="Frage"/>
        <w:rPr>
          <w:lang w:val="de-AT"/>
        </w:rPr>
      </w:pPr>
      <w:r w:rsidRPr="00E41919">
        <w:rPr>
          <w:lang w:val="de-AT"/>
        </w:rPr>
        <w:t>RDP Verbindungen auf ein Windows Client OS</w:t>
      </w:r>
    </w:p>
    <w:p w14:paraId="0B01C230" w14:textId="0583F5F0" w:rsidR="00980BDC" w:rsidRDefault="00980BDC" w:rsidP="6DC95A06"/>
    <w:p w14:paraId="5D837158" w14:textId="77777777" w:rsidR="0010520D" w:rsidRDefault="005F77EB" w:rsidP="00CF47D0">
      <w:pPr>
        <w:numPr>
          <w:ilvl w:val="0"/>
          <w:numId w:val="2"/>
        </w:numPr>
      </w:pPr>
      <w:r w:rsidRPr="0010520D">
        <w:t xml:space="preserve">RDP Session </w:t>
      </w:r>
      <w:r w:rsidR="00AA3C4E">
        <w:t xml:space="preserve">zu </w:t>
      </w:r>
      <w:r w:rsidR="00F9773F">
        <w:t>LISA</w:t>
      </w:r>
      <w:r w:rsidR="003A09BD">
        <w:t xml:space="preserve"> </w:t>
      </w:r>
      <w:r w:rsidR="0010520D">
        <w:t>aufbauen</w:t>
      </w:r>
    </w:p>
    <w:p w14:paraId="16A028DE" w14:textId="77777777" w:rsidR="00804F38" w:rsidRPr="00804F38" w:rsidRDefault="00804F38" w:rsidP="00804F38">
      <w:pPr>
        <w:ind w:left="720"/>
        <w:rPr>
          <w:b/>
        </w:rPr>
      </w:pPr>
      <w:r w:rsidRPr="00804F38">
        <w:rPr>
          <w:b/>
        </w:rPr>
        <w:t>Session aufbauen</w:t>
      </w:r>
    </w:p>
    <w:p w14:paraId="194C95B5" w14:textId="77777777" w:rsidR="0010520D" w:rsidRDefault="005F77EB" w:rsidP="00CF47D0">
      <w:pPr>
        <w:numPr>
          <w:ilvl w:val="0"/>
          <w:numId w:val="3"/>
        </w:numPr>
      </w:pPr>
      <w:r w:rsidRPr="0010520D">
        <w:t>RD</w:t>
      </w:r>
      <w:r w:rsidR="0010520D">
        <w:t xml:space="preserve">P auf </w:t>
      </w:r>
      <w:r w:rsidR="00157A99">
        <w:t>LISA</w:t>
      </w:r>
      <w:r w:rsidR="0010520D">
        <w:t xml:space="preserve"> freischalten / </w:t>
      </w:r>
      <w:r w:rsidRPr="0010520D">
        <w:t>kontrollieren</w:t>
      </w:r>
      <w:r w:rsidR="0010520D">
        <w:t xml:space="preserve"> (System – Remoteeinstellungen)</w:t>
      </w:r>
    </w:p>
    <w:p w14:paraId="2A17F80D" w14:textId="77777777" w:rsidR="0010520D" w:rsidRDefault="0010520D" w:rsidP="00CF47D0">
      <w:pPr>
        <w:numPr>
          <w:ilvl w:val="0"/>
          <w:numId w:val="3"/>
        </w:numPr>
      </w:pPr>
      <w:r>
        <w:t>Erlauben Sie</w:t>
      </w:r>
      <w:r w:rsidR="00157A99">
        <w:t xml:space="preserve"> (auf LISA)</w:t>
      </w:r>
      <w:r>
        <w:t xml:space="preserve"> </w:t>
      </w:r>
      <w:r w:rsidR="0045362E">
        <w:t xml:space="preserve">den Usern </w:t>
      </w:r>
      <w:r w:rsidR="009D12EE">
        <w:t>Administrator und M</w:t>
      </w:r>
      <w:r w:rsidR="0045362E">
        <w:t>ike</w:t>
      </w:r>
      <w:r w:rsidR="009D12EE">
        <w:t xml:space="preserve"> </w:t>
      </w:r>
      <w:r>
        <w:t>den Zugriff via RDP Connection</w:t>
      </w:r>
    </w:p>
    <w:p w14:paraId="7493E682" w14:textId="77777777" w:rsidR="0010520D" w:rsidRDefault="0010520D" w:rsidP="00CF47D0">
      <w:pPr>
        <w:numPr>
          <w:ilvl w:val="0"/>
          <w:numId w:val="3"/>
        </w:numPr>
      </w:pPr>
      <w:r>
        <w:t xml:space="preserve">Öffnen Sie </w:t>
      </w:r>
      <w:r w:rsidR="009D12EE">
        <w:t>eine RDP Session</w:t>
      </w:r>
      <w:r w:rsidR="005C17ED">
        <w:t xml:space="preserve"> </w:t>
      </w:r>
      <w:r w:rsidR="009D12EE">
        <w:t xml:space="preserve">für </w:t>
      </w:r>
      <w:r w:rsidR="00A70761">
        <w:t>den Administrator</w:t>
      </w:r>
      <w:r w:rsidR="00804F38">
        <w:t xml:space="preserve"> zu LISA</w:t>
      </w:r>
    </w:p>
    <w:p w14:paraId="68FEF69F" w14:textId="77777777" w:rsidR="009D12EE" w:rsidRDefault="009D12EE" w:rsidP="00CF47D0">
      <w:pPr>
        <w:numPr>
          <w:ilvl w:val="0"/>
          <w:numId w:val="3"/>
        </w:numPr>
      </w:pPr>
      <w:r>
        <w:t>Versuchen Sie eine weitere RDP Session für</w:t>
      </w:r>
      <w:r w:rsidR="00A70761">
        <w:t xml:space="preserve"> Mike</w:t>
      </w:r>
      <w:r>
        <w:t xml:space="preserve"> zu starten. Was passiert?</w:t>
      </w:r>
    </w:p>
    <w:p w14:paraId="18481319" w14:textId="77777777" w:rsidR="00A70761" w:rsidRDefault="00A70761" w:rsidP="00CF47D0">
      <w:pPr>
        <w:numPr>
          <w:ilvl w:val="0"/>
          <w:numId w:val="3"/>
        </w:numPr>
      </w:pPr>
      <w:r>
        <w:t>Schließen Sie alle RDP Sessions</w:t>
      </w:r>
    </w:p>
    <w:p w14:paraId="201157B0" w14:textId="77777777" w:rsidR="009D12EE" w:rsidRDefault="009D12EE" w:rsidP="00CF47D0">
      <w:pPr>
        <w:numPr>
          <w:ilvl w:val="0"/>
          <w:numId w:val="3"/>
        </w:numPr>
      </w:pPr>
      <w:r>
        <w:t xml:space="preserve">Melden Sie </w:t>
      </w:r>
      <w:r w:rsidR="00A70761">
        <w:t xml:space="preserve">sich mit dem Administrator direkt lokal </w:t>
      </w:r>
      <w:r w:rsidR="00804F38">
        <w:t>auf LISA an</w:t>
      </w:r>
    </w:p>
    <w:p w14:paraId="545DB7DA" w14:textId="77777777" w:rsidR="00A960A1" w:rsidRDefault="00A70761" w:rsidP="00CF47D0">
      <w:pPr>
        <w:numPr>
          <w:ilvl w:val="0"/>
          <w:numId w:val="3"/>
        </w:numPr>
      </w:pPr>
      <w:r>
        <w:t xml:space="preserve">Öffnen Sie eine RDP Session für </w:t>
      </w:r>
      <w:r w:rsidR="00A960A1">
        <w:t>den Administrator. Was passiert?</w:t>
      </w:r>
    </w:p>
    <w:p w14:paraId="2A6319E3" w14:textId="77777777" w:rsidR="00A960A1" w:rsidRDefault="00A960A1" w:rsidP="00A960A1"/>
    <w:p w14:paraId="36E4DE53" w14:textId="77777777" w:rsidR="00804F38" w:rsidRPr="00804F38" w:rsidRDefault="00804F38" w:rsidP="00804F38">
      <w:pPr>
        <w:ind w:left="708"/>
        <w:rPr>
          <w:b/>
        </w:rPr>
      </w:pPr>
      <w:r w:rsidRPr="00804F38">
        <w:rPr>
          <w:b/>
        </w:rPr>
        <w:t>Daten kopieren</w:t>
      </w:r>
    </w:p>
    <w:p w14:paraId="0531ED39" w14:textId="40B9A11A" w:rsidR="00804F38" w:rsidRDefault="00804F38" w:rsidP="00CF47D0">
      <w:pPr>
        <w:numPr>
          <w:ilvl w:val="0"/>
          <w:numId w:val="3"/>
        </w:numPr>
      </w:pPr>
      <w:r>
        <w:t>Ermöglichen Sie, dass Daten direkt von der RDP Session auf / vom lokalen Rechner kopiert werden können (Hinweis: diese Einstellungen sind in den Optionen vor dem Verbinden zu setzen).</w:t>
      </w:r>
    </w:p>
    <w:p w14:paraId="676659BA" w14:textId="77777777" w:rsidR="00804F38" w:rsidRDefault="00804F38" w:rsidP="00CF47D0">
      <w:pPr>
        <w:numPr>
          <w:ilvl w:val="0"/>
          <w:numId w:val="3"/>
        </w:numPr>
      </w:pPr>
      <w:r>
        <w:t>Versuchen Sie einige Dateien über die RDP Session zu kopieren</w:t>
      </w:r>
    </w:p>
    <w:p w14:paraId="5C8D3359" w14:textId="77777777" w:rsidR="00804F38" w:rsidRDefault="00804F38" w:rsidP="00804F38"/>
    <w:p w14:paraId="2FF7C40F" w14:textId="77777777" w:rsidR="00692D82" w:rsidRDefault="00804F38" w:rsidP="00804F38">
      <w:pPr>
        <w:ind w:firstLine="708"/>
        <w:rPr>
          <w:b/>
        </w:rPr>
      </w:pPr>
      <w:r w:rsidRPr="00804F38">
        <w:rPr>
          <w:b/>
        </w:rPr>
        <w:t>Drucken</w:t>
      </w:r>
    </w:p>
    <w:p w14:paraId="4F294E69" w14:textId="77777777" w:rsidR="00BE48F6" w:rsidRDefault="00692D82" w:rsidP="00CF47D0">
      <w:pPr>
        <w:numPr>
          <w:ilvl w:val="0"/>
          <w:numId w:val="3"/>
        </w:numPr>
      </w:pPr>
      <w:r>
        <w:t xml:space="preserve">Sie wollen </w:t>
      </w:r>
      <w:r w:rsidR="00BE48F6">
        <w:t>Daten aus der RDP Session auf einen Drucker am lokalen Rechner ausdrucken</w:t>
      </w:r>
    </w:p>
    <w:p w14:paraId="0DA81257" w14:textId="36DDF9F0" w:rsidR="00880382" w:rsidRDefault="14B73F8E" w:rsidP="00CF47D0">
      <w:pPr>
        <w:numPr>
          <w:ilvl w:val="0"/>
          <w:numId w:val="3"/>
        </w:numPr>
      </w:pPr>
      <w:r>
        <w:t xml:space="preserve">Blenden Sie den </w:t>
      </w:r>
      <w:proofErr w:type="gramStart"/>
      <w:r>
        <w:t>PDF Drucker</w:t>
      </w:r>
      <w:proofErr w:type="gramEnd"/>
      <w:r>
        <w:t xml:space="preserve"> von HOMER in die RDP Session ein</w:t>
      </w:r>
    </w:p>
    <w:p w14:paraId="03D44117" w14:textId="7471730B" w:rsidR="00880382" w:rsidRDefault="14B73F8E" w:rsidP="00CF47D0">
      <w:pPr>
        <w:numPr>
          <w:ilvl w:val="0"/>
          <w:numId w:val="3"/>
        </w:numPr>
      </w:pPr>
      <w:r>
        <w:t>Drucken Sie in der RDP Session ein Dokument aus, sodass es auf HOMER ausgedruckt wird</w:t>
      </w:r>
    </w:p>
    <w:p w14:paraId="00D1CCA7" w14:textId="77777777" w:rsidR="00880382" w:rsidRDefault="00880382" w:rsidP="00880382"/>
    <w:p w14:paraId="0BA4C61D" w14:textId="77777777" w:rsidR="00880382" w:rsidRPr="00880382" w:rsidRDefault="00880382" w:rsidP="00880382">
      <w:pPr>
        <w:ind w:left="708"/>
        <w:rPr>
          <w:b/>
        </w:rPr>
      </w:pPr>
      <w:r w:rsidRPr="00880382">
        <w:rPr>
          <w:b/>
        </w:rPr>
        <w:t>Alternative RDP Software</w:t>
      </w:r>
    </w:p>
    <w:p w14:paraId="4B50F6CA" w14:textId="69D2DDD2" w:rsidR="00971E44" w:rsidRDefault="14B73F8E" w:rsidP="00CF47D0">
      <w:pPr>
        <w:numPr>
          <w:ilvl w:val="0"/>
          <w:numId w:val="3"/>
        </w:numPr>
      </w:pPr>
      <w:r>
        <w:t>Installieren Sie auf HOMER 2 alternative RDP Client Programme</w:t>
      </w:r>
    </w:p>
    <w:p w14:paraId="6E540503" w14:textId="77777777" w:rsidR="00EB760B" w:rsidRDefault="14B73F8E" w:rsidP="00EB760B">
      <w:pPr>
        <w:numPr>
          <w:ilvl w:val="1"/>
          <w:numId w:val="3"/>
        </w:numPr>
      </w:pPr>
      <w:r>
        <w:t>z.B. Parallels RDP Client</w:t>
      </w:r>
    </w:p>
    <w:p w14:paraId="1D161D47" w14:textId="559C757C" w:rsidR="14B73F8E" w:rsidRDefault="24A315B5" w:rsidP="00EB760B">
      <w:pPr>
        <w:numPr>
          <w:ilvl w:val="1"/>
          <w:numId w:val="3"/>
        </w:numPr>
      </w:pPr>
      <w:r w:rsidRPr="24A315B5">
        <w:t xml:space="preserve">z.B. </w:t>
      </w:r>
      <w:proofErr w:type="spellStart"/>
      <w:r w:rsidRPr="24A315B5">
        <w:t>RdClient</w:t>
      </w:r>
      <w:proofErr w:type="spellEnd"/>
    </w:p>
    <w:p w14:paraId="57F5EB3E" w14:textId="733B1D22" w:rsidR="00971E44" w:rsidRDefault="14B73F8E" w:rsidP="00CF47D0">
      <w:pPr>
        <w:numPr>
          <w:ilvl w:val="0"/>
          <w:numId w:val="3"/>
        </w:numPr>
      </w:pPr>
      <w:r>
        <w:t>Verbinden Sie sich mit den beiden RDP Clients wieder zu LISA</w:t>
      </w:r>
    </w:p>
    <w:p w14:paraId="30791CC3" w14:textId="33BD0E0F" w:rsidR="14B73F8E" w:rsidRDefault="14B73F8E" w:rsidP="14B73F8E">
      <w:pPr>
        <w:numPr>
          <w:ilvl w:val="1"/>
          <w:numId w:val="3"/>
        </w:numPr>
      </w:pPr>
      <w:r>
        <w:t>Parallels: neue Verbindung, RDP Protokoll auswählen, zu lisa.sz-</w:t>
      </w:r>
      <w:proofErr w:type="spellStart"/>
      <w:proofErr w:type="gramStart"/>
      <w:r>
        <w:t>ybbs.local</w:t>
      </w:r>
      <w:proofErr w:type="spellEnd"/>
      <w:proofErr w:type="gramEnd"/>
    </w:p>
    <w:p w14:paraId="76616029" w14:textId="7B39E55D" w:rsidR="14B73F8E" w:rsidRDefault="14B73F8E" w:rsidP="14B73F8E">
      <w:pPr>
        <w:numPr>
          <w:ilvl w:val="1"/>
          <w:numId w:val="3"/>
        </w:numPr>
      </w:pPr>
      <w:proofErr w:type="spellStart"/>
      <w:r>
        <w:t>RdClient</w:t>
      </w:r>
      <w:proofErr w:type="spellEnd"/>
      <w:r>
        <w:t>: Hinzufügen, Verbindungsname festlegen LISA, Computername lisa.sz-</w:t>
      </w:r>
      <w:proofErr w:type="spellStart"/>
      <w:proofErr w:type="gramStart"/>
      <w:r>
        <w:t>ybbs.local</w:t>
      </w:r>
      <w:proofErr w:type="spellEnd"/>
      <w:proofErr w:type="gramEnd"/>
      <w:r>
        <w:t xml:space="preserve">, RDP ist Standard, neuen Ordner erzeugen LISA, Benutzer </w:t>
      </w:r>
      <w:proofErr w:type="spellStart"/>
      <w:r>
        <w:t>administrator</w:t>
      </w:r>
      <w:proofErr w:type="spellEnd"/>
      <w:r>
        <w:t xml:space="preserve">, Domäne </w:t>
      </w:r>
      <w:proofErr w:type="spellStart"/>
      <w:r>
        <w:t>sz-ybbs.local</w:t>
      </w:r>
      <w:proofErr w:type="spellEnd"/>
      <w:r>
        <w:t xml:space="preserve">, Passwort, </w:t>
      </w:r>
    </w:p>
    <w:p w14:paraId="104E7F18" w14:textId="77777777" w:rsidR="00971E44" w:rsidRDefault="00971E44" w:rsidP="00CF47D0">
      <w:pPr>
        <w:numPr>
          <w:ilvl w:val="0"/>
          <w:numId w:val="3"/>
        </w:numPr>
      </w:pPr>
      <w:r>
        <w:t>Blenden Sie Laufwerke ein</w:t>
      </w:r>
    </w:p>
    <w:p w14:paraId="2E6E7FD4" w14:textId="4C5B4860" w:rsidR="00A12D48" w:rsidRDefault="14B73F8E" w:rsidP="00CF47D0">
      <w:pPr>
        <w:numPr>
          <w:ilvl w:val="0"/>
          <w:numId w:val="3"/>
        </w:numPr>
      </w:pPr>
      <w:r>
        <w:t>Blenden Sie Drucker ein</w:t>
      </w:r>
    </w:p>
    <w:p w14:paraId="602AC620" w14:textId="77777777" w:rsidR="005820FC" w:rsidRDefault="005820FC" w:rsidP="005820FC"/>
    <w:p w14:paraId="63FF98DB" w14:textId="77777777" w:rsidR="005820FC" w:rsidRPr="00E41919" w:rsidRDefault="005820FC" w:rsidP="005820FC"/>
    <w:p w14:paraId="5F980497" w14:textId="77777777" w:rsidR="00ED2B56" w:rsidRPr="00E41919" w:rsidRDefault="00E41919" w:rsidP="00ED2B56">
      <w:pPr>
        <w:pStyle w:val="Frage"/>
        <w:rPr>
          <w:lang w:val="de-AT"/>
        </w:rPr>
      </w:pPr>
      <w:r w:rsidRPr="00E41919">
        <w:rPr>
          <w:lang w:val="de-AT"/>
        </w:rPr>
        <w:t>RDP Verbindungen auf einen Windows Server</w:t>
      </w:r>
    </w:p>
    <w:p w14:paraId="65F4F86F" w14:textId="77777777" w:rsidR="008F4B6D" w:rsidRDefault="00094755" w:rsidP="00CF47D0">
      <w:pPr>
        <w:numPr>
          <w:ilvl w:val="0"/>
          <w:numId w:val="2"/>
        </w:numPr>
      </w:pPr>
      <w:r>
        <w:t>RDP Dienste am Server einrichten</w:t>
      </w:r>
    </w:p>
    <w:p w14:paraId="01EBA387" w14:textId="03789AFA" w:rsidR="00BB56DC" w:rsidRPr="00BB56DC" w:rsidRDefault="00BB56DC" w:rsidP="00CF47D0">
      <w:pPr>
        <w:numPr>
          <w:ilvl w:val="0"/>
          <w:numId w:val="3"/>
        </w:numPr>
        <w:rPr>
          <w:b/>
        </w:rPr>
      </w:pPr>
      <w:r>
        <w:t xml:space="preserve">Stellen Sie sicher, dass die VM auf </w:t>
      </w:r>
      <w:r w:rsidR="001841D2">
        <w:t xml:space="preserve">LAN-Segment </w:t>
      </w:r>
      <w:r>
        <w:t xml:space="preserve">gesetzt ist </w:t>
      </w:r>
      <w:r w:rsidRPr="00BB56DC">
        <w:rPr>
          <w:b/>
        </w:rPr>
        <w:t>und verbunden ist</w:t>
      </w:r>
    </w:p>
    <w:p w14:paraId="47ED266B" w14:textId="77777777" w:rsidR="00094755" w:rsidRDefault="00BB56DC" w:rsidP="00CF47D0">
      <w:pPr>
        <w:numPr>
          <w:ilvl w:val="0"/>
          <w:numId w:val="3"/>
        </w:numPr>
      </w:pPr>
      <w:r>
        <w:t>Im Servermanager: Rollen und Features hinzufügen</w:t>
      </w:r>
    </w:p>
    <w:p w14:paraId="6FE7AF70" w14:textId="77777777" w:rsidR="00BB56DC" w:rsidRDefault="00512784" w:rsidP="00CF47D0">
      <w:pPr>
        <w:numPr>
          <w:ilvl w:val="1"/>
          <w:numId w:val="3"/>
        </w:numPr>
      </w:pPr>
      <w:r>
        <w:t xml:space="preserve">Installationstyp: </w:t>
      </w:r>
      <w:r w:rsidR="00BB56DC">
        <w:t>Installation von Remotedesktopdiensten</w:t>
      </w:r>
    </w:p>
    <w:p w14:paraId="264240FE" w14:textId="77777777" w:rsidR="00EA72C5" w:rsidRDefault="00512784" w:rsidP="00CF47D0">
      <w:pPr>
        <w:numPr>
          <w:ilvl w:val="1"/>
          <w:numId w:val="3"/>
        </w:numPr>
      </w:pPr>
      <w:r>
        <w:t xml:space="preserve">Bereitstellungstyp: </w:t>
      </w:r>
      <w:r w:rsidR="00EA72C5">
        <w:t>Standardbereitstellung</w:t>
      </w:r>
    </w:p>
    <w:p w14:paraId="56C419ED" w14:textId="77777777" w:rsidR="00EA72C5" w:rsidRDefault="00512784" w:rsidP="00CF47D0">
      <w:pPr>
        <w:numPr>
          <w:ilvl w:val="1"/>
          <w:numId w:val="3"/>
        </w:numPr>
      </w:pPr>
      <w:r>
        <w:t xml:space="preserve">Bereitstellungsszenario: </w:t>
      </w:r>
      <w:r w:rsidR="00EA72C5">
        <w:t>Sitzungsbasierte Desktopbereitstellung</w:t>
      </w:r>
    </w:p>
    <w:p w14:paraId="3C238824" w14:textId="77777777" w:rsidR="00512784" w:rsidRDefault="00512784" w:rsidP="00CF47D0">
      <w:pPr>
        <w:numPr>
          <w:ilvl w:val="1"/>
          <w:numId w:val="3"/>
        </w:numPr>
      </w:pPr>
      <w:r>
        <w:t>Rollendienste: 3 vordefinierte Rollen</w:t>
      </w:r>
    </w:p>
    <w:p w14:paraId="3A2AAE43" w14:textId="77777777" w:rsidR="00EA72C5" w:rsidRDefault="00512784" w:rsidP="00CF47D0">
      <w:pPr>
        <w:numPr>
          <w:ilvl w:val="1"/>
          <w:numId w:val="3"/>
        </w:numPr>
      </w:pPr>
      <w:r>
        <w:t xml:space="preserve">Remotedesktop-Verbindung: </w:t>
      </w:r>
      <w:r w:rsidR="00EA72C5">
        <w:t>Server auswählen (falls nicht gewählt)</w:t>
      </w:r>
    </w:p>
    <w:p w14:paraId="126C0A5F" w14:textId="6A966312" w:rsidR="00512784" w:rsidRDefault="52ACFAC8" w:rsidP="00CF47D0">
      <w:pPr>
        <w:numPr>
          <w:ilvl w:val="1"/>
          <w:numId w:val="3"/>
        </w:numPr>
      </w:pPr>
      <w:r>
        <w:t>Web Access für RDP: Checkbox aktivieren + Server auswählen (falls nicht gewählt)</w:t>
      </w:r>
    </w:p>
    <w:p w14:paraId="55D6A3AB" w14:textId="77777777" w:rsidR="00512784" w:rsidRDefault="00512784" w:rsidP="00CF47D0">
      <w:pPr>
        <w:numPr>
          <w:ilvl w:val="1"/>
          <w:numId w:val="3"/>
        </w:numPr>
      </w:pPr>
      <w:r>
        <w:t>RD-Sitzungshost: Server auswählen (falls nicht gewählt)</w:t>
      </w:r>
    </w:p>
    <w:p w14:paraId="2651CA10" w14:textId="77777777" w:rsidR="00512784" w:rsidRDefault="00512784" w:rsidP="00CF47D0">
      <w:pPr>
        <w:numPr>
          <w:ilvl w:val="1"/>
          <w:numId w:val="3"/>
        </w:numPr>
      </w:pPr>
      <w:r>
        <w:t>Zielserver bei Bedarf automatisch neu starten aktivieren</w:t>
      </w:r>
    </w:p>
    <w:p w14:paraId="2AC193B7" w14:textId="77777777" w:rsidR="00512784" w:rsidRDefault="00512784" w:rsidP="00CF47D0">
      <w:pPr>
        <w:numPr>
          <w:ilvl w:val="1"/>
          <w:numId w:val="3"/>
        </w:numPr>
      </w:pPr>
      <w:r>
        <w:t>Bereitstellen und Server neu starten lassen</w:t>
      </w:r>
    </w:p>
    <w:p w14:paraId="5F4CAD65" w14:textId="77777777" w:rsidR="00512784" w:rsidRDefault="00512784" w:rsidP="00CF47D0">
      <w:pPr>
        <w:numPr>
          <w:ilvl w:val="1"/>
          <w:numId w:val="3"/>
        </w:numPr>
      </w:pPr>
      <w:r>
        <w:t>Servermanager: links RDP Dienste wählen</w:t>
      </w:r>
    </w:p>
    <w:p w14:paraId="1BA4D456" w14:textId="77777777" w:rsidR="00512784" w:rsidRDefault="00512784" w:rsidP="00CF47D0">
      <w:pPr>
        <w:numPr>
          <w:ilvl w:val="1"/>
          <w:numId w:val="3"/>
        </w:numPr>
      </w:pPr>
      <w:r>
        <w:t>Lizenzserver konfigurieren</w:t>
      </w:r>
      <w:r w:rsidR="009432EE" w:rsidRPr="009432EE">
        <w:rPr>
          <w:noProof/>
          <w:lang w:eastAsia="de-AT"/>
        </w:rPr>
        <w:t xml:space="preserve"> </w:t>
      </w:r>
    </w:p>
    <w:p w14:paraId="1D729626" w14:textId="2737A288" w:rsidR="00094755" w:rsidRDefault="001E4880" w:rsidP="009432EE">
      <w:pPr>
        <w:jc w:val="center"/>
        <w:rPr>
          <w:noProof/>
          <w:lang w:eastAsia="de-AT"/>
        </w:rPr>
      </w:pPr>
      <w:r w:rsidRPr="004C10F4">
        <w:rPr>
          <w:noProof/>
          <w:lang w:eastAsia="de-AT"/>
        </w:rPr>
        <w:drawing>
          <wp:inline distT="0" distB="0" distL="0" distR="0" wp14:anchorId="1FD0868D" wp14:editId="0ED547FE">
            <wp:extent cx="2905125" cy="8286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FE67" w14:textId="77777777" w:rsidR="009432EE" w:rsidRDefault="0020159D" w:rsidP="00CF47D0">
      <w:pPr>
        <w:numPr>
          <w:ilvl w:val="1"/>
          <w:numId w:val="3"/>
        </w:numPr>
      </w:pPr>
      <w:r>
        <w:lastRenderedPageBreak/>
        <w:t>Serverauswahl: Server auswählen (falls nicht gewählt)</w:t>
      </w:r>
    </w:p>
    <w:p w14:paraId="518AA403" w14:textId="77777777" w:rsidR="0020159D" w:rsidRDefault="00F44163" w:rsidP="00CF47D0">
      <w:pPr>
        <w:numPr>
          <w:ilvl w:val="1"/>
          <w:numId w:val="3"/>
        </w:numPr>
      </w:pPr>
      <w:r>
        <w:t>Sitzungssammlung erstellen: im Servermanager links RDP – Übersicht – Sitzungssammlung erstellen</w:t>
      </w:r>
    </w:p>
    <w:p w14:paraId="4EC2E4D3" w14:textId="77777777" w:rsidR="00F44163" w:rsidRDefault="00F44163" w:rsidP="00CF47D0">
      <w:pPr>
        <w:numPr>
          <w:ilvl w:val="1"/>
          <w:numId w:val="3"/>
        </w:numPr>
      </w:pPr>
      <w:r>
        <w:t>Sammlungsname: Windows RDP</w:t>
      </w:r>
    </w:p>
    <w:p w14:paraId="25D15569" w14:textId="77777777" w:rsidR="00F44163" w:rsidRDefault="00E935CD" w:rsidP="00CF47D0">
      <w:pPr>
        <w:numPr>
          <w:ilvl w:val="1"/>
          <w:numId w:val="3"/>
        </w:numPr>
      </w:pPr>
      <w:r>
        <w:t xml:space="preserve">RDP-Sitzungshost: </w:t>
      </w:r>
      <w:r w:rsidR="00F44163">
        <w:t>Server auswählen (falls nicht gewählt)</w:t>
      </w:r>
    </w:p>
    <w:p w14:paraId="6AC6600E" w14:textId="77777777" w:rsidR="00E935CD" w:rsidRDefault="00E935CD" w:rsidP="00CF47D0">
      <w:pPr>
        <w:numPr>
          <w:ilvl w:val="1"/>
          <w:numId w:val="3"/>
        </w:numPr>
      </w:pPr>
      <w:r>
        <w:t>Benutzergruppen: Domänen-Benutzer</w:t>
      </w:r>
    </w:p>
    <w:p w14:paraId="575FDACB" w14:textId="77777777" w:rsidR="00E935CD" w:rsidRDefault="00E935CD" w:rsidP="00CF47D0">
      <w:pPr>
        <w:numPr>
          <w:ilvl w:val="1"/>
          <w:numId w:val="3"/>
        </w:numPr>
      </w:pPr>
      <w:r>
        <w:t>Benutzerprofil-Datenträger nicht aktivieren</w:t>
      </w:r>
    </w:p>
    <w:p w14:paraId="13597231" w14:textId="77777777" w:rsidR="00094755" w:rsidRDefault="00094755" w:rsidP="008F4B6D"/>
    <w:p w14:paraId="697E9079" w14:textId="77777777" w:rsidR="00094755" w:rsidRDefault="00094755" w:rsidP="008F4B6D"/>
    <w:p w14:paraId="37796785" w14:textId="77777777" w:rsidR="00DF0B1A" w:rsidRDefault="008F4B6D" w:rsidP="00CF47D0">
      <w:pPr>
        <w:numPr>
          <w:ilvl w:val="0"/>
          <w:numId w:val="2"/>
        </w:numPr>
      </w:pPr>
      <w:r w:rsidRPr="00094755">
        <w:t xml:space="preserve">RDP Session zu </w:t>
      </w:r>
      <w:r w:rsidR="00B82430">
        <w:t>HOMER aufbauen</w:t>
      </w:r>
    </w:p>
    <w:p w14:paraId="478532EE" w14:textId="77777777" w:rsidR="00EA4CC6" w:rsidRPr="00804F38" w:rsidRDefault="00EA4CC6" w:rsidP="00EA4CC6">
      <w:pPr>
        <w:ind w:left="720"/>
        <w:rPr>
          <w:b/>
        </w:rPr>
      </w:pPr>
      <w:r w:rsidRPr="00804F38">
        <w:rPr>
          <w:b/>
        </w:rPr>
        <w:t>Session aufbauen</w:t>
      </w:r>
      <w:r w:rsidR="006D631D">
        <w:rPr>
          <w:b/>
        </w:rPr>
        <w:t xml:space="preserve"> und überprüfen</w:t>
      </w:r>
    </w:p>
    <w:p w14:paraId="5BFFB797" w14:textId="77777777" w:rsidR="00595B75" w:rsidRDefault="00907EDA" w:rsidP="00CF47D0">
      <w:pPr>
        <w:numPr>
          <w:ilvl w:val="0"/>
          <w:numId w:val="3"/>
        </w:numPr>
      </w:pPr>
      <w:r>
        <w:t xml:space="preserve">Bauen Sie </w:t>
      </w:r>
      <w:r w:rsidR="00595B75">
        <w:t>3 RDP Session</w:t>
      </w:r>
      <w:r w:rsidR="003A09BD">
        <w:t>s</w:t>
      </w:r>
      <w:r w:rsidR="00595B75">
        <w:t xml:space="preserve"> zu HOMER auf (z.B. Mike, Sue, Alice)</w:t>
      </w:r>
    </w:p>
    <w:p w14:paraId="7C33019B" w14:textId="77777777" w:rsidR="00595B75" w:rsidRDefault="008F4B6D" w:rsidP="00CF47D0">
      <w:pPr>
        <w:numPr>
          <w:ilvl w:val="0"/>
          <w:numId w:val="3"/>
        </w:numPr>
      </w:pPr>
      <w:r w:rsidRPr="00094755">
        <w:t>Stellen Sie fest</w:t>
      </w:r>
    </w:p>
    <w:p w14:paraId="4BD18AC6" w14:textId="77777777" w:rsidR="00595B75" w:rsidRDefault="008F4B6D" w:rsidP="00CF47D0">
      <w:pPr>
        <w:numPr>
          <w:ilvl w:val="1"/>
          <w:numId w:val="3"/>
        </w:numPr>
      </w:pPr>
      <w:r w:rsidRPr="00094755">
        <w:t>wie viele Benutzer gerade verbunden sind</w:t>
      </w:r>
    </w:p>
    <w:p w14:paraId="40C5A453" w14:textId="77777777" w:rsidR="00595B75" w:rsidRDefault="008F4B6D" w:rsidP="00CF47D0">
      <w:pPr>
        <w:numPr>
          <w:ilvl w:val="1"/>
          <w:numId w:val="3"/>
        </w:numPr>
      </w:pPr>
      <w:r w:rsidRPr="00094755">
        <w:t>welche Benutzer verbunden sind</w:t>
      </w:r>
    </w:p>
    <w:p w14:paraId="793DC82F" w14:textId="18C3BFF9" w:rsidR="006D631D" w:rsidRDefault="008F4B6D" w:rsidP="00CF47D0">
      <w:pPr>
        <w:numPr>
          <w:ilvl w:val="1"/>
          <w:numId w:val="3"/>
        </w:numPr>
      </w:pPr>
      <w:r w:rsidRPr="00094755">
        <w:t>wie viele Sitzungen aktiv / inaktiv sind</w:t>
      </w:r>
    </w:p>
    <w:p w14:paraId="28A86A4E" w14:textId="21354D17" w:rsidR="006E1179" w:rsidRDefault="006E1179" w:rsidP="006E1179">
      <w:r w:rsidRPr="006E1179">
        <w:rPr>
          <w:noProof/>
        </w:rPr>
        <w:drawing>
          <wp:inline distT="0" distB="0" distL="0" distR="0" wp14:anchorId="14DB1DC9" wp14:editId="30F4666D">
            <wp:extent cx="5760720" cy="6375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B094" w14:textId="77777777" w:rsidR="006D631D" w:rsidRDefault="006D631D" w:rsidP="006D631D"/>
    <w:p w14:paraId="70C40131" w14:textId="77777777" w:rsidR="006D631D" w:rsidRPr="00804F38" w:rsidRDefault="006D631D" w:rsidP="006D631D">
      <w:pPr>
        <w:ind w:left="720"/>
        <w:rPr>
          <w:b/>
        </w:rPr>
      </w:pPr>
      <w:r w:rsidRPr="00804F38">
        <w:rPr>
          <w:b/>
        </w:rPr>
        <w:t xml:space="preserve">Session </w:t>
      </w:r>
      <w:r>
        <w:rPr>
          <w:b/>
        </w:rPr>
        <w:t>verwalten und steuern</w:t>
      </w:r>
    </w:p>
    <w:p w14:paraId="2A6EB66E" w14:textId="77777777" w:rsidR="006D631D" w:rsidRDefault="008F4B6D" w:rsidP="00CF47D0">
      <w:pPr>
        <w:numPr>
          <w:ilvl w:val="0"/>
          <w:numId w:val="3"/>
        </w:numPr>
      </w:pPr>
      <w:r w:rsidRPr="00094755">
        <w:t xml:space="preserve">Stellen Sie am Server eine Verbindung zu einer aktiven RDP Sitzung her (nur anzeigen / </w:t>
      </w:r>
      <w:proofErr w:type="gramStart"/>
      <w:r w:rsidRPr="00094755">
        <w:t>inkl. steuern</w:t>
      </w:r>
      <w:proofErr w:type="gramEnd"/>
      <w:r w:rsidRPr="00094755">
        <w:t>)</w:t>
      </w:r>
      <w:r w:rsidR="00E55862">
        <w:t xml:space="preserve"> Hinweis: diese Aktion muss in der RDP Session vom Benutzer bestätigt werden</w:t>
      </w:r>
    </w:p>
    <w:p w14:paraId="745956BA" w14:textId="77777777" w:rsidR="006D631D" w:rsidRDefault="008F4B6D" w:rsidP="00CF47D0">
      <w:pPr>
        <w:numPr>
          <w:ilvl w:val="0"/>
          <w:numId w:val="3"/>
        </w:numPr>
      </w:pPr>
      <w:r w:rsidRPr="00094755">
        <w:t>Trennen Sie am Server eine RDP Sitzung eines Users</w:t>
      </w:r>
      <w:r w:rsidR="00E55862">
        <w:t>, melden Sie den User wieder mit einer RDP Session an</w:t>
      </w:r>
    </w:p>
    <w:p w14:paraId="22610353" w14:textId="77777777" w:rsidR="006D631D" w:rsidRDefault="008F4B6D" w:rsidP="00CF47D0">
      <w:pPr>
        <w:numPr>
          <w:ilvl w:val="0"/>
          <w:numId w:val="3"/>
        </w:numPr>
      </w:pPr>
      <w:r w:rsidRPr="00094755">
        <w:t>Melden Sie einen User von einer RDP Session ab</w:t>
      </w:r>
      <w:r w:rsidR="00E55862">
        <w:t>, melden Sie den User wieder mit einer RDP Session an</w:t>
      </w:r>
    </w:p>
    <w:p w14:paraId="7EC95466" w14:textId="77777777" w:rsidR="00595B75" w:rsidRDefault="008F4B6D" w:rsidP="00CF47D0">
      <w:pPr>
        <w:numPr>
          <w:ilvl w:val="0"/>
          <w:numId w:val="3"/>
        </w:numPr>
      </w:pPr>
      <w:r w:rsidRPr="00094755">
        <w:t>Senden Sie eine Nachricht an eine RDP Session</w:t>
      </w:r>
    </w:p>
    <w:p w14:paraId="0CB7D7AD" w14:textId="77777777" w:rsidR="00595B75" w:rsidRDefault="00595B75" w:rsidP="00595B75"/>
    <w:p w14:paraId="03D9BCD3" w14:textId="77777777" w:rsidR="00640C34" w:rsidRDefault="00640C34" w:rsidP="00640C34">
      <w:pPr>
        <w:ind w:left="720"/>
        <w:rPr>
          <w:b/>
        </w:rPr>
      </w:pPr>
      <w:r>
        <w:rPr>
          <w:b/>
        </w:rPr>
        <w:t>Remote Apps / Web Access</w:t>
      </w:r>
    </w:p>
    <w:p w14:paraId="0F260048" w14:textId="77777777" w:rsidR="00DE6329" w:rsidRPr="00DE6329" w:rsidRDefault="00297948" w:rsidP="00CF47D0">
      <w:pPr>
        <w:numPr>
          <w:ilvl w:val="0"/>
          <w:numId w:val="3"/>
        </w:numPr>
        <w:rPr>
          <w:b/>
        </w:rPr>
      </w:pPr>
      <w:r>
        <w:t>Erlauben Sie nur die Ausführung des Programmes Paint</w:t>
      </w:r>
      <w:r w:rsidR="00DE6329">
        <w:t xml:space="preserve"> für den User Mike</w:t>
      </w:r>
    </w:p>
    <w:p w14:paraId="3FE575D7" w14:textId="34727D7A" w:rsidR="00DE6329" w:rsidRDefault="00DE6329" w:rsidP="00CF47D0">
      <w:pPr>
        <w:numPr>
          <w:ilvl w:val="0"/>
          <w:numId w:val="3"/>
        </w:numPr>
        <w:rPr>
          <w:b/>
        </w:rPr>
      </w:pPr>
      <w:r>
        <w:t xml:space="preserve">Erlauben Sie nur die Ausführung des Programmes </w:t>
      </w:r>
      <w:proofErr w:type="spellStart"/>
      <w:r w:rsidR="008E7BAA">
        <w:t>Wordpad</w:t>
      </w:r>
      <w:proofErr w:type="spellEnd"/>
      <w:r>
        <w:t xml:space="preserve"> für den User Sue</w:t>
      </w:r>
    </w:p>
    <w:p w14:paraId="0807C672" w14:textId="562E6300" w:rsidR="00DE6329" w:rsidRDefault="00DE6329" w:rsidP="005248A4">
      <w:pPr>
        <w:ind w:left="1080"/>
      </w:pPr>
      <w:r w:rsidRPr="00DE6329">
        <w:t xml:space="preserve">Hinweis: </w:t>
      </w:r>
      <w:r w:rsidR="008F4B6D" w:rsidRPr="00094755">
        <w:t>Dazu muss in einer Sammlung ein Programm für bestimmte Benutzer freigegeben werde</w:t>
      </w:r>
      <w:r>
        <w:t>n</w:t>
      </w:r>
    </w:p>
    <w:p w14:paraId="7220BE42" w14:textId="77777777" w:rsidR="005248A4" w:rsidRDefault="005248A4" w:rsidP="005248A4"/>
    <w:p w14:paraId="230B9820" w14:textId="06805F6F" w:rsidR="00876C1B" w:rsidRPr="00115AE3" w:rsidRDefault="14B73F8E" w:rsidP="00115AE3">
      <w:pPr>
        <w:ind w:left="708"/>
        <w:rPr>
          <w:rStyle w:val="Hyperlink"/>
          <w:b/>
          <w:bCs/>
          <w:color w:val="auto"/>
          <w:u w:val="none"/>
        </w:rPr>
      </w:pPr>
      <w:r w:rsidRPr="14B73F8E">
        <w:rPr>
          <w:b/>
          <w:bCs/>
        </w:rPr>
        <w:t xml:space="preserve">Zugriff auf die </w:t>
      </w:r>
      <w:proofErr w:type="gramStart"/>
      <w:r w:rsidRPr="14B73F8E">
        <w:rPr>
          <w:b/>
          <w:bCs/>
        </w:rPr>
        <w:t>Remote</w:t>
      </w:r>
      <w:proofErr w:type="gramEnd"/>
      <w:r w:rsidRPr="14B73F8E">
        <w:rPr>
          <w:b/>
          <w:bCs/>
        </w:rPr>
        <w:t xml:space="preserve"> Apps über Web Access (Browser)</w:t>
      </w:r>
    </w:p>
    <w:p w14:paraId="45157CD2" w14:textId="77777777" w:rsidR="008F18BD" w:rsidRPr="00876C1B" w:rsidRDefault="008F18BD" w:rsidP="008F18BD">
      <w:pPr>
        <w:numPr>
          <w:ilvl w:val="0"/>
          <w:numId w:val="3"/>
        </w:numPr>
        <w:rPr>
          <w:b/>
        </w:rPr>
      </w:pPr>
      <w:r>
        <w:rPr>
          <w:rStyle w:val="Hyperlink"/>
          <w:color w:val="auto"/>
          <w:u w:val="none"/>
        </w:rPr>
        <w:t xml:space="preserve">Melden Sie sich auf LISA mit Mike an und kontrollieren / starten Sie die verfügbaren </w:t>
      </w:r>
      <w:proofErr w:type="gramStart"/>
      <w:r>
        <w:rPr>
          <w:rStyle w:val="Hyperlink"/>
          <w:color w:val="auto"/>
          <w:u w:val="none"/>
        </w:rPr>
        <w:t>Remote</w:t>
      </w:r>
      <w:proofErr w:type="gramEnd"/>
      <w:r>
        <w:rPr>
          <w:rStyle w:val="Hyperlink"/>
          <w:color w:val="auto"/>
          <w:u w:val="none"/>
        </w:rPr>
        <w:t xml:space="preserve"> Apps</w:t>
      </w:r>
    </w:p>
    <w:p w14:paraId="6B609543" w14:textId="38F2EEFF" w:rsidR="008F18BD" w:rsidRPr="00876C1B" w:rsidRDefault="008F18BD" w:rsidP="008F18BD">
      <w:pPr>
        <w:ind w:left="1080"/>
        <w:rPr>
          <w:rStyle w:val="Hyperlink"/>
          <w:b/>
          <w:color w:val="auto"/>
          <w:u w:val="none"/>
        </w:rPr>
      </w:pPr>
      <w:r>
        <w:rPr>
          <w:b/>
        </w:rPr>
        <w:t>Hinweis:</w:t>
      </w:r>
      <w:r>
        <w:t xml:space="preserve"> Start über den Browser </w:t>
      </w:r>
      <w:hyperlink r:id="rId10" w:history="1">
        <w:r w:rsidR="00115AE3" w:rsidRPr="00544746">
          <w:rPr>
            <w:rStyle w:val="Hyperlink"/>
          </w:rPr>
          <w:t>http://homer.sz-ybbs.local/RDWeb</w:t>
        </w:r>
      </w:hyperlink>
    </w:p>
    <w:p w14:paraId="00EAA701" w14:textId="40572CDB" w:rsidR="008F18BD" w:rsidRPr="00876C1B" w:rsidRDefault="008F18BD" w:rsidP="008F18BD">
      <w:pPr>
        <w:ind w:left="1080"/>
        <w:rPr>
          <w:b/>
        </w:rPr>
      </w:pPr>
    </w:p>
    <w:p w14:paraId="3F56C629" w14:textId="52BCFA34" w:rsidR="00AA0BBB" w:rsidRDefault="14B73F8E" w:rsidP="14B73F8E">
      <w:pPr>
        <w:ind w:left="708"/>
        <w:rPr>
          <w:b/>
          <w:bCs/>
        </w:rPr>
      </w:pPr>
      <w:bookmarkStart w:id="0" w:name="remoteapp"/>
      <w:bookmarkEnd w:id="0"/>
      <w:r w:rsidRPr="14B73F8E">
        <w:rPr>
          <w:b/>
          <w:bCs/>
        </w:rPr>
        <w:t xml:space="preserve">Zugriff auf die </w:t>
      </w:r>
      <w:proofErr w:type="gramStart"/>
      <w:r w:rsidRPr="14B73F8E">
        <w:rPr>
          <w:b/>
          <w:bCs/>
        </w:rPr>
        <w:t>Remote</w:t>
      </w:r>
      <w:proofErr w:type="gramEnd"/>
      <w:r w:rsidRPr="14B73F8E">
        <w:rPr>
          <w:b/>
          <w:bCs/>
        </w:rPr>
        <w:t xml:space="preserve"> Apps über das Windows Startmenü</w:t>
      </w:r>
    </w:p>
    <w:p w14:paraId="7EFCD8CD" w14:textId="73E10A10" w:rsidR="00AA0BBB" w:rsidRPr="00377AE7" w:rsidRDefault="00874D67" w:rsidP="00AA0BBB">
      <w:pPr>
        <w:numPr>
          <w:ilvl w:val="0"/>
          <w:numId w:val="3"/>
        </w:num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Dazu </w:t>
      </w:r>
      <w:r w:rsidR="00377AE7">
        <w:rPr>
          <w:rStyle w:val="Hyperlink"/>
          <w:color w:val="auto"/>
          <w:u w:val="none"/>
        </w:rPr>
        <w:t xml:space="preserve">muss eine Verbindung zu den </w:t>
      </w:r>
      <w:proofErr w:type="gramStart"/>
      <w:r w:rsidR="00377AE7">
        <w:rPr>
          <w:rStyle w:val="Hyperlink"/>
          <w:color w:val="auto"/>
          <w:u w:val="none"/>
        </w:rPr>
        <w:t>Remote</w:t>
      </w:r>
      <w:proofErr w:type="gramEnd"/>
      <w:r w:rsidR="00377AE7">
        <w:rPr>
          <w:rStyle w:val="Hyperlink"/>
          <w:color w:val="auto"/>
          <w:u w:val="none"/>
        </w:rPr>
        <w:t xml:space="preserve"> Apps eingerichtet werden:</w:t>
      </w:r>
    </w:p>
    <w:p w14:paraId="1B4BF523" w14:textId="59395D08" w:rsidR="00377AE7" w:rsidRPr="00870DA7" w:rsidRDefault="00377AE7" w:rsidP="00377AE7">
      <w:pPr>
        <w:numPr>
          <w:ilvl w:val="1"/>
          <w:numId w:val="3"/>
        </w:num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>Systemsteuerung</w:t>
      </w:r>
      <w:r w:rsidR="00870DA7">
        <w:rPr>
          <w:rStyle w:val="Hyperlink"/>
          <w:color w:val="auto"/>
          <w:u w:val="none"/>
        </w:rPr>
        <w:t xml:space="preserve"> (kleine Symbole)</w:t>
      </w:r>
      <w:r>
        <w:rPr>
          <w:rStyle w:val="Hyperlink"/>
          <w:color w:val="auto"/>
          <w:u w:val="none"/>
        </w:rPr>
        <w:t xml:space="preserve"> – Remote App und Desk</w:t>
      </w:r>
      <w:r w:rsidR="00115AE3">
        <w:rPr>
          <w:rStyle w:val="Hyperlink"/>
          <w:color w:val="auto"/>
          <w:u w:val="none"/>
        </w:rPr>
        <w:t>t</w:t>
      </w:r>
      <w:r>
        <w:rPr>
          <w:rStyle w:val="Hyperlink"/>
          <w:color w:val="auto"/>
          <w:u w:val="none"/>
        </w:rPr>
        <w:t>opverbindungen</w:t>
      </w:r>
    </w:p>
    <w:p w14:paraId="08B2D5C0" w14:textId="1486A1D4" w:rsidR="00870DA7" w:rsidRPr="00377AE7" w:rsidRDefault="00870DA7" w:rsidP="00377AE7">
      <w:pPr>
        <w:numPr>
          <w:ilvl w:val="1"/>
          <w:numId w:val="3"/>
        </w:num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>Zertifikat von Homer bei Lisa in vertrauenswürdige Stammzertifizierungsstellen importieren</w:t>
      </w:r>
    </w:p>
    <w:p w14:paraId="1CE8635D" w14:textId="50664531" w:rsidR="00377AE7" w:rsidRPr="00DD0BFB" w:rsidRDefault="00377AE7" w:rsidP="00377AE7">
      <w:pPr>
        <w:numPr>
          <w:ilvl w:val="1"/>
          <w:numId w:val="3"/>
        </w:numPr>
        <w:rPr>
          <w:rStyle w:val="Hyperlink"/>
          <w:b/>
          <w:color w:val="auto"/>
          <w:u w:val="none"/>
          <w:lang w:val="en-US"/>
        </w:rPr>
      </w:pPr>
      <w:r w:rsidRPr="00DD0BFB">
        <w:rPr>
          <w:rStyle w:val="Hyperlink"/>
          <w:color w:val="auto"/>
          <w:u w:val="none"/>
          <w:lang w:val="en-US"/>
        </w:rPr>
        <w:t xml:space="preserve">URL: </w:t>
      </w:r>
      <w:hyperlink r:id="rId11" w:history="1">
        <w:r w:rsidR="00115AE3" w:rsidRPr="00544746">
          <w:rPr>
            <w:rStyle w:val="Hyperlink"/>
            <w:lang w:val="en-US"/>
          </w:rPr>
          <w:t>https://homer.sz-ybbs.local/rdweb/feed/webfeed.aspx</w:t>
        </w:r>
      </w:hyperlink>
    </w:p>
    <w:p w14:paraId="407BCD41" w14:textId="0E5C6DF6" w:rsidR="00D11D6A" w:rsidRPr="004A60DF" w:rsidRDefault="00D11D6A" w:rsidP="00377AE7">
      <w:pPr>
        <w:numPr>
          <w:ilvl w:val="1"/>
          <w:numId w:val="3"/>
        </w:num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>User / Password</w:t>
      </w:r>
      <w:r w:rsidR="00F3053D">
        <w:rPr>
          <w:rStyle w:val="Hyperlink"/>
          <w:color w:val="auto"/>
          <w:u w:val="none"/>
        </w:rPr>
        <w:t xml:space="preserve"> des angemeldeten Users</w:t>
      </w:r>
    </w:p>
    <w:p w14:paraId="0AF34100" w14:textId="315E2AFF" w:rsidR="004A60DF" w:rsidRPr="008F18BD" w:rsidRDefault="004A60DF" w:rsidP="00377AE7">
      <w:pPr>
        <w:numPr>
          <w:ilvl w:val="1"/>
          <w:numId w:val="3"/>
        </w:num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>Die Verknüpfungen werden ins Startmenü hinzugefügt</w:t>
      </w:r>
    </w:p>
    <w:p w14:paraId="4D04D8CD" w14:textId="3B66CCAB" w:rsidR="00C035BC" w:rsidRDefault="00C035BC" w:rsidP="00DE6329"/>
    <w:p w14:paraId="71C689A9" w14:textId="77777777" w:rsidR="00AA0BBB" w:rsidRDefault="00AA0BBB" w:rsidP="00DE6329"/>
    <w:p w14:paraId="635D2EFA" w14:textId="0438F866" w:rsidR="00FF1FC7" w:rsidRDefault="00FF1FC7" w:rsidP="00A806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9E1342" wp14:editId="03559948">
            <wp:extent cx="1468755" cy="1071016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931"/>
                    <a:stretch/>
                  </pic:blipFill>
                  <pic:spPr bwMode="auto">
                    <a:xfrm>
                      <a:off x="0" y="0"/>
                      <a:ext cx="1487259" cy="108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53839" w14:textId="5BE0E3B6" w:rsidR="00A80683" w:rsidRDefault="00A80683" w:rsidP="00A80683">
      <w:pPr>
        <w:jc w:val="center"/>
      </w:pPr>
    </w:p>
    <w:p w14:paraId="41EE4639" w14:textId="77777777" w:rsidR="00A80683" w:rsidRDefault="00A80683" w:rsidP="00DE6329"/>
    <w:p w14:paraId="551C7D27" w14:textId="3C731BF0" w:rsidR="00174551" w:rsidRDefault="00174551" w:rsidP="00174551">
      <w:pPr>
        <w:pStyle w:val="Frage"/>
        <w:rPr>
          <w:lang w:val="de-AT"/>
        </w:rPr>
      </w:pPr>
    </w:p>
    <w:p w14:paraId="27038A4D" w14:textId="77777777" w:rsidR="00174551" w:rsidRPr="00174551" w:rsidRDefault="00174551" w:rsidP="00174551"/>
    <w:p w14:paraId="143EFB87" w14:textId="23F6837A" w:rsidR="00174551" w:rsidRDefault="00174551" w:rsidP="00174551">
      <w:pPr>
        <w:numPr>
          <w:ilvl w:val="0"/>
          <w:numId w:val="2"/>
        </w:numPr>
      </w:pPr>
      <w:r>
        <w:t>Marge00 als zusätzlichen Server einrichten</w:t>
      </w:r>
    </w:p>
    <w:p w14:paraId="38AF1497" w14:textId="6A1B3403" w:rsidR="00174551" w:rsidRPr="00804F38" w:rsidRDefault="00174551" w:rsidP="00174551">
      <w:pPr>
        <w:ind w:left="720"/>
        <w:rPr>
          <w:b/>
        </w:rPr>
      </w:pPr>
      <w:r>
        <w:rPr>
          <w:b/>
        </w:rPr>
        <w:t>Marge00</w:t>
      </w:r>
    </w:p>
    <w:p w14:paraId="2FB5BD59" w14:textId="7626EFDC" w:rsidR="00174551" w:rsidRDefault="00174551" w:rsidP="00174551">
      <w:pPr>
        <w:numPr>
          <w:ilvl w:val="0"/>
          <w:numId w:val="3"/>
        </w:numPr>
      </w:pPr>
      <w:r>
        <w:t>Falls Sie keinen 2. Windows Server mehr zur Verfügung haben, dann installieren Sie einen neuen Server</w:t>
      </w:r>
    </w:p>
    <w:p w14:paraId="4ECCB685" w14:textId="0F519E25" w:rsidR="00174551" w:rsidRDefault="00174551" w:rsidP="00174551">
      <w:pPr>
        <w:numPr>
          <w:ilvl w:val="0"/>
          <w:numId w:val="3"/>
        </w:numPr>
      </w:pPr>
      <w:r>
        <w:t>Konfigurieren Sie das Netzwerk nach den folgenden Vorgaben:</w:t>
      </w:r>
    </w:p>
    <w:p w14:paraId="496DF70D" w14:textId="7A80B059" w:rsidR="00174551" w:rsidRDefault="00174551" w:rsidP="00174551">
      <w:pPr>
        <w:numPr>
          <w:ilvl w:val="1"/>
          <w:numId w:val="3"/>
        </w:numPr>
      </w:pPr>
      <w:r>
        <w:t>IP/MASK: 192.168.1.2/24</w:t>
      </w:r>
    </w:p>
    <w:p w14:paraId="35FA3D8B" w14:textId="37FC98B7" w:rsidR="00174551" w:rsidRDefault="00174551" w:rsidP="00174551">
      <w:pPr>
        <w:numPr>
          <w:ilvl w:val="1"/>
          <w:numId w:val="3"/>
        </w:numPr>
      </w:pPr>
      <w:r>
        <w:t>DNS: 192.168.1.1</w:t>
      </w:r>
    </w:p>
    <w:p w14:paraId="15653638" w14:textId="58C85E0D" w:rsidR="00174551" w:rsidRDefault="00174551" w:rsidP="00174551">
      <w:pPr>
        <w:numPr>
          <w:ilvl w:val="0"/>
          <w:numId w:val="3"/>
        </w:numPr>
      </w:pPr>
      <w:r>
        <w:t xml:space="preserve">Richten Sie den Server als zusätzlichen Domänencontroller in </w:t>
      </w:r>
      <w:proofErr w:type="spellStart"/>
      <w:r>
        <w:t>sz-</w:t>
      </w:r>
      <w:proofErr w:type="gramStart"/>
      <w:r>
        <w:t>ybbs.local</w:t>
      </w:r>
      <w:proofErr w:type="spellEnd"/>
      <w:proofErr w:type="gramEnd"/>
      <w:r>
        <w:t xml:space="preserve"> ein</w:t>
      </w:r>
    </w:p>
    <w:p w14:paraId="19CCEBF8" w14:textId="295FB068" w:rsidR="00174551" w:rsidRDefault="00174551" w:rsidP="00174551">
      <w:pPr>
        <w:numPr>
          <w:ilvl w:val="0"/>
          <w:numId w:val="3"/>
        </w:numPr>
      </w:pPr>
      <w:r>
        <w:t>Fügen Sie den Server im Server-Manager von HOMER00 hinzu</w:t>
      </w:r>
    </w:p>
    <w:p w14:paraId="56FF4D56" w14:textId="6D3B83E8" w:rsidR="00174551" w:rsidRDefault="00174551" w:rsidP="00174551">
      <w:pPr>
        <w:numPr>
          <w:ilvl w:val="1"/>
          <w:numId w:val="3"/>
        </w:numPr>
      </w:pPr>
      <w:r>
        <w:t>Dashboard – Weitere zu verwaltende Server hinzufügen</w:t>
      </w:r>
    </w:p>
    <w:p w14:paraId="1F404BD4" w14:textId="1AD99415" w:rsidR="00174551" w:rsidRDefault="00174551" w:rsidP="00174551">
      <w:pPr>
        <w:numPr>
          <w:ilvl w:val="1"/>
          <w:numId w:val="3"/>
        </w:numPr>
      </w:pPr>
      <w:r>
        <w:t>MARGE00.sz-</w:t>
      </w:r>
      <w:proofErr w:type="gramStart"/>
      <w:r>
        <w:t>ybbs.local</w:t>
      </w:r>
      <w:proofErr w:type="gramEnd"/>
    </w:p>
    <w:p w14:paraId="2812A4E6" w14:textId="4C6C7F70" w:rsidR="00044436" w:rsidRDefault="00044436" w:rsidP="00044436">
      <w:pPr>
        <w:numPr>
          <w:ilvl w:val="0"/>
          <w:numId w:val="3"/>
        </w:numPr>
      </w:pPr>
      <w:r>
        <w:t>RD Sitzungshostserver hinzufügen</w:t>
      </w:r>
    </w:p>
    <w:p w14:paraId="7961D75B" w14:textId="096CBA30" w:rsidR="00044436" w:rsidRDefault="00044436" w:rsidP="00044436">
      <w:pPr>
        <w:numPr>
          <w:ilvl w:val="1"/>
          <w:numId w:val="3"/>
        </w:numPr>
      </w:pPr>
      <w:r>
        <w:t>Server-Manager</w:t>
      </w:r>
      <w:r>
        <w:sym w:font="Wingdings" w:char="F0E0"/>
      </w:r>
      <w:proofErr w:type="gramStart"/>
      <w:r>
        <w:t>Remote</w:t>
      </w:r>
      <w:proofErr w:type="gramEnd"/>
      <w:r>
        <w:t xml:space="preserve"> Desktop Dienst</w:t>
      </w:r>
      <w:r>
        <w:sym w:font="Wingdings" w:char="F0E0"/>
      </w:r>
      <w:r>
        <w:t>Übersicht</w:t>
      </w:r>
    </w:p>
    <w:p w14:paraId="20D0C441" w14:textId="77777777" w:rsidR="00044436" w:rsidRDefault="00044436" w:rsidP="00044436">
      <w:pPr>
        <w:numPr>
          <w:ilvl w:val="1"/>
          <w:numId w:val="3"/>
        </w:numPr>
      </w:pPr>
      <w:r>
        <w:t>RD Sitzungshostserver hinzufügen</w:t>
      </w:r>
    </w:p>
    <w:p w14:paraId="2B2F792A" w14:textId="06648A03" w:rsidR="00044436" w:rsidRDefault="00044436" w:rsidP="00044436">
      <w:pPr>
        <w:numPr>
          <w:ilvl w:val="1"/>
          <w:numId w:val="3"/>
        </w:numPr>
      </w:pPr>
      <w:r>
        <w:t>MARGE00 hinzufügen und Rolle installieren</w:t>
      </w:r>
    </w:p>
    <w:p w14:paraId="5A0F35FB" w14:textId="5013AE4B" w:rsidR="00044436" w:rsidRDefault="00044436" w:rsidP="00044436">
      <w:pPr>
        <w:numPr>
          <w:ilvl w:val="1"/>
          <w:numId w:val="3"/>
        </w:numPr>
      </w:pPr>
      <w:r>
        <w:t>Sitzungssammlung erstellen</w:t>
      </w:r>
    </w:p>
    <w:p w14:paraId="1E125195" w14:textId="4A1664E8" w:rsidR="00044436" w:rsidRDefault="00044436" w:rsidP="00044436">
      <w:pPr>
        <w:numPr>
          <w:ilvl w:val="2"/>
          <w:numId w:val="3"/>
        </w:numPr>
      </w:pPr>
      <w:r>
        <w:t>Name: Remote Apps</w:t>
      </w:r>
    </w:p>
    <w:p w14:paraId="5829FB2F" w14:textId="5B276956" w:rsidR="00044436" w:rsidRDefault="00044436" w:rsidP="00044436">
      <w:pPr>
        <w:numPr>
          <w:ilvl w:val="2"/>
          <w:numId w:val="3"/>
        </w:numPr>
        <w:rPr>
          <w:lang w:val="en-US"/>
        </w:rPr>
      </w:pPr>
      <w:r w:rsidRPr="00044436">
        <w:rPr>
          <w:lang w:val="en-US"/>
        </w:rPr>
        <w:t>Server: MARGE00.sz-</w:t>
      </w:r>
      <w:proofErr w:type="gramStart"/>
      <w:r w:rsidRPr="00044436">
        <w:rPr>
          <w:lang w:val="en-US"/>
        </w:rPr>
        <w:t>ybbs.local</w:t>
      </w:r>
      <w:proofErr w:type="gramEnd"/>
    </w:p>
    <w:p w14:paraId="1200F232" w14:textId="3E7FFBAF" w:rsidR="00044436" w:rsidRDefault="007F4FD8" w:rsidP="00044436">
      <w:pPr>
        <w:numPr>
          <w:ilvl w:val="2"/>
          <w:numId w:val="3"/>
        </w:numPr>
      </w:pPr>
      <w:r w:rsidRPr="007F4FD8">
        <w:t xml:space="preserve">Nur die Gruppe </w:t>
      </w:r>
      <w:proofErr w:type="spellStart"/>
      <w:r w:rsidR="00FF55E3">
        <w:t>rdpOffice</w:t>
      </w:r>
      <w:r w:rsidRPr="007F4FD8">
        <w:t>Group</w:t>
      </w:r>
      <w:proofErr w:type="spellEnd"/>
      <w:r w:rsidRPr="007F4FD8">
        <w:t xml:space="preserve"> z</w:t>
      </w:r>
      <w:r>
        <w:t>ulassen</w:t>
      </w:r>
      <w:r w:rsidR="00FF55E3">
        <w:t xml:space="preserve"> (Gruppe vorher erstellen)</w:t>
      </w:r>
    </w:p>
    <w:p w14:paraId="4377BAC1" w14:textId="566D65A9" w:rsidR="007F4FD8" w:rsidRDefault="00FF55E3" w:rsidP="00044436">
      <w:pPr>
        <w:numPr>
          <w:ilvl w:val="2"/>
          <w:numId w:val="3"/>
        </w:numPr>
      </w:pPr>
      <w:r w:rsidRPr="00FF55E3">
        <w:t xml:space="preserve">Foxit </w:t>
      </w:r>
      <w:proofErr w:type="gramStart"/>
      <w:r w:rsidRPr="00FF55E3">
        <w:t>P</w:t>
      </w:r>
      <w:r>
        <w:t>DF</w:t>
      </w:r>
      <w:r w:rsidRPr="00FF55E3">
        <w:t xml:space="preserve"> Reader</w:t>
      </w:r>
      <w:proofErr w:type="gramEnd"/>
      <w:r w:rsidRPr="00FF55E3">
        <w:t xml:space="preserve"> als Remote App hinzufügen (mu</w:t>
      </w:r>
      <w:r>
        <w:t>ss vorher auf MARGE00 installiert werden)</w:t>
      </w:r>
    </w:p>
    <w:p w14:paraId="18F05AEB" w14:textId="13B99111" w:rsidR="00174551" w:rsidRPr="00FF55E3" w:rsidRDefault="00FF55E3" w:rsidP="0043072F">
      <w:pPr>
        <w:numPr>
          <w:ilvl w:val="1"/>
          <w:numId w:val="3"/>
        </w:numPr>
        <w:ind w:left="720"/>
      </w:pPr>
      <w:r>
        <w:t xml:space="preserve">Stellen Sie auf LISA00 eine </w:t>
      </w:r>
      <w:proofErr w:type="spellStart"/>
      <w:r>
        <w:t>RemoteApp</w:t>
      </w:r>
      <w:proofErr w:type="spellEnd"/>
      <w:r>
        <w:t xml:space="preserve"> Verbindung zu dem Foxit Reader ein (siehe </w:t>
      </w:r>
      <w:hyperlink w:anchor="remoteapp" w:history="1">
        <w:r w:rsidRPr="00FF55E3">
          <w:rPr>
            <w:rStyle w:val="Hyperlink"/>
          </w:rPr>
          <w:t>obe</w:t>
        </w:r>
        <w:r w:rsidRPr="00FF55E3">
          <w:rPr>
            <w:rStyle w:val="Hyperlink"/>
          </w:rPr>
          <w:t>n</w:t>
        </w:r>
      </w:hyperlink>
      <w:proofErr w:type="gramStart"/>
      <w:r>
        <w:t>) .</w:t>
      </w:r>
      <w:proofErr w:type="gramEnd"/>
    </w:p>
    <w:p w14:paraId="0DD42E1C" w14:textId="77777777" w:rsidR="00174551" w:rsidRPr="00FF55E3" w:rsidRDefault="00174551" w:rsidP="00FF55E3"/>
    <w:p w14:paraId="46FA33C9" w14:textId="77777777" w:rsidR="00174551" w:rsidRPr="00FF55E3" w:rsidRDefault="00174551" w:rsidP="00DE6329">
      <w:pPr>
        <w:ind w:left="720"/>
      </w:pPr>
      <w:bookmarkStart w:id="1" w:name="_GoBack"/>
      <w:bookmarkEnd w:id="1"/>
    </w:p>
    <w:p w14:paraId="2D54AAAE" w14:textId="1FF9A34B" w:rsidR="00DE6329" w:rsidRPr="00DE6329" w:rsidRDefault="008F4B6D" w:rsidP="00DE6329">
      <w:pPr>
        <w:ind w:left="720"/>
        <w:rPr>
          <w:b/>
        </w:rPr>
      </w:pPr>
      <w:r w:rsidRPr="00DE6329">
        <w:rPr>
          <w:b/>
        </w:rPr>
        <w:t>Fernsteuersoftware</w:t>
      </w:r>
    </w:p>
    <w:p w14:paraId="24248F95" w14:textId="77777777" w:rsidR="00DE6329" w:rsidRPr="00DE6329" w:rsidRDefault="008F4B6D" w:rsidP="00CF47D0">
      <w:pPr>
        <w:numPr>
          <w:ilvl w:val="0"/>
          <w:numId w:val="3"/>
        </w:numPr>
        <w:rPr>
          <w:b/>
        </w:rPr>
      </w:pPr>
      <w:r w:rsidRPr="00094755">
        <w:t xml:space="preserve">Installieren / konfigurieren Sie </w:t>
      </w:r>
      <w:proofErr w:type="spellStart"/>
      <w:r w:rsidRPr="00094755">
        <w:t>UltraVNC</w:t>
      </w:r>
      <w:proofErr w:type="spellEnd"/>
      <w:r w:rsidRPr="00094755">
        <w:t xml:space="preserve"> am Server (als Dienst installieren</w:t>
      </w:r>
      <w:r w:rsidR="00DE6329">
        <w:t>)</w:t>
      </w:r>
    </w:p>
    <w:p w14:paraId="29A50DB7" w14:textId="634147AD" w:rsidR="0050792E" w:rsidRPr="0050792E" w:rsidRDefault="00DE6329" w:rsidP="79619278">
      <w:pPr>
        <w:numPr>
          <w:ilvl w:val="0"/>
          <w:numId w:val="3"/>
        </w:numPr>
        <w:rPr>
          <w:b/>
          <w:bCs/>
        </w:rPr>
      </w:pPr>
      <w:r>
        <w:t>Setzen Sie e</w:t>
      </w:r>
      <w:r w:rsidR="008F4B6D" w:rsidRPr="00094755">
        <w:t xml:space="preserve">in Passwort für </w:t>
      </w:r>
      <w:r>
        <w:t>das An</w:t>
      </w:r>
      <w:r w:rsidR="008F4B6D" w:rsidRPr="00094755">
        <w:t xml:space="preserve">zeigen und ein Passwort </w:t>
      </w:r>
      <w:r>
        <w:t>das S</w:t>
      </w:r>
      <w:r w:rsidR="008F4B6D" w:rsidRPr="00094755">
        <w:t xml:space="preserve">teuern </w:t>
      </w:r>
      <w:r>
        <w:t xml:space="preserve">einer Session </w:t>
      </w:r>
      <w:r w:rsidR="0009700E">
        <w:t>(a</w:t>
      </w:r>
      <w:r w:rsidR="008F4B6D" w:rsidRPr="00094755">
        <w:t>m VNC Tray Icon - Admin Properties)</w:t>
      </w:r>
    </w:p>
    <w:p w14:paraId="3C0BDD01" w14:textId="77777777" w:rsidR="0050792E" w:rsidRPr="0050792E" w:rsidRDefault="008F4B6D" w:rsidP="00CF47D0">
      <w:pPr>
        <w:numPr>
          <w:ilvl w:val="0"/>
          <w:numId w:val="3"/>
        </w:numPr>
        <w:rPr>
          <w:b/>
        </w:rPr>
      </w:pPr>
      <w:r w:rsidRPr="00094755">
        <w:t xml:space="preserve">Installieren Sie den </w:t>
      </w:r>
      <w:proofErr w:type="spellStart"/>
      <w:r w:rsidRPr="00094755">
        <w:t>UltraVNC</w:t>
      </w:r>
      <w:proofErr w:type="spellEnd"/>
      <w:r w:rsidR="0050792E">
        <w:t xml:space="preserve"> Viewer auf einem Windows Client</w:t>
      </w:r>
    </w:p>
    <w:p w14:paraId="2E2A39B2" w14:textId="77777777" w:rsidR="0050792E" w:rsidRPr="0050792E" w:rsidRDefault="008F4B6D" w:rsidP="00CF47D0">
      <w:pPr>
        <w:numPr>
          <w:ilvl w:val="0"/>
          <w:numId w:val="3"/>
        </w:numPr>
        <w:rPr>
          <w:b/>
        </w:rPr>
      </w:pPr>
      <w:r w:rsidRPr="00094755">
        <w:t>Verbinden Sie sich per VNC</w:t>
      </w:r>
    </w:p>
    <w:p w14:paraId="24F41C56" w14:textId="77777777" w:rsidR="0050792E" w:rsidRPr="0050792E" w:rsidRDefault="0050792E" w:rsidP="00CF47D0">
      <w:pPr>
        <w:numPr>
          <w:ilvl w:val="1"/>
          <w:numId w:val="3"/>
        </w:numPr>
        <w:rPr>
          <w:b/>
        </w:rPr>
      </w:pPr>
      <w:r>
        <w:t>Anzeigen</w:t>
      </w:r>
    </w:p>
    <w:p w14:paraId="43EFCB56" w14:textId="77777777" w:rsidR="0050792E" w:rsidRPr="0050792E" w:rsidRDefault="0050792E" w:rsidP="00CF47D0">
      <w:pPr>
        <w:numPr>
          <w:ilvl w:val="1"/>
          <w:numId w:val="3"/>
        </w:numPr>
        <w:rPr>
          <w:b/>
        </w:rPr>
      </w:pPr>
      <w:r>
        <w:t>Steuern</w:t>
      </w:r>
    </w:p>
    <w:p w14:paraId="61586FA4" w14:textId="77777777" w:rsidR="0050792E" w:rsidRPr="0050792E" w:rsidRDefault="0050792E" w:rsidP="00CF47D0">
      <w:pPr>
        <w:numPr>
          <w:ilvl w:val="0"/>
          <w:numId w:val="3"/>
        </w:numPr>
        <w:rPr>
          <w:b/>
        </w:rPr>
      </w:pPr>
      <w:r>
        <w:t xml:space="preserve">Testen Sie was passiert, wenn Sie mehrere </w:t>
      </w:r>
      <w:r w:rsidR="008F4B6D" w:rsidRPr="00094755">
        <w:t>VNC Verbindungen gleichzeitig</w:t>
      </w:r>
      <w:r>
        <w:t xml:space="preserve"> starten</w:t>
      </w:r>
    </w:p>
    <w:p w14:paraId="18BFD8C6" w14:textId="77777777" w:rsidR="0050792E" w:rsidRPr="0050792E" w:rsidRDefault="008F4B6D" w:rsidP="00CF47D0">
      <w:pPr>
        <w:numPr>
          <w:ilvl w:val="0"/>
          <w:numId w:val="3"/>
        </w:numPr>
        <w:rPr>
          <w:b/>
        </w:rPr>
      </w:pPr>
      <w:r w:rsidRPr="00094755">
        <w:t>Führen Sie eine Dateiübertragung durc</w:t>
      </w:r>
      <w:r w:rsidR="0050792E">
        <w:t>h</w:t>
      </w:r>
    </w:p>
    <w:p w14:paraId="12EBD084" w14:textId="77777777" w:rsidR="008F4B6D" w:rsidRPr="00DE6329" w:rsidRDefault="008F4B6D" w:rsidP="00CF47D0">
      <w:pPr>
        <w:numPr>
          <w:ilvl w:val="0"/>
          <w:numId w:val="3"/>
        </w:numPr>
        <w:rPr>
          <w:b/>
        </w:rPr>
      </w:pPr>
      <w:r w:rsidRPr="00094755">
        <w:t>Testen Sie die Chatfunktio</w:t>
      </w:r>
      <w:r w:rsidR="0050792E">
        <w:t>n</w:t>
      </w:r>
    </w:p>
    <w:sectPr w:rsidR="008F4B6D" w:rsidRPr="00DE6329" w:rsidSect="00A378BC">
      <w:headerReference w:type="default" r:id="rId13"/>
      <w:footerReference w:type="default" r:id="rId14"/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76D4C" w14:textId="77777777" w:rsidR="005D1453" w:rsidRDefault="005D1453">
      <w:r>
        <w:separator/>
      </w:r>
    </w:p>
  </w:endnote>
  <w:endnote w:type="continuationSeparator" w:id="0">
    <w:p w14:paraId="3FEE64BE" w14:textId="77777777" w:rsidR="005D1453" w:rsidRDefault="005D1453">
      <w:r>
        <w:continuationSeparator/>
      </w:r>
    </w:p>
  </w:endnote>
  <w:endnote w:type="continuationNotice" w:id="1">
    <w:p w14:paraId="66ED7A05" w14:textId="77777777" w:rsidR="005D1453" w:rsidRDefault="005D14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E2534" w14:textId="77777777" w:rsidR="00644292" w:rsidRPr="0010390E" w:rsidRDefault="00644292">
    <w:pPr>
      <w:pStyle w:val="Fuzeile"/>
    </w:pPr>
    <w:r w:rsidRPr="0010390E">
      <w:tab/>
    </w:r>
    <w:r w:rsidRPr="0010390E">
      <w:tab/>
      <w:t xml:space="preserve"> </w:t>
    </w:r>
    <w:r w:rsidRPr="0010390E">
      <w:fldChar w:fldCharType="begin"/>
    </w:r>
    <w:r w:rsidRPr="0010390E">
      <w:instrText xml:space="preserve"> PAGE   \* MERGEFORMAT </w:instrText>
    </w:r>
    <w:r w:rsidRPr="0010390E">
      <w:fldChar w:fldCharType="separate"/>
    </w:r>
    <w:r w:rsidR="00DE37E0">
      <w:rPr>
        <w:noProof/>
      </w:rPr>
      <w:t>1</w:t>
    </w:r>
    <w:r w:rsidRPr="0010390E">
      <w:fldChar w:fldCharType="end"/>
    </w:r>
    <w:r w:rsidRPr="0010390E">
      <w:t xml:space="preserve"> </w:t>
    </w:r>
    <w:r w:rsidR="0010390E">
      <w:t>/</w:t>
    </w:r>
    <w:r w:rsidRPr="0010390E">
      <w:t xml:space="preserve"> </w:t>
    </w:r>
    <w:r w:rsidR="004A60DF">
      <w:rPr>
        <w:noProof/>
      </w:rPr>
      <w:fldChar w:fldCharType="begin"/>
    </w:r>
    <w:r w:rsidR="004A60DF">
      <w:rPr>
        <w:noProof/>
      </w:rPr>
      <w:instrText xml:space="preserve"> NUMPAGES   \* MERGEFORMAT </w:instrText>
    </w:r>
    <w:r w:rsidR="004A60DF">
      <w:rPr>
        <w:noProof/>
      </w:rPr>
      <w:fldChar w:fldCharType="separate"/>
    </w:r>
    <w:r w:rsidR="00DE37E0">
      <w:rPr>
        <w:noProof/>
      </w:rPr>
      <w:t>2</w:t>
    </w:r>
    <w:r w:rsidR="004A60D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FFB7A" w14:textId="77777777" w:rsidR="005D1453" w:rsidRDefault="005D1453">
      <w:r>
        <w:separator/>
      </w:r>
    </w:p>
  </w:footnote>
  <w:footnote w:type="continuationSeparator" w:id="0">
    <w:p w14:paraId="708BB680" w14:textId="77777777" w:rsidR="005D1453" w:rsidRDefault="005D1453">
      <w:r>
        <w:continuationSeparator/>
      </w:r>
    </w:p>
  </w:footnote>
  <w:footnote w:type="continuationNotice" w:id="1">
    <w:p w14:paraId="0A887E09" w14:textId="77777777" w:rsidR="005D1453" w:rsidRDefault="005D14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ook w:val="01E0" w:firstRow="1" w:lastRow="1" w:firstColumn="1" w:lastColumn="1" w:noHBand="0" w:noVBand="0"/>
    </w:tblPr>
    <w:tblGrid>
      <w:gridCol w:w="3288"/>
      <w:gridCol w:w="4413"/>
      <w:gridCol w:w="1351"/>
    </w:tblGrid>
    <w:tr w:rsidR="00D276F2" w:rsidRPr="00310790" w14:paraId="669822AD" w14:textId="77777777">
      <w:trPr>
        <w:cantSplit/>
      </w:trPr>
      <w:tc>
        <w:tcPr>
          <w:tcW w:w="3348" w:type="dxa"/>
        </w:tcPr>
        <w:p w14:paraId="08CB99E6" w14:textId="520F1B0E" w:rsidR="00D276F2" w:rsidRPr="00310790" w:rsidRDefault="00771E24" w:rsidP="00D6147E">
          <w:pPr>
            <w:pStyle w:val="Kopfzeile"/>
            <w:rPr>
              <w:lang w:val="en-US"/>
            </w:rPr>
          </w:pPr>
          <w:r>
            <w:rPr>
              <w:lang w:val="en-US"/>
            </w:rPr>
            <w:t>SYT3</w:t>
          </w:r>
        </w:p>
      </w:tc>
      <w:tc>
        <w:tcPr>
          <w:tcW w:w="4500" w:type="dxa"/>
        </w:tcPr>
        <w:p w14:paraId="05DBCCB2" w14:textId="288DCF7D" w:rsidR="00D276F2" w:rsidRPr="00310790" w:rsidRDefault="00771E24" w:rsidP="005A1F9D">
          <w:pPr>
            <w:pStyle w:val="Kopfzeile"/>
            <w:rPr>
              <w:lang w:val="en-US"/>
            </w:rPr>
          </w:pPr>
          <w:r>
            <w:rPr>
              <w:lang w:val="en-US"/>
            </w:rPr>
            <w:t>3AB</w:t>
          </w:r>
          <w:r w:rsidR="00E57299">
            <w:rPr>
              <w:lang w:val="en-US"/>
            </w:rPr>
            <w:t>C</w:t>
          </w:r>
          <w:r>
            <w:rPr>
              <w:lang w:val="en-US"/>
            </w:rPr>
            <w:t>HIT</w:t>
          </w:r>
        </w:p>
      </w:tc>
      <w:tc>
        <w:tcPr>
          <w:tcW w:w="1364" w:type="dxa"/>
          <w:vMerge w:val="restart"/>
        </w:tcPr>
        <w:p w14:paraId="5C488EB8" w14:textId="76B52EC7" w:rsidR="00D276F2" w:rsidRPr="00310790" w:rsidRDefault="001E4880" w:rsidP="005A1F9D">
          <w:pPr>
            <w:pStyle w:val="Kopfzeile"/>
            <w:jc w:val="right"/>
            <w:rPr>
              <w:lang w:val="en-US"/>
            </w:rPr>
          </w:pPr>
          <w:r>
            <w:rPr>
              <w:noProof/>
              <w:lang w:eastAsia="de-AT"/>
            </w:rPr>
            <w:drawing>
              <wp:inline distT="0" distB="0" distL="0" distR="0" wp14:anchorId="1A8D39DC" wp14:editId="3AD77520">
                <wp:extent cx="400050" cy="409575"/>
                <wp:effectExtent l="0" t="0" r="0" b="0"/>
                <wp:docPr id="1" name="Bild 1" descr="LogoITHTL_wh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THTL_whi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276F2" w:rsidRPr="00310790" w14:paraId="2F2A2335" w14:textId="77777777">
      <w:trPr>
        <w:cantSplit/>
      </w:trPr>
      <w:tc>
        <w:tcPr>
          <w:tcW w:w="3348" w:type="dxa"/>
        </w:tcPr>
        <w:p w14:paraId="75772E05" w14:textId="6CBA94F2" w:rsidR="00D276F2" w:rsidRPr="00310790" w:rsidRDefault="00463A71" w:rsidP="007D1CE0">
          <w:pPr>
            <w:pStyle w:val="Kopfzeile"/>
            <w:rPr>
              <w:lang w:val="en-US"/>
            </w:rPr>
          </w:pPr>
          <w:r>
            <w:rPr>
              <w:lang w:val="en-US"/>
            </w:rPr>
            <w:t>Remote Desktop Services</w:t>
          </w:r>
        </w:p>
      </w:tc>
      <w:tc>
        <w:tcPr>
          <w:tcW w:w="4500" w:type="dxa"/>
        </w:tcPr>
        <w:p w14:paraId="782D7A96" w14:textId="77777777" w:rsidR="00D276F2" w:rsidRPr="00310790" w:rsidRDefault="00D276F2" w:rsidP="005A1F9D">
          <w:pPr>
            <w:pStyle w:val="Kopfzeile"/>
            <w:rPr>
              <w:lang w:val="en-US"/>
            </w:rPr>
          </w:pPr>
        </w:p>
      </w:tc>
      <w:tc>
        <w:tcPr>
          <w:tcW w:w="1364" w:type="dxa"/>
          <w:vMerge/>
        </w:tcPr>
        <w:p w14:paraId="03C4C79A" w14:textId="77777777" w:rsidR="00D276F2" w:rsidRPr="00310790" w:rsidRDefault="00D276F2" w:rsidP="005A1F9D">
          <w:pPr>
            <w:pStyle w:val="Kopfzeile"/>
            <w:rPr>
              <w:lang w:val="en-US"/>
            </w:rPr>
          </w:pPr>
        </w:p>
      </w:tc>
    </w:tr>
  </w:tbl>
  <w:p w14:paraId="7E956DEF" w14:textId="77777777" w:rsidR="00D276F2" w:rsidRPr="00310790" w:rsidRDefault="00D276F2" w:rsidP="006C11F4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819FE"/>
    <w:multiLevelType w:val="hybridMultilevel"/>
    <w:tmpl w:val="971A63E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3E7C34"/>
    <w:multiLevelType w:val="hybridMultilevel"/>
    <w:tmpl w:val="3E720FD4"/>
    <w:lvl w:ilvl="0" w:tplc="0C07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2" w15:restartNumberingAfterBreak="0">
    <w:nsid w:val="5E7038E2"/>
    <w:multiLevelType w:val="hybridMultilevel"/>
    <w:tmpl w:val="9BB882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14146"/>
    <w:multiLevelType w:val="hybridMultilevel"/>
    <w:tmpl w:val="D11234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76"/>
    <w:rsid w:val="000020F9"/>
    <w:rsid w:val="000065E5"/>
    <w:rsid w:val="00007D32"/>
    <w:rsid w:val="00010660"/>
    <w:rsid w:val="00010730"/>
    <w:rsid w:val="00013EB7"/>
    <w:rsid w:val="00015B43"/>
    <w:rsid w:val="00017B10"/>
    <w:rsid w:val="000213EA"/>
    <w:rsid w:val="000240BC"/>
    <w:rsid w:val="00027672"/>
    <w:rsid w:val="0003081B"/>
    <w:rsid w:val="000336BD"/>
    <w:rsid w:val="00035274"/>
    <w:rsid w:val="000355E0"/>
    <w:rsid w:val="0003761B"/>
    <w:rsid w:val="000418AC"/>
    <w:rsid w:val="00042DF8"/>
    <w:rsid w:val="00044436"/>
    <w:rsid w:val="00045771"/>
    <w:rsid w:val="00046649"/>
    <w:rsid w:val="00047310"/>
    <w:rsid w:val="000477C9"/>
    <w:rsid w:val="000519D4"/>
    <w:rsid w:val="0006089F"/>
    <w:rsid w:val="00060DB3"/>
    <w:rsid w:val="00061134"/>
    <w:rsid w:val="000611A6"/>
    <w:rsid w:val="00063747"/>
    <w:rsid w:val="00063F50"/>
    <w:rsid w:val="00064CC2"/>
    <w:rsid w:val="0006638B"/>
    <w:rsid w:val="00070036"/>
    <w:rsid w:val="00072559"/>
    <w:rsid w:val="00073F41"/>
    <w:rsid w:val="00077B7A"/>
    <w:rsid w:val="00083404"/>
    <w:rsid w:val="00086156"/>
    <w:rsid w:val="000878C4"/>
    <w:rsid w:val="00093ABB"/>
    <w:rsid w:val="00093E21"/>
    <w:rsid w:val="00093EC0"/>
    <w:rsid w:val="00094755"/>
    <w:rsid w:val="00095DC6"/>
    <w:rsid w:val="0009700E"/>
    <w:rsid w:val="00097CEE"/>
    <w:rsid w:val="000A02D0"/>
    <w:rsid w:val="000A0321"/>
    <w:rsid w:val="000A1841"/>
    <w:rsid w:val="000A24AE"/>
    <w:rsid w:val="000A307A"/>
    <w:rsid w:val="000A42E1"/>
    <w:rsid w:val="000A6860"/>
    <w:rsid w:val="000A6C8D"/>
    <w:rsid w:val="000A7AC3"/>
    <w:rsid w:val="000B1271"/>
    <w:rsid w:val="000B2256"/>
    <w:rsid w:val="000B22F3"/>
    <w:rsid w:val="000B4247"/>
    <w:rsid w:val="000B697A"/>
    <w:rsid w:val="000B6BCB"/>
    <w:rsid w:val="000C0CB6"/>
    <w:rsid w:val="000C4BA3"/>
    <w:rsid w:val="000C5124"/>
    <w:rsid w:val="000C5312"/>
    <w:rsid w:val="000C62D2"/>
    <w:rsid w:val="000C7075"/>
    <w:rsid w:val="000D0157"/>
    <w:rsid w:val="000D1064"/>
    <w:rsid w:val="000D226D"/>
    <w:rsid w:val="000D25CB"/>
    <w:rsid w:val="000D429C"/>
    <w:rsid w:val="000D53EA"/>
    <w:rsid w:val="000D75E9"/>
    <w:rsid w:val="000E081C"/>
    <w:rsid w:val="000E14F8"/>
    <w:rsid w:val="000E2B08"/>
    <w:rsid w:val="000E5D88"/>
    <w:rsid w:val="000F148F"/>
    <w:rsid w:val="000F2470"/>
    <w:rsid w:val="000F5FF4"/>
    <w:rsid w:val="000F66CF"/>
    <w:rsid w:val="00102EE7"/>
    <w:rsid w:val="0010321E"/>
    <w:rsid w:val="00103358"/>
    <w:rsid w:val="0010390E"/>
    <w:rsid w:val="00103983"/>
    <w:rsid w:val="001042B4"/>
    <w:rsid w:val="0010520D"/>
    <w:rsid w:val="00105F01"/>
    <w:rsid w:val="00106B43"/>
    <w:rsid w:val="00106D8B"/>
    <w:rsid w:val="00110672"/>
    <w:rsid w:val="0011148B"/>
    <w:rsid w:val="00115AE3"/>
    <w:rsid w:val="0011648D"/>
    <w:rsid w:val="001215CD"/>
    <w:rsid w:val="00123418"/>
    <w:rsid w:val="0012695C"/>
    <w:rsid w:val="001303F8"/>
    <w:rsid w:val="0013305E"/>
    <w:rsid w:val="00133299"/>
    <w:rsid w:val="00133BBF"/>
    <w:rsid w:val="00135BEB"/>
    <w:rsid w:val="001361AC"/>
    <w:rsid w:val="001366B3"/>
    <w:rsid w:val="00140B2E"/>
    <w:rsid w:val="001440B7"/>
    <w:rsid w:val="0015291D"/>
    <w:rsid w:val="00153413"/>
    <w:rsid w:val="00154157"/>
    <w:rsid w:val="001559AC"/>
    <w:rsid w:val="00157A99"/>
    <w:rsid w:val="00163907"/>
    <w:rsid w:val="0016497D"/>
    <w:rsid w:val="00165DB3"/>
    <w:rsid w:val="00167C00"/>
    <w:rsid w:val="00171759"/>
    <w:rsid w:val="00171991"/>
    <w:rsid w:val="00171AF0"/>
    <w:rsid w:val="00171FB4"/>
    <w:rsid w:val="00172721"/>
    <w:rsid w:val="0017282F"/>
    <w:rsid w:val="00172838"/>
    <w:rsid w:val="00172F2F"/>
    <w:rsid w:val="00173CDF"/>
    <w:rsid w:val="00174551"/>
    <w:rsid w:val="00174A4D"/>
    <w:rsid w:val="00182B33"/>
    <w:rsid w:val="001841D2"/>
    <w:rsid w:val="0018430B"/>
    <w:rsid w:val="00185EE4"/>
    <w:rsid w:val="00192EE2"/>
    <w:rsid w:val="00194013"/>
    <w:rsid w:val="001947F2"/>
    <w:rsid w:val="00197A0A"/>
    <w:rsid w:val="001A2B04"/>
    <w:rsid w:val="001A3797"/>
    <w:rsid w:val="001B015F"/>
    <w:rsid w:val="001B40AB"/>
    <w:rsid w:val="001B4C9E"/>
    <w:rsid w:val="001B5150"/>
    <w:rsid w:val="001B7708"/>
    <w:rsid w:val="001C0B80"/>
    <w:rsid w:val="001C251D"/>
    <w:rsid w:val="001C254F"/>
    <w:rsid w:val="001C2BDC"/>
    <w:rsid w:val="001D0B65"/>
    <w:rsid w:val="001E1059"/>
    <w:rsid w:val="001E1602"/>
    <w:rsid w:val="001E41F3"/>
    <w:rsid w:val="001E4880"/>
    <w:rsid w:val="001E4B1D"/>
    <w:rsid w:val="001E52F3"/>
    <w:rsid w:val="001E53B2"/>
    <w:rsid w:val="001E67B0"/>
    <w:rsid w:val="001E6A79"/>
    <w:rsid w:val="001F02D3"/>
    <w:rsid w:val="001F2ED1"/>
    <w:rsid w:val="001F3EE0"/>
    <w:rsid w:val="001F4308"/>
    <w:rsid w:val="001F4A91"/>
    <w:rsid w:val="001F5AA1"/>
    <w:rsid w:val="001F6060"/>
    <w:rsid w:val="001F7077"/>
    <w:rsid w:val="0020159D"/>
    <w:rsid w:val="00207EA0"/>
    <w:rsid w:val="00210A14"/>
    <w:rsid w:val="0021125B"/>
    <w:rsid w:val="00211531"/>
    <w:rsid w:val="00215EF6"/>
    <w:rsid w:val="002273F0"/>
    <w:rsid w:val="00232F92"/>
    <w:rsid w:val="00235E41"/>
    <w:rsid w:val="00237608"/>
    <w:rsid w:val="0023765C"/>
    <w:rsid w:val="00237E37"/>
    <w:rsid w:val="00241737"/>
    <w:rsid w:val="00241B44"/>
    <w:rsid w:val="002446CD"/>
    <w:rsid w:val="00245654"/>
    <w:rsid w:val="0025135D"/>
    <w:rsid w:val="002515A3"/>
    <w:rsid w:val="00253B12"/>
    <w:rsid w:val="00255C50"/>
    <w:rsid w:val="0025736A"/>
    <w:rsid w:val="00257B5E"/>
    <w:rsid w:val="00260498"/>
    <w:rsid w:val="00260741"/>
    <w:rsid w:val="002620CC"/>
    <w:rsid w:val="002622EA"/>
    <w:rsid w:val="00264746"/>
    <w:rsid w:val="00267FB0"/>
    <w:rsid w:val="002721DC"/>
    <w:rsid w:val="00272A91"/>
    <w:rsid w:val="002733C2"/>
    <w:rsid w:val="00275187"/>
    <w:rsid w:val="002752DF"/>
    <w:rsid w:val="00276153"/>
    <w:rsid w:val="00276EFD"/>
    <w:rsid w:val="00285982"/>
    <w:rsid w:val="00285BED"/>
    <w:rsid w:val="00287497"/>
    <w:rsid w:val="00291250"/>
    <w:rsid w:val="00292188"/>
    <w:rsid w:val="0029232F"/>
    <w:rsid w:val="002929FE"/>
    <w:rsid w:val="00294070"/>
    <w:rsid w:val="00294163"/>
    <w:rsid w:val="00296324"/>
    <w:rsid w:val="00297948"/>
    <w:rsid w:val="00297BB0"/>
    <w:rsid w:val="002A1AF2"/>
    <w:rsid w:val="002A39FB"/>
    <w:rsid w:val="002A52D2"/>
    <w:rsid w:val="002A6200"/>
    <w:rsid w:val="002A691B"/>
    <w:rsid w:val="002A7AAE"/>
    <w:rsid w:val="002B3E98"/>
    <w:rsid w:val="002C1849"/>
    <w:rsid w:val="002C4C1D"/>
    <w:rsid w:val="002D06F5"/>
    <w:rsid w:val="002D1049"/>
    <w:rsid w:val="002D1315"/>
    <w:rsid w:val="002D24D6"/>
    <w:rsid w:val="002D3D98"/>
    <w:rsid w:val="002D7E99"/>
    <w:rsid w:val="002E29F1"/>
    <w:rsid w:val="002E2BAC"/>
    <w:rsid w:val="002E3409"/>
    <w:rsid w:val="002E567C"/>
    <w:rsid w:val="002E6995"/>
    <w:rsid w:val="002F0982"/>
    <w:rsid w:val="002F0B8A"/>
    <w:rsid w:val="0030090B"/>
    <w:rsid w:val="00302174"/>
    <w:rsid w:val="00303726"/>
    <w:rsid w:val="00303D5C"/>
    <w:rsid w:val="00303E2A"/>
    <w:rsid w:val="0030534E"/>
    <w:rsid w:val="00306256"/>
    <w:rsid w:val="00307624"/>
    <w:rsid w:val="00310790"/>
    <w:rsid w:val="00310E87"/>
    <w:rsid w:val="0031100D"/>
    <w:rsid w:val="00313386"/>
    <w:rsid w:val="0031432D"/>
    <w:rsid w:val="0031662F"/>
    <w:rsid w:val="003179AA"/>
    <w:rsid w:val="00317C37"/>
    <w:rsid w:val="00320F71"/>
    <w:rsid w:val="0032225C"/>
    <w:rsid w:val="003306A4"/>
    <w:rsid w:val="00330C18"/>
    <w:rsid w:val="003325E0"/>
    <w:rsid w:val="00333E0A"/>
    <w:rsid w:val="00334648"/>
    <w:rsid w:val="003346BE"/>
    <w:rsid w:val="00336A95"/>
    <w:rsid w:val="00337EDE"/>
    <w:rsid w:val="00340988"/>
    <w:rsid w:val="0034143A"/>
    <w:rsid w:val="00345090"/>
    <w:rsid w:val="003474A9"/>
    <w:rsid w:val="003543C8"/>
    <w:rsid w:val="0035452B"/>
    <w:rsid w:val="003546DA"/>
    <w:rsid w:val="00354776"/>
    <w:rsid w:val="003556D7"/>
    <w:rsid w:val="00357ABC"/>
    <w:rsid w:val="00357C1D"/>
    <w:rsid w:val="003604D0"/>
    <w:rsid w:val="003608CA"/>
    <w:rsid w:val="003610C8"/>
    <w:rsid w:val="00361889"/>
    <w:rsid w:val="00362622"/>
    <w:rsid w:val="00362DEF"/>
    <w:rsid w:val="00366185"/>
    <w:rsid w:val="00366B2D"/>
    <w:rsid w:val="00366E73"/>
    <w:rsid w:val="00370754"/>
    <w:rsid w:val="00375CEB"/>
    <w:rsid w:val="00377AE7"/>
    <w:rsid w:val="00377F0E"/>
    <w:rsid w:val="00377F34"/>
    <w:rsid w:val="0038071A"/>
    <w:rsid w:val="003812F2"/>
    <w:rsid w:val="0038475E"/>
    <w:rsid w:val="003856CB"/>
    <w:rsid w:val="00385E2C"/>
    <w:rsid w:val="00391EFB"/>
    <w:rsid w:val="0039670F"/>
    <w:rsid w:val="00397D0C"/>
    <w:rsid w:val="003A03EB"/>
    <w:rsid w:val="003A05B2"/>
    <w:rsid w:val="003A0728"/>
    <w:rsid w:val="003A09BD"/>
    <w:rsid w:val="003A273A"/>
    <w:rsid w:val="003A6574"/>
    <w:rsid w:val="003B0CA8"/>
    <w:rsid w:val="003B1CF6"/>
    <w:rsid w:val="003B4AE3"/>
    <w:rsid w:val="003B6426"/>
    <w:rsid w:val="003B6FD9"/>
    <w:rsid w:val="003C1B5D"/>
    <w:rsid w:val="003C3183"/>
    <w:rsid w:val="003C558B"/>
    <w:rsid w:val="003C594E"/>
    <w:rsid w:val="003C5A2B"/>
    <w:rsid w:val="003C7887"/>
    <w:rsid w:val="003C7D81"/>
    <w:rsid w:val="003D17E1"/>
    <w:rsid w:val="003D181D"/>
    <w:rsid w:val="003D25D8"/>
    <w:rsid w:val="003D2C2D"/>
    <w:rsid w:val="003D37A4"/>
    <w:rsid w:val="003D40CF"/>
    <w:rsid w:val="003D457F"/>
    <w:rsid w:val="003D4FC3"/>
    <w:rsid w:val="003D516B"/>
    <w:rsid w:val="003D5A97"/>
    <w:rsid w:val="003E34EB"/>
    <w:rsid w:val="003E35B9"/>
    <w:rsid w:val="003E37E1"/>
    <w:rsid w:val="003E5414"/>
    <w:rsid w:val="003F1B73"/>
    <w:rsid w:val="003F2714"/>
    <w:rsid w:val="003F2BBD"/>
    <w:rsid w:val="003F4BF5"/>
    <w:rsid w:val="003F58EA"/>
    <w:rsid w:val="003F5BF0"/>
    <w:rsid w:val="003F5E74"/>
    <w:rsid w:val="004004BB"/>
    <w:rsid w:val="0040255F"/>
    <w:rsid w:val="00405AC4"/>
    <w:rsid w:val="00410B0F"/>
    <w:rsid w:val="00411973"/>
    <w:rsid w:val="00412486"/>
    <w:rsid w:val="004124C0"/>
    <w:rsid w:val="00415168"/>
    <w:rsid w:val="004151EB"/>
    <w:rsid w:val="00416DA3"/>
    <w:rsid w:val="00422802"/>
    <w:rsid w:val="00423872"/>
    <w:rsid w:val="00425465"/>
    <w:rsid w:val="00426A40"/>
    <w:rsid w:val="00430E7E"/>
    <w:rsid w:val="004310A4"/>
    <w:rsid w:val="004327BA"/>
    <w:rsid w:val="00434895"/>
    <w:rsid w:val="00434C6D"/>
    <w:rsid w:val="00434F52"/>
    <w:rsid w:val="00435087"/>
    <w:rsid w:val="004351C4"/>
    <w:rsid w:val="00444482"/>
    <w:rsid w:val="00447240"/>
    <w:rsid w:val="00452976"/>
    <w:rsid w:val="0045362E"/>
    <w:rsid w:val="004554FF"/>
    <w:rsid w:val="004563D4"/>
    <w:rsid w:val="00456F70"/>
    <w:rsid w:val="00457341"/>
    <w:rsid w:val="00463A71"/>
    <w:rsid w:val="00466C6C"/>
    <w:rsid w:val="00467EDA"/>
    <w:rsid w:val="00471DF5"/>
    <w:rsid w:val="00471ECE"/>
    <w:rsid w:val="00473BB9"/>
    <w:rsid w:val="0047568A"/>
    <w:rsid w:val="00480665"/>
    <w:rsid w:val="00481122"/>
    <w:rsid w:val="00481F3A"/>
    <w:rsid w:val="004866C3"/>
    <w:rsid w:val="00486F67"/>
    <w:rsid w:val="004874FD"/>
    <w:rsid w:val="004902A3"/>
    <w:rsid w:val="00492234"/>
    <w:rsid w:val="004932F6"/>
    <w:rsid w:val="004947E5"/>
    <w:rsid w:val="0049574C"/>
    <w:rsid w:val="00497689"/>
    <w:rsid w:val="0049791D"/>
    <w:rsid w:val="00497C9D"/>
    <w:rsid w:val="004A2800"/>
    <w:rsid w:val="004A2A27"/>
    <w:rsid w:val="004A4A6D"/>
    <w:rsid w:val="004A5E6E"/>
    <w:rsid w:val="004A60DF"/>
    <w:rsid w:val="004B016B"/>
    <w:rsid w:val="004B052D"/>
    <w:rsid w:val="004B2343"/>
    <w:rsid w:val="004B2B6B"/>
    <w:rsid w:val="004B53FB"/>
    <w:rsid w:val="004B550A"/>
    <w:rsid w:val="004B702E"/>
    <w:rsid w:val="004C0C83"/>
    <w:rsid w:val="004C7C76"/>
    <w:rsid w:val="004D0BCE"/>
    <w:rsid w:val="004D0EE0"/>
    <w:rsid w:val="004D2672"/>
    <w:rsid w:val="004D292F"/>
    <w:rsid w:val="004D326F"/>
    <w:rsid w:val="004D49FB"/>
    <w:rsid w:val="004D669D"/>
    <w:rsid w:val="004D66AD"/>
    <w:rsid w:val="004E0160"/>
    <w:rsid w:val="004E07B9"/>
    <w:rsid w:val="004E5941"/>
    <w:rsid w:val="004E6903"/>
    <w:rsid w:val="004F118F"/>
    <w:rsid w:val="004F120B"/>
    <w:rsid w:val="004F1429"/>
    <w:rsid w:val="004F1981"/>
    <w:rsid w:val="004F2346"/>
    <w:rsid w:val="004F24BB"/>
    <w:rsid w:val="004F29E0"/>
    <w:rsid w:val="004F579E"/>
    <w:rsid w:val="00502F59"/>
    <w:rsid w:val="00503647"/>
    <w:rsid w:val="00503FF9"/>
    <w:rsid w:val="00504826"/>
    <w:rsid w:val="005049A1"/>
    <w:rsid w:val="00505831"/>
    <w:rsid w:val="005071E1"/>
    <w:rsid w:val="005073E4"/>
    <w:rsid w:val="0050792E"/>
    <w:rsid w:val="005116A4"/>
    <w:rsid w:val="00511D11"/>
    <w:rsid w:val="00511DA9"/>
    <w:rsid w:val="00511FC8"/>
    <w:rsid w:val="00512784"/>
    <w:rsid w:val="00513CEB"/>
    <w:rsid w:val="005142C8"/>
    <w:rsid w:val="00514ED7"/>
    <w:rsid w:val="00515F99"/>
    <w:rsid w:val="00516AFC"/>
    <w:rsid w:val="00517FC3"/>
    <w:rsid w:val="00520956"/>
    <w:rsid w:val="00521EB5"/>
    <w:rsid w:val="00522134"/>
    <w:rsid w:val="005248A4"/>
    <w:rsid w:val="00524D58"/>
    <w:rsid w:val="00524E99"/>
    <w:rsid w:val="00524FF3"/>
    <w:rsid w:val="00525B7E"/>
    <w:rsid w:val="00526919"/>
    <w:rsid w:val="00527145"/>
    <w:rsid w:val="00530071"/>
    <w:rsid w:val="00530082"/>
    <w:rsid w:val="00536E2C"/>
    <w:rsid w:val="00537566"/>
    <w:rsid w:val="00542149"/>
    <w:rsid w:val="00544190"/>
    <w:rsid w:val="00546900"/>
    <w:rsid w:val="005477A6"/>
    <w:rsid w:val="00547B22"/>
    <w:rsid w:val="00547C2E"/>
    <w:rsid w:val="00555AA4"/>
    <w:rsid w:val="00565088"/>
    <w:rsid w:val="005654F2"/>
    <w:rsid w:val="00565DD5"/>
    <w:rsid w:val="005710CC"/>
    <w:rsid w:val="005715A3"/>
    <w:rsid w:val="00571EA3"/>
    <w:rsid w:val="005728E5"/>
    <w:rsid w:val="00574696"/>
    <w:rsid w:val="005820FC"/>
    <w:rsid w:val="005824CA"/>
    <w:rsid w:val="00582A4B"/>
    <w:rsid w:val="00584206"/>
    <w:rsid w:val="00586358"/>
    <w:rsid w:val="00593673"/>
    <w:rsid w:val="00595700"/>
    <w:rsid w:val="00595B75"/>
    <w:rsid w:val="005A144A"/>
    <w:rsid w:val="005A1660"/>
    <w:rsid w:val="005A1F9D"/>
    <w:rsid w:val="005A3E9A"/>
    <w:rsid w:val="005A526F"/>
    <w:rsid w:val="005A5470"/>
    <w:rsid w:val="005A722E"/>
    <w:rsid w:val="005A7D13"/>
    <w:rsid w:val="005A7DE1"/>
    <w:rsid w:val="005B24E9"/>
    <w:rsid w:val="005B2DB6"/>
    <w:rsid w:val="005B37E8"/>
    <w:rsid w:val="005B5884"/>
    <w:rsid w:val="005B670D"/>
    <w:rsid w:val="005B6740"/>
    <w:rsid w:val="005C0163"/>
    <w:rsid w:val="005C0757"/>
    <w:rsid w:val="005C17ED"/>
    <w:rsid w:val="005C3757"/>
    <w:rsid w:val="005C5BA2"/>
    <w:rsid w:val="005C5E25"/>
    <w:rsid w:val="005C5EB7"/>
    <w:rsid w:val="005D1453"/>
    <w:rsid w:val="005D4E77"/>
    <w:rsid w:val="005D51CD"/>
    <w:rsid w:val="005D5665"/>
    <w:rsid w:val="005D6AF7"/>
    <w:rsid w:val="005E164B"/>
    <w:rsid w:val="005E3569"/>
    <w:rsid w:val="005E45A8"/>
    <w:rsid w:val="005E6690"/>
    <w:rsid w:val="005E7C0B"/>
    <w:rsid w:val="005F3405"/>
    <w:rsid w:val="005F47C4"/>
    <w:rsid w:val="005F77EB"/>
    <w:rsid w:val="00600BD1"/>
    <w:rsid w:val="00602346"/>
    <w:rsid w:val="00602CD1"/>
    <w:rsid w:val="0060386D"/>
    <w:rsid w:val="006040C9"/>
    <w:rsid w:val="00606A04"/>
    <w:rsid w:val="006127CF"/>
    <w:rsid w:val="00614294"/>
    <w:rsid w:val="00616D45"/>
    <w:rsid w:val="00621732"/>
    <w:rsid w:val="006239AC"/>
    <w:rsid w:val="006253A0"/>
    <w:rsid w:val="00626A04"/>
    <w:rsid w:val="00627782"/>
    <w:rsid w:val="00627908"/>
    <w:rsid w:val="00630876"/>
    <w:rsid w:val="00631DE7"/>
    <w:rsid w:val="00634134"/>
    <w:rsid w:val="006370EB"/>
    <w:rsid w:val="0063749A"/>
    <w:rsid w:val="00640C34"/>
    <w:rsid w:val="00644292"/>
    <w:rsid w:val="00645241"/>
    <w:rsid w:val="0064686D"/>
    <w:rsid w:val="00646F96"/>
    <w:rsid w:val="00647D74"/>
    <w:rsid w:val="00647E05"/>
    <w:rsid w:val="00650BA2"/>
    <w:rsid w:val="00652A70"/>
    <w:rsid w:val="0065386F"/>
    <w:rsid w:val="0065730E"/>
    <w:rsid w:val="00660885"/>
    <w:rsid w:val="0066101C"/>
    <w:rsid w:val="006618AD"/>
    <w:rsid w:val="00663444"/>
    <w:rsid w:val="00663A84"/>
    <w:rsid w:val="00665BEA"/>
    <w:rsid w:val="00665F0B"/>
    <w:rsid w:val="0066617C"/>
    <w:rsid w:val="00676B4C"/>
    <w:rsid w:val="00677556"/>
    <w:rsid w:val="0068070F"/>
    <w:rsid w:val="00681C21"/>
    <w:rsid w:val="00683211"/>
    <w:rsid w:val="00684F8E"/>
    <w:rsid w:val="00685ED1"/>
    <w:rsid w:val="00686560"/>
    <w:rsid w:val="00692A8A"/>
    <w:rsid w:val="00692D82"/>
    <w:rsid w:val="00695299"/>
    <w:rsid w:val="006A069F"/>
    <w:rsid w:val="006A1479"/>
    <w:rsid w:val="006A17F1"/>
    <w:rsid w:val="006A1864"/>
    <w:rsid w:val="006A21A8"/>
    <w:rsid w:val="006A250C"/>
    <w:rsid w:val="006A415B"/>
    <w:rsid w:val="006A570B"/>
    <w:rsid w:val="006A5F6D"/>
    <w:rsid w:val="006A69EA"/>
    <w:rsid w:val="006A6AE0"/>
    <w:rsid w:val="006B03F1"/>
    <w:rsid w:val="006B1A3C"/>
    <w:rsid w:val="006B77E3"/>
    <w:rsid w:val="006C11F4"/>
    <w:rsid w:val="006C2DD5"/>
    <w:rsid w:val="006C2EDC"/>
    <w:rsid w:val="006C3E42"/>
    <w:rsid w:val="006C4A53"/>
    <w:rsid w:val="006C507A"/>
    <w:rsid w:val="006C50E8"/>
    <w:rsid w:val="006C5435"/>
    <w:rsid w:val="006C7163"/>
    <w:rsid w:val="006C7E8A"/>
    <w:rsid w:val="006D0470"/>
    <w:rsid w:val="006D1E94"/>
    <w:rsid w:val="006D29ED"/>
    <w:rsid w:val="006D41FC"/>
    <w:rsid w:val="006D47D6"/>
    <w:rsid w:val="006D631D"/>
    <w:rsid w:val="006D7307"/>
    <w:rsid w:val="006E1179"/>
    <w:rsid w:val="006E1F38"/>
    <w:rsid w:val="006E39E0"/>
    <w:rsid w:val="006E4206"/>
    <w:rsid w:val="006E592F"/>
    <w:rsid w:val="006F026E"/>
    <w:rsid w:val="006F4A1F"/>
    <w:rsid w:val="006F6199"/>
    <w:rsid w:val="006F7283"/>
    <w:rsid w:val="00702CB3"/>
    <w:rsid w:val="007122D9"/>
    <w:rsid w:val="007126F5"/>
    <w:rsid w:val="00715818"/>
    <w:rsid w:val="00715EC7"/>
    <w:rsid w:val="007201E8"/>
    <w:rsid w:val="00720979"/>
    <w:rsid w:val="00721583"/>
    <w:rsid w:val="0072235E"/>
    <w:rsid w:val="0072272A"/>
    <w:rsid w:val="007248ED"/>
    <w:rsid w:val="007260BF"/>
    <w:rsid w:val="00726891"/>
    <w:rsid w:val="00727409"/>
    <w:rsid w:val="00730318"/>
    <w:rsid w:val="0073050C"/>
    <w:rsid w:val="0073194F"/>
    <w:rsid w:val="00735A2B"/>
    <w:rsid w:val="00735E2F"/>
    <w:rsid w:val="00741B20"/>
    <w:rsid w:val="00742428"/>
    <w:rsid w:val="00744D9A"/>
    <w:rsid w:val="007450B8"/>
    <w:rsid w:val="00750228"/>
    <w:rsid w:val="00750613"/>
    <w:rsid w:val="0075176B"/>
    <w:rsid w:val="00752D09"/>
    <w:rsid w:val="00753735"/>
    <w:rsid w:val="00756DAB"/>
    <w:rsid w:val="00760865"/>
    <w:rsid w:val="00760A3E"/>
    <w:rsid w:val="00760FF1"/>
    <w:rsid w:val="007612D4"/>
    <w:rsid w:val="00761EDF"/>
    <w:rsid w:val="00765660"/>
    <w:rsid w:val="00767EC4"/>
    <w:rsid w:val="00771E24"/>
    <w:rsid w:val="0077240A"/>
    <w:rsid w:val="0077421C"/>
    <w:rsid w:val="00777291"/>
    <w:rsid w:val="00780EDF"/>
    <w:rsid w:val="007817E6"/>
    <w:rsid w:val="00784C97"/>
    <w:rsid w:val="0078647A"/>
    <w:rsid w:val="00786525"/>
    <w:rsid w:val="00787E19"/>
    <w:rsid w:val="00790D0B"/>
    <w:rsid w:val="007914F0"/>
    <w:rsid w:val="0079437F"/>
    <w:rsid w:val="007963B2"/>
    <w:rsid w:val="00796B40"/>
    <w:rsid w:val="007A014F"/>
    <w:rsid w:val="007A182C"/>
    <w:rsid w:val="007A3C04"/>
    <w:rsid w:val="007A5F3E"/>
    <w:rsid w:val="007B197D"/>
    <w:rsid w:val="007B2BA2"/>
    <w:rsid w:val="007B3828"/>
    <w:rsid w:val="007B6037"/>
    <w:rsid w:val="007B6B1D"/>
    <w:rsid w:val="007C19E7"/>
    <w:rsid w:val="007C2670"/>
    <w:rsid w:val="007C4924"/>
    <w:rsid w:val="007D116B"/>
    <w:rsid w:val="007D1CE0"/>
    <w:rsid w:val="007D2353"/>
    <w:rsid w:val="007D3A4F"/>
    <w:rsid w:val="007D71FA"/>
    <w:rsid w:val="007D7298"/>
    <w:rsid w:val="007E2D06"/>
    <w:rsid w:val="007E647E"/>
    <w:rsid w:val="007E778B"/>
    <w:rsid w:val="007E7EE6"/>
    <w:rsid w:val="007F09FF"/>
    <w:rsid w:val="007F13D2"/>
    <w:rsid w:val="007F4167"/>
    <w:rsid w:val="007F4FD8"/>
    <w:rsid w:val="007F527C"/>
    <w:rsid w:val="007F679E"/>
    <w:rsid w:val="0080203A"/>
    <w:rsid w:val="00803F74"/>
    <w:rsid w:val="008046ED"/>
    <w:rsid w:val="00804F38"/>
    <w:rsid w:val="008124CB"/>
    <w:rsid w:val="008132A3"/>
    <w:rsid w:val="00813739"/>
    <w:rsid w:val="00814317"/>
    <w:rsid w:val="00814661"/>
    <w:rsid w:val="008154A4"/>
    <w:rsid w:val="00815511"/>
    <w:rsid w:val="00816B29"/>
    <w:rsid w:val="00821C8C"/>
    <w:rsid w:val="008222FD"/>
    <w:rsid w:val="008227A0"/>
    <w:rsid w:val="00822B39"/>
    <w:rsid w:val="0082465B"/>
    <w:rsid w:val="00824B0C"/>
    <w:rsid w:val="00826404"/>
    <w:rsid w:val="008268FF"/>
    <w:rsid w:val="00830313"/>
    <w:rsid w:val="00831593"/>
    <w:rsid w:val="0083175B"/>
    <w:rsid w:val="008404DF"/>
    <w:rsid w:val="00844EC7"/>
    <w:rsid w:val="00846316"/>
    <w:rsid w:val="00851264"/>
    <w:rsid w:val="008543AE"/>
    <w:rsid w:val="00855B69"/>
    <w:rsid w:val="008569C4"/>
    <w:rsid w:val="0085792C"/>
    <w:rsid w:val="008641A1"/>
    <w:rsid w:val="00865A34"/>
    <w:rsid w:val="00865FF6"/>
    <w:rsid w:val="00866379"/>
    <w:rsid w:val="00870932"/>
    <w:rsid w:val="00870DA7"/>
    <w:rsid w:val="00871FB5"/>
    <w:rsid w:val="008726E2"/>
    <w:rsid w:val="008728B7"/>
    <w:rsid w:val="00874D67"/>
    <w:rsid w:val="00876669"/>
    <w:rsid w:val="00876C1B"/>
    <w:rsid w:val="00880382"/>
    <w:rsid w:val="00881A64"/>
    <w:rsid w:val="008843EE"/>
    <w:rsid w:val="008871A4"/>
    <w:rsid w:val="00890FCC"/>
    <w:rsid w:val="008917AD"/>
    <w:rsid w:val="00894C03"/>
    <w:rsid w:val="00895328"/>
    <w:rsid w:val="008969A9"/>
    <w:rsid w:val="008A28A4"/>
    <w:rsid w:val="008A4CE2"/>
    <w:rsid w:val="008A5305"/>
    <w:rsid w:val="008A58B2"/>
    <w:rsid w:val="008A7328"/>
    <w:rsid w:val="008A7447"/>
    <w:rsid w:val="008B013A"/>
    <w:rsid w:val="008B1352"/>
    <w:rsid w:val="008B3F5C"/>
    <w:rsid w:val="008B4616"/>
    <w:rsid w:val="008B69C1"/>
    <w:rsid w:val="008C0B2C"/>
    <w:rsid w:val="008C3D9C"/>
    <w:rsid w:val="008C420E"/>
    <w:rsid w:val="008C5C98"/>
    <w:rsid w:val="008C66FB"/>
    <w:rsid w:val="008C78FF"/>
    <w:rsid w:val="008D1196"/>
    <w:rsid w:val="008D1C03"/>
    <w:rsid w:val="008D4929"/>
    <w:rsid w:val="008D4B01"/>
    <w:rsid w:val="008E203C"/>
    <w:rsid w:val="008E2E92"/>
    <w:rsid w:val="008E4012"/>
    <w:rsid w:val="008E7BAA"/>
    <w:rsid w:val="008F126F"/>
    <w:rsid w:val="008F18BD"/>
    <w:rsid w:val="008F20D0"/>
    <w:rsid w:val="008F3220"/>
    <w:rsid w:val="008F4B6D"/>
    <w:rsid w:val="008F5A24"/>
    <w:rsid w:val="00903938"/>
    <w:rsid w:val="009053E6"/>
    <w:rsid w:val="00905AB2"/>
    <w:rsid w:val="009075D5"/>
    <w:rsid w:val="00907EDA"/>
    <w:rsid w:val="00910124"/>
    <w:rsid w:val="00910229"/>
    <w:rsid w:val="0091063F"/>
    <w:rsid w:val="00913448"/>
    <w:rsid w:val="00913606"/>
    <w:rsid w:val="00917AD1"/>
    <w:rsid w:val="00920BEA"/>
    <w:rsid w:val="00920D30"/>
    <w:rsid w:val="0092417D"/>
    <w:rsid w:val="00931AAA"/>
    <w:rsid w:val="00933C7B"/>
    <w:rsid w:val="00934A95"/>
    <w:rsid w:val="00941EE4"/>
    <w:rsid w:val="009423B2"/>
    <w:rsid w:val="009432EE"/>
    <w:rsid w:val="00944344"/>
    <w:rsid w:val="00946422"/>
    <w:rsid w:val="0094730C"/>
    <w:rsid w:val="00953CC1"/>
    <w:rsid w:val="00954A6F"/>
    <w:rsid w:val="00954C32"/>
    <w:rsid w:val="0095501E"/>
    <w:rsid w:val="009605D9"/>
    <w:rsid w:val="00960ADB"/>
    <w:rsid w:val="009619EA"/>
    <w:rsid w:val="00962294"/>
    <w:rsid w:val="00965833"/>
    <w:rsid w:val="00970386"/>
    <w:rsid w:val="00971E44"/>
    <w:rsid w:val="00973283"/>
    <w:rsid w:val="00974AD3"/>
    <w:rsid w:val="009769BE"/>
    <w:rsid w:val="00980266"/>
    <w:rsid w:val="00980708"/>
    <w:rsid w:val="00980BDC"/>
    <w:rsid w:val="009816BA"/>
    <w:rsid w:val="00981D24"/>
    <w:rsid w:val="00981E3A"/>
    <w:rsid w:val="00983ADA"/>
    <w:rsid w:val="00985911"/>
    <w:rsid w:val="0098786A"/>
    <w:rsid w:val="00987E5C"/>
    <w:rsid w:val="0099391B"/>
    <w:rsid w:val="00994DA1"/>
    <w:rsid w:val="00996CED"/>
    <w:rsid w:val="009A1AFF"/>
    <w:rsid w:val="009A39EB"/>
    <w:rsid w:val="009A4ABB"/>
    <w:rsid w:val="009B2DCF"/>
    <w:rsid w:val="009B3264"/>
    <w:rsid w:val="009B5B68"/>
    <w:rsid w:val="009B77F2"/>
    <w:rsid w:val="009C0AF9"/>
    <w:rsid w:val="009C1CBA"/>
    <w:rsid w:val="009C2C1A"/>
    <w:rsid w:val="009C3C03"/>
    <w:rsid w:val="009C408B"/>
    <w:rsid w:val="009C722B"/>
    <w:rsid w:val="009C72C7"/>
    <w:rsid w:val="009D12EE"/>
    <w:rsid w:val="009D166D"/>
    <w:rsid w:val="009D2CBF"/>
    <w:rsid w:val="009D2D44"/>
    <w:rsid w:val="009D3256"/>
    <w:rsid w:val="009D3B46"/>
    <w:rsid w:val="009D7D7A"/>
    <w:rsid w:val="009E0EFE"/>
    <w:rsid w:val="009E1599"/>
    <w:rsid w:val="009E6096"/>
    <w:rsid w:val="009E660E"/>
    <w:rsid w:val="009E727D"/>
    <w:rsid w:val="009F03D7"/>
    <w:rsid w:val="009F1491"/>
    <w:rsid w:val="009F1C4A"/>
    <w:rsid w:val="009F248F"/>
    <w:rsid w:val="009F359A"/>
    <w:rsid w:val="009F5080"/>
    <w:rsid w:val="009F555D"/>
    <w:rsid w:val="009F5A9B"/>
    <w:rsid w:val="009F7100"/>
    <w:rsid w:val="00A02326"/>
    <w:rsid w:val="00A05391"/>
    <w:rsid w:val="00A05BA7"/>
    <w:rsid w:val="00A0611A"/>
    <w:rsid w:val="00A075D8"/>
    <w:rsid w:val="00A1001A"/>
    <w:rsid w:val="00A10CE8"/>
    <w:rsid w:val="00A11523"/>
    <w:rsid w:val="00A1262B"/>
    <w:rsid w:val="00A12D48"/>
    <w:rsid w:val="00A14232"/>
    <w:rsid w:val="00A1796A"/>
    <w:rsid w:val="00A2333E"/>
    <w:rsid w:val="00A27E69"/>
    <w:rsid w:val="00A30360"/>
    <w:rsid w:val="00A30812"/>
    <w:rsid w:val="00A30E3A"/>
    <w:rsid w:val="00A31A49"/>
    <w:rsid w:val="00A36537"/>
    <w:rsid w:val="00A378BC"/>
    <w:rsid w:val="00A40EBD"/>
    <w:rsid w:val="00A42BF3"/>
    <w:rsid w:val="00A42C03"/>
    <w:rsid w:val="00A4687C"/>
    <w:rsid w:val="00A468C6"/>
    <w:rsid w:val="00A47DFE"/>
    <w:rsid w:val="00A50696"/>
    <w:rsid w:val="00A53E23"/>
    <w:rsid w:val="00A54FE9"/>
    <w:rsid w:val="00A62DFC"/>
    <w:rsid w:val="00A6622F"/>
    <w:rsid w:val="00A66ED3"/>
    <w:rsid w:val="00A67010"/>
    <w:rsid w:val="00A70761"/>
    <w:rsid w:val="00A71878"/>
    <w:rsid w:val="00A72318"/>
    <w:rsid w:val="00A7278D"/>
    <w:rsid w:val="00A72F33"/>
    <w:rsid w:val="00A7432E"/>
    <w:rsid w:val="00A746E4"/>
    <w:rsid w:val="00A7660C"/>
    <w:rsid w:val="00A767F6"/>
    <w:rsid w:val="00A76C18"/>
    <w:rsid w:val="00A80683"/>
    <w:rsid w:val="00A838DD"/>
    <w:rsid w:val="00A84188"/>
    <w:rsid w:val="00A86D95"/>
    <w:rsid w:val="00A90707"/>
    <w:rsid w:val="00A91D8A"/>
    <w:rsid w:val="00A95853"/>
    <w:rsid w:val="00A95913"/>
    <w:rsid w:val="00A960A1"/>
    <w:rsid w:val="00AA0156"/>
    <w:rsid w:val="00AA0BBB"/>
    <w:rsid w:val="00AA1E32"/>
    <w:rsid w:val="00AA3C4E"/>
    <w:rsid w:val="00AA4951"/>
    <w:rsid w:val="00AB1C21"/>
    <w:rsid w:val="00AB282E"/>
    <w:rsid w:val="00AB43FF"/>
    <w:rsid w:val="00AB629A"/>
    <w:rsid w:val="00AB65D7"/>
    <w:rsid w:val="00AB72BF"/>
    <w:rsid w:val="00AC154C"/>
    <w:rsid w:val="00AC16AB"/>
    <w:rsid w:val="00AC41A4"/>
    <w:rsid w:val="00AC645E"/>
    <w:rsid w:val="00AC65CE"/>
    <w:rsid w:val="00AC789E"/>
    <w:rsid w:val="00AD2AAA"/>
    <w:rsid w:val="00AD53A8"/>
    <w:rsid w:val="00AD580D"/>
    <w:rsid w:val="00AD6321"/>
    <w:rsid w:val="00AE1EA2"/>
    <w:rsid w:val="00AE352E"/>
    <w:rsid w:val="00AE59AD"/>
    <w:rsid w:val="00AF1211"/>
    <w:rsid w:val="00AF13F4"/>
    <w:rsid w:val="00AF26F0"/>
    <w:rsid w:val="00AF328D"/>
    <w:rsid w:val="00AF4845"/>
    <w:rsid w:val="00B02697"/>
    <w:rsid w:val="00B03D3A"/>
    <w:rsid w:val="00B06DA9"/>
    <w:rsid w:val="00B101A1"/>
    <w:rsid w:val="00B104CE"/>
    <w:rsid w:val="00B10D23"/>
    <w:rsid w:val="00B11B10"/>
    <w:rsid w:val="00B1380D"/>
    <w:rsid w:val="00B1409D"/>
    <w:rsid w:val="00B16A1B"/>
    <w:rsid w:val="00B17DDB"/>
    <w:rsid w:val="00B2205B"/>
    <w:rsid w:val="00B23337"/>
    <w:rsid w:val="00B25EFD"/>
    <w:rsid w:val="00B2663F"/>
    <w:rsid w:val="00B30C61"/>
    <w:rsid w:val="00B30E2C"/>
    <w:rsid w:val="00B32A40"/>
    <w:rsid w:val="00B339B8"/>
    <w:rsid w:val="00B34512"/>
    <w:rsid w:val="00B34C4D"/>
    <w:rsid w:val="00B36AAB"/>
    <w:rsid w:val="00B37937"/>
    <w:rsid w:val="00B41363"/>
    <w:rsid w:val="00B41655"/>
    <w:rsid w:val="00B41853"/>
    <w:rsid w:val="00B4260A"/>
    <w:rsid w:val="00B428FB"/>
    <w:rsid w:val="00B42A47"/>
    <w:rsid w:val="00B42D50"/>
    <w:rsid w:val="00B42E9A"/>
    <w:rsid w:val="00B437B0"/>
    <w:rsid w:val="00B440A9"/>
    <w:rsid w:val="00B50B30"/>
    <w:rsid w:val="00B50ED4"/>
    <w:rsid w:val="00B510E5"/>
    <w:rsid w:val="00B5122C"/>
    <w:rsid w:val="00B52711"/>
    <w:rsid w:val="00B52F84"/>
    <w:rsid w:val="00B5502A"/>
    <w:rsid w:val="00B56993"/>
    <w:rsid w:val="00B56E9B"/>
    <w:rsid w:val="00B641D8"/>
    <w:rsid w:val="00B657DD"/>
    <w:rsid w:val="00B66E23"/>
    <w:rsid w:val="00B718A4"/>
    <w:rsid w:val="00B7455A"/>
    <w:rsid w:val="00B75DC6"/>
    <w:rsid w:val="00B779F2"/>
    <w:rsid w:val="00B81086"/>
    <w:rsid w:val="00B82430"/>
    <w:rsid w:val="00B82A88"/>
    <w:rsid w:val="00B84408"/>
    <w:rsid w:val="00B85973"/>
    <w:rsid w:val="00B94ABE"/>
    <w:rsid w:val="00B954DC"/>
    <w:rsid w:val="00B95705"/>
    <w:rsid w:val="00B96CF6"/>
    <w:rsid w:val="00BA1DEE"/>
    <w:rsid w:val="00BA6D35"/>
    <w:rsid w:val="00BA7737"/>
    <w:rsid w:val="00BB0BA2"/>
    <w:rsid w:val="00BB1BC0"/>
    <w:rsid w:val="00BB1E80"/>
    <w:rsid w:val="00BB2139"/>
    <w:rsid w:val="00BB2DE1"/>
    <w:rsid w:val="00BB56DC"/>
    <w:rsid w:val="00BB5BCC"/>
    <w:rsid w:val="00BB6871"/>
    <w:rsid w:val="00BC3194"/>
    <w:rsid w:val="00BC7BF8"/>
    <w:rsid w:val="00BC7E4D"/>
    <w:rsid w:val="00BD0E20"/>
    <w:rsid w:val="00BD1A43"/>
    <w:rsid w:val="00BD205E"/>
    <w:rsid w:val="00BD6276"/>
    <w:rsid w:val="00BD70B9"/>
    <w:rsid w:val="00BE2759"/>
    <w:rsid w:val="00BE280C"/>
    <w:rsid w:val="00BE48F6"/>
    <w:rsid w:val="00BF0DC7"/>
    <w:rsid w:val="00BF1552"/>
    <w:rsid w:val="00BF1F75"/>
    <w:rsid w:val="00BF231D"/>
    <w:rsid w:val="00BF23F8"/>
    <w:rsid w:val="00BF2DDE"/>
    <w:rsid w:val="00BF54B3"/>
    <w:rsid w:val="00BF5D98"/>
    <w:rsid w:val="00BF7743"/>
    <w:rsid w:val="00BF7FAD"/>
    <w:rsid w:val="00C02C74"/>
    <w:rsid w:val="00C03283"/>
    <w:rsid w:val="00C035BC"/>
    <w:rsid w:val="00C057E4"/>
    <w:rsid w:val="00C05E12"/>
    <w:rsid w:val="00C069F2"/>
    <w:rsid w:val="00C07909"/>
    <w:rsid w:val="00C07EAF"/>
    <w:rsid w:val="00C1042B"/>
    <w:rsid w:val="00C1355A"/>
    <w:rsid w:val="00C16629"/>
    <w:rsid w:val="00C16E7B"/>
    <w:rsid w:val="00C1701D"/>
    <w:rsid w:val="00C17D90"/>
    <w:rsid w:val="00C21DEC"/>
    <w:rsid w:val="00C22DD4"/>
    <w:rsid w:val="00C25B78"/>
    <w:rsid w:val="00C26121"/>
    <w:rsid w:val="00C275FD"/>
    <w:rsid w:val="00C2794F"/>
    <w:rsid w:val="00C31BDE"/>
    <w:rsid w:val="00C33DBD"/>
    <w:rsid w:val="00C34678"/>
    <w:rsid w:val="00C36918"/>
    <w:rsid w:val="00C408B4"/>
    <w:rsid w:val="00C41B12"/>
    <w:rsid w:val="00C44055"/>
    <w:rsid w:val="00C454DA"/>
    <w:rsid w:val="00C50496"/>
    <w:rsid w:val="00C511D3"/>
    <w:rsid w:val="00C51F03"/>
    <w:rsid w:val="00C52CA6"/>
    <w:rsid w:val="00C55B8D"/>
    <w:rsid w:val="00C563CE"/>
    <w:rsid w:val="00C56CAE"/>
    <w:rsid w:val="00C606A7"/>
    <w:rsid w:val="00C61489"/>
    <w:rsid w:val="00C62DC1"/>
    <w:rsid w:val="00C63BF9"/>
    <w:rsid w:val="00C672D2"/>
    <w:rsid w:val="00C7210B"/>
    <w:rsid w:val="00C72B9C"/>
    <w:rsid w:val="00C73DBB"/>
    <w:rsid w:val="00C800C2"/>
    <w:rsid w:val="00C804D9"/>
    <w:rsid w:val="00C811B0"/>
    <w:rsid w:val="00C82C2D"/>
    <w:rsid w:val="00C82EB8"/>
    <w:rsid w:val="00C83521"/>
    <w:rsid w:val="00C84340"/>
    <w:rsid w:val="00C85BEA"/>
    <w:rsid w:val="00C85BF9"/>
    <w:rsid w:val="00C86AC5"/>
    <w:rsid w:val="00C87AC0"/>
    <w:rsid w:val="00C87F68"/>
    <w:rsid w:val="00C90731"/>
    <w:rsid w:val="00C90CC0"/>
    <w:rsid w:val="00C92416"/>
    <w:rsid w:val="00C9573E"/>
    <w:rsid w:val="00C968DB"/>
    <w:rsid w:val="00C96BA1"/>
    <w:rsid w:val="00CA0A93"/>
    <w:rsid w:val="00CA1190"/>
    <w:rsid w:val="00CA61DD"/>
    <w:rsid w:val="00CA708D"/>
    <w:rsid w:val="00CA7407"/>
    <w:rsid w:val="00CB115C"/>
    <w:rsid w:val="00CB189E"/>
    <w:rsid w:val="00CB266A"/>
    <w:rsid w:val="00CB29E7"/>
    <w:rsid w:val="00CB4212"/>
    <w:rsid w:val="00CB4E71"/>
    <w:rsid w:val="00CB59F6"/>
    <w:rsid w:val="00CB5CB4"/>
    <w:rsid w:val="00CB5F6A"/>
    <w:rsid w:val="00CB6A15"/>
    <w:rsid w:val="00CC2549"/>
    <w:rsid w:val="00CC2599"/>
    <w:rsid w:val="00CC3010"/>
    <w:rsid w:val="00CC643B"/>
    <w:rsid w:val="00CC72DD"/>
    <w:rsid w:val="00CD0351"/>
    <w:rsid w:val="00CD10DA"/>
    <w:rsid w:val="00CD2859"/>
    <w:rsid w:val="00CD5730"/>
    <w:rsid w:val="00CD57F8"/>
    <w:rsid w:val="00CD7981"/>
    <w:rsid w:val="00CE0FB8"/>
    <w:rsid w:val="00CE1FAA"/>
    <w:rsid w:val="00CE2025"/>
    <w:rsid w:val="00CE2B61"/>
    <w:rsid w:val="00CF02D3"/>
    <w:rsid w:val="00CF0DB0"/>
    <w:rsid w:val="00CF20BD"/>
    <w:rsid w:val="00CF3184"/>
    <w:rsid w:val="00CF43D4"/>
    <w:rsid w:val="00CF47D0"/>
    <w:rsid w:val="00D006F4"/>
    <w:rsid w:val="00D02DC5"/>
    <w:rsid w:val="00D030B2"/>
    <w:rsid w:val="00D043BF"/>
    <w:rsid w:val="00D04903"/>
    <w:rsid w:val="00D059BD"/>
    <w:rsid w:val="00D06774"/>
    <w:rsid w:val="00D06784"/>
    <w:rsid w:val="00D06D64"/>
    <w:rsid w:val="00D1070F"/>
    <w:rsid w:val="00D11786"/>
    <w:rsid w:val="00D11D6A"/>
    <w:rsid w:val="00D12D76"/>
    <w:rsid w:val="00D17D5E"/>
    <w:rsid w:val="00D2082A"/>
    <w:rsid w:val="00D2703E"/>
    <w:rsid w:val="00D276F2"/>
    <w:rsid w:val="00D27AFD"/>
    <w:rsid w:val="00D27C2D"/>
    <w:rsid w:val="00D30182"/>
    <w:rsid w:val="00D31A18"/>
    <w:rsid w:val="00D325EC"/>
    <w:rsid w:val="00D333D9"/>
    <w:rsid w:val="00D33447"/>
    <w:rsid w:val="00D33604"/>
    <w:rsid w:val="00D348E4"/>
    <w:rsid w:val="00D34FC1"/>
    <w:rsid w:val="00D42CBD"/>
    <w:rsid w:val="00D43E6E"/>
    <w:rsid w:val="00D43E9A"/>
    <w:rsid w:val="00D44DE4"/>
    <w:rsid w:val="00D46C2F"/>
    <w:rsid w:val="00D4767D"/>
    <w:rsid w:val="00D5346F"/>
    <w:rsid w:val="00D5512A"/>
    <w:rsid w:val="00D57658"/>
    <w:rsid w:val="00D60259"/>
    <w:rsid w:val="00D6147E"/>
    <w:rsid w:val="00D623FD"/>
    <w:rsid w:val="00D6381B"/>
    <w:rsid w:val="00D63CD3"/>
    <w:rsid w:val="00D64616"/>
    <w:rsid w:val="00D672E1"/>
    <w:rsid w:val="00D674B4"/>
    <w:rsid w:val="00D707D0"/>
    <w:rsid w:val="00D72223"/>
    <w:rsid w:val="00D72F13"/>
    <w:rsid w:val="00D741DE"/>
    <w:rsid w:val="00D743FA"/>
    <w:rsid w:val="00D76B9F"/>
    <w:rsid w:val="00D77946"/>
    <w:rsid w:val="00D77A71"/>
    <w:rsid w:val="00D80CB2"/>
    <w:rsid w:val="00D81A26"/>
    <w:rsid w:val="00D8368D"/>
    <w:rsid w:val="00D85B5D"/>
    <w:rsid w:val="00D8613D"/>
    <w:rsid w:val="00D86B54"/>
    <w:rsid w:val="00D86DE0"/>
    <w:rsid w:val="00D926ED"/>
    <w:rsid w:val="00D929DA"/>
    <w:rsid w:val="00D95607"/>
    <w:rsid w:val="00D95DF0"/>
    <w:rsid w:val="00DA1E21"/>
    <w:rsid w:val="00DA2C9B"/>
    <w:rsid w:val="00DA3167"/>
    <w:rsid w:val="00DA46B4"/>
    <w:rsid w:val="00DA4A12"/>
    <w:rsid w:val="00DA57CA"/>
    <w:rsid w:val="00DA78DA"/>
    <w:rsid w:val="00DB125C"/>
    <w:rsid w:val="00DB2433"/>
    <w:rsid w:val="00DB3932"/>
    <w:rsid w:val="00DB4ED3"/>
    <w:rsid w:val="00DB50C9"/>
    <w:rsid w:val="00DB67C5"/>
    <w:rsid w:val="00DC2939"/>
    <w:rsid w:val="00DD0691"/>
    <w:rsid w:val="00DD0B24"/>
    <w:rsid w:val="00DD0BFB"/>
    <w:rsid w:val="00DD438F"/>
    <w:rsid w:val="00DD6A62"/>
    <w:rsid w:val="00DD739C"/>
    <w:rsid w:val="00DE019C"/>
    <w:rsid w:val="00DE2A88"/>
    <w:rsid w:val="00DE3083"/>
    <w:rsid w:val="00DE37E0"/>
    <w:rsid w:val="00DE5F87"/>
    <w:rsid w:val="00DE6329"/>
    <w:rsid w:val="00DF0B1A"/>
    <w:rsid w:val="00DF1DB0"/>
    <w:rsid w:val="00DF538B"/>
    <w:rsid w:val="00DF6637"/>
    <w:rsid w:val="00DF6AEB"/>
    <w:rsid w:val="00DF7CA7"/>
    <w:rsid w:val="00E00108"/>
    <w:rsid w:val="00E010BB"/>
    <w:rsid w:val="00E0245F"/>
    <w:rsid w:val="00E10848"/>
    <w:rsid w:val="00E116D9"/>
    <w:rsid w:val="00E1217B"/>
    <w:rsid w:val="00E13633"/>
    <w:rsid w:val="00E172A4"/>
    <w:rsid w:val="00E2115A"/>
    <w:rsid w:val="00E235BB"/>
    <w:rsid w:val="00E24166"/>
    <w:rsid w:val="00E319F6"/>
    <w:rsid w:val="00E32B4E"/>
    <w:rsid w:val="00E33074"/>
    <w:rsid w:val="00E3373E"/>
    <w:rsid w:val="00E363F9"/>
    <w:rsid w:val="00E37DF2"/>
    <w:rsid w:val="00E405F7"/>
    <w:rsid w:val="00E41919"/>
    <w:rsid w:val="00E41BCB"/>
    <w:rsid w:val="00E43BAE"/>
    <w:rsid w:val="00E44F5A"/>
    <w:rsid w:val="00E4710D"/>
    <w:rsid w:val="00E52D74"/>
    <w:rsid w:val="00E55862"/>
    <w:rsid w:val="00E57115"/>
    <w:rsid w:val="00E57299"/>
    <w:rsid w:val="00E57F26"/>
    <w:rsid w:val="00E57FA6"/>
    <w:rsid w:val="00E60F60"/>
    <w:rsid w:val="00E62832"/>
    <w:rsid w:val="00E631F3"/>
    <w:rsid w:val="00E65DB2"/>
    <w:rsid w:val="00E66ED8"/>
    <w:rsid w:val="00E670D8"/>
    <w:rsid w:val="00E72CD1"/>
    <w:rsid w:val="00E72DF1"/>
    <w:rsid w:val="00E73282"/>
    <w:rsid w:val="00E740E7"/>
    <w:rsid w:val="00E80C39"/>
    <w:rsid w:val="00E8118D"/>
    <w:rsid w:val="00E82A2C"/>
    <w:rsid w:val="00E854F9"/>
    <w:rsid w:val="00E85CB1"/>
    <w:rsid w:val="00E86A55"/>
    <w:rsid w:val="00E90BF1"/>
    <w:rsid w:val="00E90C15"/>
    <w:rsid w:val="00E91090"/>
    <w:rsid w:val="00E91B53"/>
    <w:rsid w:val="00E935CD"/>
    <w:rsid w:val="00E95507"/>
    <w:rsid w:val="00E96E93"/>
    <w:rsid w:val="00E97971"/>
    <w:rsid w:val="00EA033A"/>
    <w:rsid w:val="00EA07A4"/>
    <w:rsid w:val="00EA0856"/>
    <w:rsid w:val="00EA220E"/>
    <w:rsid w:val="00EA2625"/>
    <w:rsid w:val="00EA33B2"/>
    <w:rsid w:val="00EA4ABC"/>
    <w:rsid w:val="00EA4CC6"/>
    <w:rsid w:val="00EA6C91"/>
    <w:rsid w:val="00EA72C5"/>
    <w:rsid w:val="00EB289E"/>
    <w:rsid w:val="00EB47B8"/>
    <w:rsid w:val="00EB59E1"/>
    <w:rsid w:val="00EB62B0"/>
    <w:rsid w:val="00EB632B"/>
    <w:rsid w:val="00EB65F7"/>
    <w:rsid w:val="00EB760B"/>
    <w:rsid w:val="00EC0278"/>
    <w:rsid w:val="00EC0D55"/>
    <w:rsid w:val="00EC5268"/>
    <w:rsid w:val="00EC72DD"/>
    <w:rsid w:val="00EC75B2"/>
    <w:rsid w:val="00ED249E"/>
    <w:rsid w:val="00ED2B56"/>
    <w:rsid w:val="00ED3967"/>
    <w:rsid w:val="00ED3D72"/>
    <w:rsid w:val="00ED5925"/>
    <w:rsid w:val="00ED7928"/>
    <w:rsid w:val="00EE358A"/>
    <w:rsid w:val="00EE5616"/>
    <w:rsid w:val="00EE62A5"/>
    <w:rsid w:val="00EE7943"/>
    <w:rsid w:val="00EF0E3A"/>
    <w:rsid w:val="00EF383A"/>
    <w:rsid w:val="00EF4403"/>
    <w:rsid w:val="00EF5777"/>
    <w:rsid w:val="00EF67A9"/>
    <w:rsid w:val="00EF70E9"/>
    <w:rsid w:val="00EF784B"/>
    <w:rsid w:val="00EF7D43"/>
    <w:rsid w:val="00F00199"/>
    <w:rsid w:val="00F0091F"/>
    <w:rsid w:val="00F00B2A"/>
    <w:rsid w:val="00F00EC3"/>
    <w:rsid w:val="00F039F5"/>
    <w:rsid w:val="00F0517B"/>
    <w:rsid w:val="00F07D71"/>
    <w:rsid w:val="00F10545"/>
    <w:rsid w:val="00F11EB5"/>
    <w:rsid w:val="00F12AB9"/>
    <w:rsid w:val="00F150BC"/>
    <w:rsid w:val="00F1776E"/>
    <w:rsid w:val="00F17BB0"/>
    <w:rsid w:val="00F22E37"/>
    <w:rsid w:val="00F231A7"/>
    <w:rsid w:val="00F24AC3"/>
    <w:rsid w:val="00F27AC5"/>
    <w:rsid w:val="00F3053D"/>
    <w:rsid w:val="00F32871"/>
    <w:rsid w:val="00F3438B"/>
    <w:rsid w:val="00F34D4B"/>
    <w:rsid w:val="00F378F2"/>
    <w:rsid w:val="00F416BD"/>
    <w:rsid w:val="00F4260A"/>
    <w:rsid w:val="00F430C3"/>
    <w:rsid w:val="00F4330D"/>
    <w:rsid w:val="00F436FA"/>
    <w:rsid w:val="00F44163"/>
    <w:rsid w:val="00F445B7"/>
    <w:rsid w:val="00F503C5"/>
    <w:rsid w:val="00F50804"/>
    <w:rsid w:val="00F512DF"/>
    <w:rsid w:val="00F5295C"/>
    <w:rsid w:val="00F53832"/>
    <w:rsid w:val="00F55D95"/>
    <w:rsid w:val="00F568C5"/>
    <w:rsid w:val="00F57F6B"/>
    <w:rsid w:val="00F60438"/>
    <w:rsid w:val="00F607EF"/>
    <w:rsid w:val="00F615F9"/>
    <w:rsid w:val="00F61C71"/>
    <w:rsid w:val="00F631E0"/>
    <w:rsid w:val="00F63ACE"/>
    <w:rsid w:val="00F65573"/>
    <w:rsid w:val="00F65B3A"/>
    <w:rsid w:val="00F7107F"/>
    <w:rsid w:val="00F71F82"/>
    <w:rsid w:val="00F74255"/>
    <w:rsid w:val="00F74E01"/>
    <w:rsid w:val="00F753F8"/>
    <w:rsid w:val="00F8083B"/>
    <w:rsid w:val="00F81373"/>
    <w:rsid w:val="00F816A0"/>
    <w:rsid w:val="00F83511"/>
    <w:rsid w:val="00F850BC"/>
    <w:rsid w:val="00F86792"/>
    <w:rsid w:val="00F872F3"/>
    <w:rsid w:val="00F87F6B"/>
    <w:rsid w:val="00F9400C"/>
    <w:rsid w:val="00F94214"/>
    <w:rsid w:val="00F94CA8"/>
    <w:rsid w:val="00F9539B"/>
    <w:rsid w:val="00F953EC"/>
    <w:rsid w:val="00F96DE5"/>
    <w:rsid w:val="00F9773F"/>
    <w:rsid w:val="00FA02A6"/>
    <w:rsid w:val="00FA0446"/>
    <w:rsid w:val="00FA1485"/>
    <w:rsid w:val="00FA3EE5"/>
    <w:rsid w:val="00FA7844"/>
    <w:rsid w:val="00FB7D07"/>
    <w:rsid w:val="00FC231B"/>
    <w:rsid w:val="00FC2DE8"/>
    <w:rsid w:val="00FC469A"/>
    <w:rsid w:val="00FC519D"/>
    <w:rsid w:val="00FC739D"/>
    <w:rsid w:val="00FC7CD4"/>
    <w:rsid w:val="00FD08A4"/>
    <w:rsid w:val="00FD127D"/>
    <w:rsid w:val="00FD145F"/>
    <w:rsid w:val="00FD477D"/>
    <w:rsid w:val="00FD540B"/>
    <w:rsid w:val="00FD6E8D"/>
    <w:rsid w:val="00FD756D"/>
    <w:rsid w:val="00FE0CF2"/>
    <w:rsid w:val="00FE1BA8"/>
    <w:rsid w:val="00FE347E"/>
    <w:rsid w:val="00FE3E7E"/>
    <w:rsid w:val="00FF091B"/>
    <w:rsid w:val="00FF17E8"/>
    <w:rsid w:val="00FF1939"/>
    <w:rsid w:val="00FF1BEB"/>
    <w:rsid w:val="00FF1FC7"/>
    <w:rsid w:val="00FF4CB0"/>
    <w:rsid w:val="00FF4E67"/>
    <w:rsid w:val="00FF5121"/>
    <w:rsid w:val="00FF55E3"/>
    <w:rsid w:val="00FF6347"/>
    <w:rsid w:val="14B73F8E"/>
    <w:rsid w:val="24A315B5"/>
    <w:rsid w:val="50235466"/>
    <w:rsid w:val="52ACFAC8"/>
    <w:rsid w:val="6DC95A06"/>
    <w:rsid w:val="79619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6E0A47"/>
  <w15:chartTrackingRefBased/>
  <w15:docId w15:val="{64C73A13-7718-46C6-BCAB-0D18815A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039F5"/>
    <w:rPr>
      <w:rFonts w:ascii="Calibri" w:hAnsi="Calibri"/>
      <w:szCs w:val="24"/>
      <w:lang w:val="de-AT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57115"/>
    <w:rPr>
      <w:color w:val="0000FF"/>
      <w:u w:val="single"/>
    </w:rPr>
  </w:style>
  <w:style w:type="paragraph" w:styleId="Kopfzeile">
    <w:name w:val="header"/>
    <w:basedOn w:val="Standard"/>
    <w:rsid w:val="006C11F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C11F4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DD6A62"/>
    <w:pPr>
      <w:ind w:left="708"/>
    </w:pPr>
  </w:style>
  <w:style w:type="paragraph" w:customStyle="1" w:styleId="Default">
    <w:name w:val="Default"/>
    <w:rsid w:val="00CB115C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de-AT" w:eastAsia="de-AT"/>
    </w:rPr>
  </w:style>
  <w:style w:type="paragraph" w:customStyle="1" w:styleId="Frage">
    <w:name w:val="Frage"/>
    <w:basedOn w:val="Standard"/>
    <w:next w:val="Standard"/>
    <w:qFormat/>
    <w:rsid w:val="00320F71"/>
    <w:pPr>
      <w:shd w:val="clear" w:color="auto" w:fill="BFBFBF"/>
      <w:autoSpaceDE w:val="0"/>
      <w:autoSpaceDN w:val="0"/>
      <w:adjustRightInd w:val="0"/>
      <w:jc w:val="both"/>
    </w:pPr>
    <w:rPr>
      <w:lang w:val="en-US"/>
    </w:rPr>
  </w:style>
  <w:style w:type="paragraph" w:styleId="Beschriftung">
    <w:name w:val="caption"/>
    <w:basedOn w:val="Standard"/>
    <w:next w:val="Standard"/>
    <w:unhideWhenUsed/>
    <w:qFormat/>
    <w:rsid w:val="00DB2433"/>
    <w:pPr>
      <w:jc w:val="center"/>
    </w:pPr>
    <w:rPr>
      <w:b/>
      <w:bCs/>
      <w:szCs w:val="20"/>
    </w:rPr>
  </w:style>
  <w:style w:type="character" w:styleId="Kommentarzeichen">
    <w:name w:val="annotation reference"/>
    <w:rsid w:val="0032225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2225C"/>
    <w:rPr>
      <w:szCs w:val="20"/>
    </w:rPr>
  </w:style>
  <w:style w:type="character" w:customStyle="1" w:styleId="KommentartextZchn">
    <w:name w:val="Kommentartext Zchn"/>
    <w:link w:val="Kommentartext"/>
    <w:rsid w:val="0032225C"/>
    <w:rPr>
      <w:rFonts w:ascii="Calibri" w:hAnsi="Calibri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32225C"/>
    <w:rPr>
      <w:b/>
      <w:bCs/>
    </w:rPr>
  </w:style>
  <w:style w:type="character" w:customStyle="1" w:styleId="KommentarthemaZchn">
    <w:name w:val="Kommentarthema Zchn"/>
    <w:link w:val="Kommentarthema"/>
    <w:rsid w:val="0032225C"/>
    <w:rPr>
      <w:rFonts w:ascii="Calibri" w:hAnsi="Calibri"/>
      <w:b/>
      <w:bCs/>
      <w:lang w:val="de-DE" w:eastAsia="de-DE"/>
    </w:rPr>
  </w:style>
  <w:style w:type="paragraph" w:styleId="Sprechblasentext">
    <w:name w:val="Balloon Text"/>
    <w:basedOn w:val="Standard"/>
    <w:link w:val="SprechblasentextZchn"/>
    <w:rsid w:val="0032225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32225C"/>
    <w:rPr>
      <w:rFonts w:ascii="Segoe UI" w:hAnsi="Segoe UI" w:cs="Segoe UI"/>
      <w:sz w:val="18"/>
      <w:szCs w:val="18"/>
      <w:lang w:val="de-DE" w:eastAsia="de-DE"/>
    </w:rPr>
  </w:style>
  <w:style w:type="paragraph" w:styleId="berarbeitung">
    <w:name w:val="Revision"/>
    <w:hidden/>
    <w:uiPriority w:val="99"/>
    <w:semiHidden/>
    <w:rsid w:val="00665BEA"/>
    <w:rPr>
      <w:rFonts w:ascii="Calibri" w:hAnsi="Calibri"/>
      <w:szCs w:val="24"/>
      <w:lang w:val="de-AT" w:eastAsia="de-DE"/>
    </w:rPr>
  </w:style>
  <w:style w:type="character" w:styleId="BesuchterLink">
    <w:name w:val="FollowedHyperlink"/>
    <w:rsid w:val="000336BD"/>
    <w:rPr>
      <w:color w:val="954F72"/>
      <w:u w:val="single"/>
    </w:rPr>
  </w:style>
  <w:style w:type="character" w:customStyle="1" w:styleId="apple-converted-space">
    <w:name w:val="apple-converted-space"/>
    <w:rsid w:val="00CB5F6A"/>
  </w:style>
  <w:style w:type="character" w:styleId="NichtaufgelsteErwhnung">
    <w:name w:val="Unresolved Mention"/>
    <w:basedOn w:val="Absatz-Standardschriftart"/>
    <w:uiPriority w:val="99"/>
    <w:semiHidden/>
    <w:unhideWhenUsed/>
    <w:rsid w:val="00D11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mer.sz-ybbs.local/rdweb/feed/webfeed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omer.sz-ybbs.local/RDW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l\vorlage_uebu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1E68D1-42B4-41E6-AB60-BB089FBF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vorlage_uebung.dot</Template>
  <TotalTime>0</TotalTime>
  <Pages>3</Pages>
  <Words>811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Aufgabe: Erstellung einer übersichtlichen Dokumentation für ein umfangreiches C# Softwareprojekt</vt:lpstr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Aufgabe: Erstellung einer übersichtlichen Dokumentation für ein umfangreiches C# Softwareprojekt</dc:title>
  <dc:subject/>
  <dc:creator/>
  <cp:keywords/>
  <cp:lastModifiedBy>Brachinger Andreas</cp:lastModifiedBy>
  <cp:revision>1203</cp:revision>
  <cp:lastPrinted>2017-03-14T23:58:00Z</cp:lastPrinted>
  <dcterms:created xsi:type="dcterms:W3CDTF">2018-12-19T08:16:00Z</dcterms:created>
  <dcterms:modified xsi:type="dcterms:W3CDTF">2020-03-27T10:08:00Z</dcterms:modified>
</cp:coreProperties>
</file>