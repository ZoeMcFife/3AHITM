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5CE0" w14:textId="06E0EEA4" w:rsidR="00584206" w:rsidRPr="00BB0BA2" w:rsidRDefault="0032225C" w:rsidP="00584206">
      <w:pPr>
        <w:pStyle w:val="Frage"/>
        <w:rPr>
          <w:lang w:val="de-AT"/>
        </w:rPr>
      </w:pPr>
      <w:commentRangeStart w:id="0"/>
      <w:commentRangeEnd w:id="0"/>
      <w:r w:rsidRPr="00BB0BA2">
        <w:rPr>
          <w:rStyle w:val="CommentReference"/>
          <w:lang w:val="de-AT"/>
        </w:rPr>
        <w:commentReference w:id="0"/>
      </w:r>
      <w:r w:rsidR="00430EB9">
        <w:rPr>
          <w:lang w:val="de-AT"/>
        </w:rPr>
        <w:t>v</w:t>
      </w:r>
      <w:r w:rsidR="00584206" w:rsidRPr="00BB0BA2">
        <w:rPr>
          <w:lang w:val="de-AT"/>
        </w:rPr>
        <w:t>Wiederholen Sie aus der Theorie:</w:t>
      </w:r>
    </w:p>
    <w:p w14:paraId="7451DEEE" w14:textId="77777777" w:rsidR="00584206" w:rsidRPr="00BB0BA2" w:rsidRDefault="0016497D" w:rsidP="0016497D">
      <w:pPr>
        <w:pStyle w:val="Frage"/>
        <w:rPr>
          <w:lang w:val="de-AT"/>
        </w:rPr>
      </w:pPr>
      <w:r w:rsidRPr="00BB0BA2">
        <w:rPr>
          <w:lang w:val="de-AT"/>
        </w:rPr>
        <w:t>Welchen Zweck hat DFS?</w:t>
      </w:r>
    </w:p>
    <w:p w14:paraId="03E23D56" w14:textId="77777777" w:rsidR="00761EDF" w:rsidRPr="00BB0BA2" w:rsidRDefault="00761EDF" w:rsidP="00761EDF">
      <w:pPr>
        <w:pStyle w:val="Frage"/>
        <w:rPr>
          <w:lang w:val="de-AT"/>
        </w:rPr>
      </w:pPr>
      <w:r w:rsidRPr="00BB0BA2">
        <w:rPr>
          <w:lang w:val="de-AT"/>
        </w:rPr>
        <w:t xml:space="preserve">Wann würden Sie DFS </w:t>
      </w:r>
      <w:r w:rsidR="00306256" w:rsidRPr="00BB0BA2">
        <w:rPr>
          <w:lang w:val="de-AT"/>
        </w:rPr>
        <w:t>einsetzen</w:t>
      </w:r>
      <w:r w:rsidRPr="00BB0BA2">
        <w:rPr>
          <w:lang w:val="de-AT"/>
        </w:rPr>
        <w:t>?</w:t>
      </w:r>
    </w:p>
    <w:p w14:paraId="1957BCE0" w14:textId="77777777" w:rsidR="0016497D" w:rsidRPr="00BB0BA2" w:rsidRDefault="0016497D" w:rsidP="0016497D">
      <w:pPr>
        <w:pStyle w:val="Frage"/>
        <w:rPr>
          <w:lang w:val="de-AT"/>
        </w:rPr>
      </w:pPr>
      <w:r w:rsidRPr="00BB0BA2">
        <w:rPr>
          <w:lang w:val="de-AT"/>
        </w:rPr>
        <w:t>Was ist ein DFS Namespace?</w:t>
      </w:r>
    </w:p>
    <w:p w14:paraId="55F58C6E" w14:textId="77777777" w:rsidR="0016497D" w:rsidRPr="00BB0BA2" w:rsidRDefault="0016497D" w:rsidP="0016497D">
      <w:pPr>
        <w:pStyle w:val="Frage"/>
        <w:rPr>
          <w:lang w:val="de-AT"/>
        </w:rPr>
      </w:pPr>
      <w:r w:rsidRPr="00BB0BA2">
        <w:rPr>
          <w:lang w:val="de-AT"/>
        </w:rPr>
        <w:t>Was ist die DFS Replication?</w:t>
      </w:r>
    </w:p>
    <w:p w14:paraId="4819347F" w14:textId="77777777" w:rsidR="0016497D" w:rsidRPr="00BB0BA2" w:rsidRDefault="0016497D" w:rsidP="0016497D">
      <w:pPr>
        <w:pStyle w:val="Frage"/>
        <w:rPr>
          <w:lang w:val="de-AT"/>
        </w:rPr>
      </w:pPr>
      <w:r w:rsidRPr="00BB0BA2">
        <w:rPr>
          <w:lang w:val="de-AT"/>
        </w:rPr>
        <w:t>Was ist ein Folder / Folder Target?</w:t>
      </w:r>
    </w:p>
    <w:p w14:paraId="09FFD27E" w14:textId="77777777" w:rsidR="0016497D" w:rsidRPr="00BB0BA2" w:rsidRDefault="0016497D" w:rsidP="00584206"/>
    <w:p w14:paraId="363AE3E5" w14:textId="77777777" w:rsidR="00C1042B" w:rsidRPr="00BB0BA2" w:rsidRDefault="00C1042B" w:rsidP="00C1042B">
      <w:pPr>
        <w:pStyle w:val="Frage"/>
        <w:rPr>
          <w:lang w:val="de-AT"/>
        </w:rPr>
      </w:pPr>
      <w:r w:rsidRPr="00BB0BA2">
        <w:rPr>
          <w:lang w:val="de-AT"/>
        </w:rPr>
        <w:t xml:space="preserve">Server </w:t>
      </w:r>
      <w:r w:rsidR="00AF26F0">
        <w:rPr>
          <w:lang w:val="de-AT"/>
        </w:rPr>
        <w:t xml:space="preserve">2 </w:t>
      </w:r>
      <w:r w:rsidRPr="00BB0BA2">
        <w:rPr>
          <w:lang w:val="de-AT"/>
        </w:rPr>
        <w:t>einrichten</w:t>
      </w:r>
    </w:p>
    <w:p w14:paraId="0C45A3E8" w14:textId="77777777" w:rsidR="00C1042B" w:rsidRPr="00BB0BA2" w:rsidRDefault="00C1042B" w:rsidP="00C1042B"/>
    <w:p w14:paraId="66ADBB58" w14:textId="68B4C8F4" w:rsidR="00715EC7" w:rsidRPr="00BB0BA2" w:rsidRDefault="6F6B156B" w:rsidP="00715EC7">
      <w:pPr>
        <w:numPr>
          <w:ilvl w:val="0"/>
          <w:numId w:val="33"/>
        </w:numPr>
      </w:pPr>
      <w:r>
        <w:t>Nehmen Sie einen 2. Windows Server 2016 in Betrieb:</w:t>
      </w:r>
    </w:p>
    <w:p w14:paraId="31F9046C" w14:textId="5C117CE6" w:rsidR="00715EC7" w:rsidRPr="00BB0BA2" w:rsidRDefault="6F6B156B" w:rsidP="00715EC7">
      <w:pPr>
        <w:numPr>
          <w:ilvl w:val="0"/>
          <w:numId w:val="34"/>
        </w:numPr>
      </w:pPr>
      <w:r>
        <w:t>Hostname: MARGE</w:t>
      </w:r>
    </w:p>
    <w:p w14:paraId="392B7AD4" w14:textId="5548CD6A" w:rsidR="00397D0C" w:rsidRPr="00BB0BA2" w:rsidRDefault="6F6B156B" w:rsidP="00715EC7">
      <w:pPr>
        <w:numPr>
          <w:ilvl w:val="0"/>
          <w:numId w:val="34"/>
        </w:numPr>
      </w:pPr>
      <w:r>
        <w:t>IP: 192.168.1.2 / 24</w:t>
      </w:r>
    </w:p>
    <w:p w14:paraId="5413D774" w14:textId="146627C6" w:rsidR="00F631E0" w:rsidRPr="00BB0BA2" w:rsidRDefault="6F6B156B" w:rsidP="00715EC7">
      <w:pPr>
        <w:numPr>
          <w:ilvl w:val="0"/>
          <w:numId w:val="34"/>
        </w:numPr>
      </w:pPr>
      <w:r>
        <w:t>DNS Server: 192.168.1.1</w:t>
      </w:r>
    </w:p>
    <w:p w14:paraId="183D5F13" w14:textId="77777777" w:rsidR="00397D0C" w:rsidRPr="00BB0BA2" w:rsidRDefault="7CE92641" w:rsidP="00715EC7">
      <w:pPr>
        <w:numPr>
          <w:ilvl w:val="0"/>
          <w:numId w:val="34"/>
        </w:numPr>
      </w:pPr>
      <w:r>
        <w:t xml:space="preserve">In die Domäne </w:t>
      </w:r>
      <w:proofErr w:type="spellStart"/>
      <w:r>
        <w:t>sz-ybbs.local</w:t>
      </w:r>
      <w:proofErr w:type="spellEnd"/>
      <w:r>
        <w:t xml:space="preserve"> einfügen</w:t>
      </w:r>
    </w:p>
    <w:p w14:paraId="5E7A68E3" w14:textId="140B4C6E" w:rsidR="7CE92641" w:rsidRDefault="7CE92641" w:rsidP="7CE92641">
      <w:pPr>
        <w:numPr>
          <w:ilvl w:val="0"/>
          <w:numId w:val="34"/>
        </w:numPr>
      </w:pPr>
      <w:r>
        <w:t>Installieren Sie auf MARGE die beiden DFS Rollen</w:t>
      </w:r>
    </w:p>
    <w:p w14:paraId="7CE2247C" w14:textId="78C22EEB" w:rsidR="7CE92641" w:rsidRDefault="7CE92641" w:rsidP="7CE92641">
      <w:pPr>
        <w:numPr>
          <w:ilvl w:val="1"/>
          <w:numId w:val="34"/>
        </w:numPr>
      </w:pPr>
      <w:r>
        <w:t>DFS-Namespaces</w:t>
      </w:r>
    </w:p>
    <w:p w14:paraId="19B7B9D7" w14:textId="77777777" w:rsidR="7CE92641" w:rsidRDefault="7CE92641" w:rsidP="7CE92641">
      <w:pPr>
        <w:pStyle w:val="ListParagraph"/>
        <w:numPr>
          <w:ilvl w:val="1"/>
          <w:numId w:val="34"/>
        </w:numPr>
      </w:pPr>
      <w:r>
        <w:t>DFS-Replication</w:t>
      </w:r>
    </w:p>
    <w:p w14:paraId="05751EE4" w14:textId="77777777" w:rsidR="00F631E0" w:rsidRPr="00BB0BA2" w:rsidRDefault="00F631E0" w:rsidP="00715EC7">
      <w:pPr>
        <w:numPr>
          <w:ilvl w:val="0"/>
          <w:numId w:val="34"/>
        </w:numPr>
      </w:pPr>
      <w:r w:rsidRPr="00BB0BA2">
        <w:t xml:space="preserve">Legen Sie einen Ordner </w:t>
      </w:r>
      <w:r w:rsidR="006F4A1F" w:rsidRPr="00BB0BA2">
        <w:t>„</w:t>
      </w:r>
      <w:proofErr w:type="spellStart"/>
      <w:r w:rsidR="006F4A1F" w:rsidRPr="00BB0BA2">
        <w:t>DFSRoots</w:t>
      </w:r>
      <w:proofErr w:type="spellEnd"/>
      <w:r w:rsidR="006F4A1F" w:rsidRPr="00BB0BA2">
        <w:t>“ auf einem Laufwerk mit ausreichend Platz an.</w:t>
      </w:r>
    </w:p>
    <w:p w14:paraId="792ED323" w14:textId="77777777" w:rsidR="00715EC7" w:rsidRPr="00BB0BA2" w:rsidRDefault="00715EC7" w:rsidP="00584206"/>
    <w:p w14:paraId="1466DC67" w14:textId="77777777" w:rsidR="00C1042B" w:rsidRPr="00BB0BA2" w:rsidRDefault="00C1042B" w:rsidP="00C1042B">
      <w:pPr>
        <w:pStyle w:val="Frage"/>
        <w:rPr>
          <w:lang w:val="de-AT"/>
        </w:rPr>
      </w:pPr>
      <w:r w:rsidRPr="00BB0BA2">
        <w:rPr>
          <w:lang w:val="de-AT"/>
        </w:rPr>
        <w:t>Hauptserver konfigurieren</w:t>
      </w:r>
      <w:r w:rsidR="00153413" w:rsidRPr="00BB0BA2">
        <w:rPr>
          <w:lang w:val="de-AT"/>
        </w:rPr>
        <w:t xml:space="preserve"> und Namespace einrichten</w:t>
      </w:r>
    </w:p>
    <w:p w14:paraId="49222A78" w14:textId="5CD953D2" w:rsidR="006A21A8" w:rsidRPr="00BB0BA2" w:rsidRDefault="6F6B156B" w:rsidP="00584206">
      <w:r>
        <w:t>Alle weiteren Punkte sind nur auf HOMER durchzuführen.</w:t>
      </w:r>
    </w:p>
    <w:p w14:paraId="3EC40946" w14:textId="77777777" w:rsidR="006A21A8" w:rsidRPr="00BB0BA2" w:rsidRDefault="006A21A8" w:rsidP="00584206"/>
    <w:p w14:paraId="01A48771" w14:textId="77777777" w:rsidR="0016497D" w:rsidRPr="00BB0BA2" w:rsidRDefault="00516AFC" w:rsidP="00516AFC">
      <w:pPr>
        <w:numPr>
          <w:ilvl w:val="0"/>
          <w:numId w:val="33"/>
        </w:numPr>
      </w:pPr>
      <w:r w:rsidRPr="00BB0BA2">
        <w:t>Installieren Sie die beiden Rollen (Unterpunkte in Datei- und Speicherdienste)</w:t>
      </w:r>
    </w:p>
    <w:p w14:paraId="1FECB8B1" w14:textId="77777777" w:rsidR="00516AFC" w:rsidRPr="00BB0BA2" w:rsidRDefault="00516AFC" w:rsidP="00516AFC">
      <w:pPr>
        <w:numPr>
          <w:ilvl w:val="0"/>
          <w:numId w:val="32"/>
        </w:numPr>
      </w:pPr>
      <w:r w:rsidRPr="00BB0BA2">
        <w:t>DFS-Namespaces</w:t>
      </w:r>
    </w:p>
    <w:p w14:paraId="57763272" w14:textId="77777777" w:rsidR="00516AFC" w:rsidRPr="00BB0BA2" w:rsidRDefault="00516AFC" w:rsidP="00516AFC">
      <w:pPr>
        <w:numPr>
          <w:ilvl w:val="0"/>
          <w:numId w:val="32"/>
        </w:numPr>
      </w:pPr>
      <w:r w:rsidRPr="00BB0BA2">
        <w:t>DFS-Replication</w:t>
      </w:r>
    </w:p>
    <w:p w14:paraId="6C7A2414" w14:textId="77777777" w:rsidR="00516AFC" w:rsidRPr="00BB0BA2" w:rsidRDefault="00516AFC" w:rsidP="00516AFC"/>
    <w:p w14:paraId="24C70190" w14:textId="77777777" w:rsidR="005C5E25" w:rsidRPr="00BB0BA2" w:rsidRDefault="005C5E25" w:rsidP="005C5E25">
      <w:pPr>
        <w:numPr>
          <w:ilvl w:val="0"/>
          <w:numId w:val="33"/>
        </w:numPr>
      </w:pPr>
      <w:r w:rsidRPr="00BB0BA2">
        <w:t xml:space="preserve">Fügen Sie das Snap In </w:t>
      </w:r>
      <w:r w:rsidR="00A71878" w:rsidRPr="00BB0BA2">
        <w:t>„</w:t>
      </w:r>
      <w:r w:rsidRPr="00BB0BA2">
        <w:t xml:space="preserve">DFS </w:t>
      </w:r>
      <w:r w:rsidR="00486F67" w:rsidRPr="00BB0BA2">
        <w:t>Verwaltung</w:t>
      </w:r>
      <w:r w:rsidR="00A71878" w:rsidRPr="00BB0BA2">
        <w:t>“</w:t>
      </w:r>
      <w:r w:rsidRPr="00BB0BA2">
        <w:t xml:space="preserve"> hinzu.</w:t>
      </w:r>
    </w:p>
    <w:p w14:paraId="0193B32E" w14:textId="77777777" w:rsidR="005C5E25" w:rsidRPr="00BB0BA2" w:rsidRDefault="005C5E25" w:rsidP="005C5E25"/>
    <w:p w14:paraId="1A4D923A" w14:textId="1F421822" w:rsidR="0064686D" w:rsidRPr="00BB0BA2" w:rsidRDefault="6F6B156B" w:rsidP="0064686D">
      <w:pPr>
        <w:numPr>
          <w:ilvl w:val="0"/>
          <w:numId w:val="33"/>
        </w:numPr>
      </w:pPr>
      <w:r>
        <w:t>Legen Sie auf einem Laufwerk mit ausreichend freiem Speicher einen neuen Ordner „</w:t>
      </w:r>
      <w:proofErr w:type="spellStart"/>
      <w:r>
        <w:t>DFSRoots</w:t>
      </w:r>
      <w:proofErr w:type="spellEnd"/>
      <w:r>
        <w:t>“ an (z.B. D:)</w:t>
      </w:r>
    </w:p>
    <w:p w14:paraId="2CEF7C7C" w14:textId="77777777" w:rsidR="0064686D" w:rsidRPr="00BB0BA2" w:rsidRDefault="0064686D" w:rsidP="0064686D"/>
    <w:p w14:paraId="7A8775FA" w14:textId="77777777" w:rsidR="005C5E25" w:rsidRPr="00BB0BA2" w:rsidRDefault="0064686D" w:rsidP="005C5E25">
      <w:pPr>
        <w:numPr>
          <w:ilvl w:val="0"/>
          <w:numId w:val="33"/>
        </w:numPr>
      </w:pPr>
      <w:r w:rsidRPr="00BB0BA2">
        <w:t>Erstellen Sie einen neuen Namespace</w:t>
      </w:r>
    </w:p>
    <w:p w14:paraId="39C5E09C" w14:textId="77777777" w:rsidR="009F03D7" w:rsidRPr="00BB0BA2" w:rsidRDefault="009F03D7" w:rsidP="009F03D7">
      <w:pPr>
        <w:numPr>
          <w:ilvl w:val="0"/>
          <w:numId w:val="35"/>
        </w:numPr>
      </w:pPr>
      <w:r w:rsidRPr="00BB0BA2">
        <w:t>Server: Homer</w:t>
      </w:r>
    </w:p>
    <w:p w14:paraId="77468860" w14:textId="77777777" w:rsidR="009F03D7" w:rsidRPr="00BB0BA2" w:rsidRDefault="009F03D7" w:rsidP="009F03D7">
      <w:pPr>
        <w:numPr>
          <w:ilvl w:val="0"/>
          <w:numId w:val="35"/>
        </w:numPr>
      </w:pPr>
      <w:r w:rsidRPr="00BB0BA2">
        <w:t>Name des DFS Namespaces: Dokumente</w:t>
      </w:r>
    </w:p>
    <w:p w14:paraId="67EAC48E" w14:textId="2CC7D0E0" w:rsidR="00063747" w:rsidRPr="00BB0BA2" w:rsidRDefault="4DCABD11" w:rsidP="009F03D7">
      <w:pPr>
        <w:numPr>
          <w:ilvl w:val="0"/>
          <w:numId w:val="35"/>
        </w:numPr>
      </w:pPr>
      <w:r>
        <w:t xml:space="preserve">Einstellungen bearbeiten: </w:t>
      </w:r>
    </w:p>
    <w:p w14:paraId="34837B31" w14:textId="77777777" w:rsidR="009F03D7" w:rsidRPr="00BB0BA2" w:rsidRDefault="00F631E0" w:rsidP="00063747">
      <w:pPr>
        <w:numPr>
          <w:ilvl w:val="1"/>
          <w:numId w:val="35"/>
        </w:numPr>
      </w:pPr>
      <w:r w:rsidRPr="00BB0BA2">
        <w:t>Lokaler Pfad</w:t>
      </w:r>
      <w:r w:rsidR="00063747" w:rsidRPr="00BB0BA2">
        <w:t xml:space="preserve"> = </w:t>
      </w:r>
      <w:r w:rsidR="00241737">
        <w:t>D</w:t>
      </w:r>
      <w:r w:rsidR="00063747" w:rsidRPr="00BB0BA2">
        <w:t>:\DFSRoots\Dokumente</w:t>
      </w:r>
    </w:p>
    <w:p w14:paraId="3319C717" w14:textId="77777777" w:rsidR="00063747" w:rsidRPr="00BB0BA2" w:rsidRDefault="00063747" w:rsidP="00063747">
      <w:pPr>
        <w:numPr>
          <w:ilvl w:val="1"/>
          <w:numId w:val="35"/>
        </w:numPr>
      </w:pPr>
      <w:r w:rsidRPr="00BB0BA2">
        <w:t>Berechtigungen = Vollzugriff für Admins, Lese-/Schreibberechtigungen für andere Benutzer</w:t>
      </w:r>
    </w:p>
    <w:p w14:paraId="7EF79159" w14:textId="77777777" w:rsidR="0038071A" w:rsidRDefault="0038071A" w:rsidP="0038071A">
      <w:pPr>
        <w:numPr>
          <w:ilvl w:val="0"/>
          <w:numId w:val="35"/>
        </w:numPr>
      </w:pPr>
      <w:r w:rsidRPr="00BB0BA2">
        <w:t>Domänenbasierter Namespace, Windows Server 2008-Modus aktivieren</w:t>
      </w:r>
    </w:p>
    <w:p w14:paraId="7A8FF4EC" w14:textId="77777777" w:rsidR="00BB0BA2" w:rsidRDefault="00BB0BA2" w:rsidP="00BB0BA2"/>
    <w:p w14:paraId="7FB3E9A8" w14:textId="77777777" w:rsidR="00BB0BA2" w:rsidRDefault="00BB0BA2" w:rsidP="00BB0BA2">
      <w:pPr>
        <w:numPr>
          <w:ilvl w:val="0"/>
          <w:numId w:val="33"/>
        </w:numPr>
      </w:pPr>
      <w:r>
        <w:t>Namespace konfigurieren</w:t>
      </w:r>
    </w:p>
    <w:p w14:paraId="3417CFD6" w14:textId="77777777" w:rsidR="00BB0BA2" w:rsidRDefault="00345090" w:rsidP="00BB0BA2">
      <w:pPr>
        <w:numPr>
          <w:ilvl w:val="0"/>
          <w:numId w:val="36"/>
        </w:numPr>
      </w:pPr>
      <w:r>
        <w:t xml:space="preserve">Eigenschaften des </w:t>
      </w:r>
      <w:proofErr w:type="spellStart"/>
      <w:r>
        <w:t>Namepace</w:t>
      </w:r>
      <w:r w:rsidR="00B50ED4">
        <w:t>s</w:t>
      </w:r>
      <w:proofErr w:type="spellEnd"/>
      <w:r>
        <w:t xml:space="preserve"> Dokumente</w:t>
      </w:r>
    </w:p>
    <w:p w14:paraId="108D1DAF" w14:textId="77777777" w:rsidR="00345090" w:rsidRDefault="00C22DD4" w:rsidP="00BB0BA2">
      <w:pPr>
        <w:numPr>
          <w:ilvl w:val="0"/>
          <w:numId w:val="36"/>
        </w:numPr>
      </w:pPr>
      <w:r>
        <w:t>Erweitert</w:t>
      </w:r>
    </w:p>
    <w:p w14:paraId="10B88D5B" w14:textId="77777777" w:rsidR="00C22DD4" w:rsidRPr="00BB0BA2" w:rsidRDefault="00C22DD4" w:rsidP="00BB0BA2">
      <w:pPr>
        <w:numPr>
          <w:ilvl w:val="0"/>
          <w:numId w:val="36"/>
        </w:numPr>
      </w:pPr>
      <w:r>
        <w:t xml:space="preserve">„Zugriffsbasierte Aufzählung für diesen Namespace aktivieren“ (es werden nur Ordner angezeigt, für die der Benutzer auch Rechte besitzt) </w:t>
      </w:r>
    </w:p>
    <w:p w14:paraId="13139A2D" w14:textId="77777777" w:rsidR="008404DF" w:rsidRPr="00BB0BA2" w:rsidRDefault="008404DF" w:rsidP="008404DF"/>
    <w:p w14:paraId="720E7A13" w14:textId="77777777" w:rsidR="008404DF" w:rsidRPr="00BB0BA2" w:rsidRDefault="008404DF" w:rsidP="008404DF">
      <w:pPr>
        <w:pStyle w:val="Frage"/>
        <w:rPr>
          <w:lang w:val="de-AT"/>
        </w:rPr>
      </w:pPr>
      <w:r w:rsidRPr="00BB0BA2">
        <w:rPr>
          <w:b/>
          <w:lang w:val="de-AT"/>
        </w:rPr>
        <w:t>Nach der Fertigstellun</w:t>
      </w:r>
      <w:r w:rsidRPr="00B34C4D">
        <w:rPr>
          <w:b/>
          <w:lang w:val="de-AT"/>
        </w:rPr>
        <w:t>g</w:t>
      </w:r>
      <w:r w:rsidR="00B34C4D" w:rsidRPr="00B34C4D">
        <w:rPr>
          <w:b/>
          <w:lang w:val="de-AT"/>
        </w:rPr>
        <w:t xml:space="preserve"> (am Windows Client)</w:t>
      </w:r>
      <w:r w:rsidRPr="00B34C4D">
        <w:rPr>
          <w:b/>
          <w:lang w:val="de-AT"/>
        </w:rPr>
        <w:t>:</w:t>
      </w:r>
      <w:r w:rsidRPr="00BB0BA2">
        <w:rPr>
          <w:lang w:val="de-AT"/>
        </w:rPr>
        <w:t xml:space="preserve"> </w:t>
      </w:r>
      <w:r w:rsidR="00E43BAE" w:rsidRPr="00BB0BA2">
        <w:rPr>
          <w:lang w:val="de-AT"/>
        </w:rPr>
        <w:t>t</w:t>
      </w:r>
      <w:r w:rsidRPr="00BB0BA2">
        <w:rPr>
          <w:lang w:val="de-AT"/>
        </w:rPr>
        <w:t>esten Sie den neuen Namespace, Zugriff über UNC Pfad</w:t>
      </w:r>
      <w:r w:rsidR="00E43BAE" w:rsidRPr="00BB0BA2">
        <w:rPr>
          <w:lang w:val="de-AT"/>
        </w:rPr>
        <w:t xml:space="preserve"> vom Windows Client aus</w:t>
      </w:r>
      <w:r w:rsidRPr="00BB0BA2">
        <w:rPr>
          <w:lang w:val="de-AT"/>
        </w:rPr>
        <w:t xml:space="preserve"> </w:t>
      </w:r>
      <w:r w:rsidR="00BB4CFD">
        <w:fldChar w:fldCharType="begin"/>
      </w:r>
      <w:r w:rsidR="00BB4CFD" w:rsidRPr="00430EB9">
        <w:rPr>
          <w:lang w:val="de-DE"/>
        </w:rPr>
        <w:instrText>HYPERLINK "file:///\\\\sz-ybbs.local"</w:instrText>
      </w:r>
      <w:r w:rsidR="00BB4CFD">
        <w:fldChar w:fldCharType="separate"/>
      </w:r>
      <w:r w:rsidR="00E43BAE" w:rsidRPr="00BB0BA2">
        <w:rPr>
          <w:rStyle w:val="Hyperlink"/>
          <w:lang w:val="de-AT"/>
        </w:rPr>
        <w:t>\\sz-ybbs.local</w:t>
      </w:r>
      <w:r w:rsidR="00BB4CFD">
        <w:rPr>
          <w:rStyle w:val="Hyperlink"/>
          <w:lang w:val="de-AT"/>
        </w:rPr>
        <w:fldChar w:fldCharType="end"/>
      </w:r>
      <w:r w:rsidR="00E43BAE" w:rsidRPr="00BB0BA2">
        <w:rPr>
          <w:lang w:val="de-AT"/>
        </w:rPr>
        <w:t xml:space="preserve"> </w:t>
      </w:r>
      <w:r w:rsidR="00E43BAE" w:rsidRPr="00BB0BA2">
        <w:rPr>
          <w:lang w:val="de-AT"/>
        </w:rPr>
        <w:sym w:font="Wingdings" w:char="F0E0"/>
      </w:r>
      <w:r w:rsidR="00981D24">
        <w:rPr>
          <w:lang w:val="de-AT"/>
        </w:rPr>
        <w:t xml:space="preserve"> Dokumente muss sichtbar sein</w:t>
      </w:r>
    </w:p>
    <w:p w14:paraId="306E20EA" w14:textId="77777777" w:rsidR="0064686D" w:rsidRDefault="0064686D" w:rsidP="001366B3">
      <w:pPr>
        <w:pStyle w:val="ListParagraph"/>
        <w:ind w:left="0"/>
      </w:pPr>
    </w:p>
    <w:p w14:paraId="0BF18E26" w14:textId="77777777" w:rsidR="00981D24" w:rsidRDefault="004874FD" w:rsidP="00981D24">
      <w:pPr>
        <w:pStyle w:val="ListParagraph"/>
        <w:numPr>
          <w:ilvl w:val="0"/>
          <w:numId w:val="33"/>
        </w:numPr>
      </w:pPr>
      <w:r>
        <w:t xml:space="preserve">Ordner </w:t>
      </w:r>
      <w:r w:rsidR="005A3E9A">
        <w:t xml:space="preserve">„Listen“ </w:t>
      </w:r>
      <w:r>
        <w:t>anlegen</w:t>
      </w:r>
    </w:p>
    <w:p w14:paraId="4CE6F2D0" w14:textId="77777777" w:rsidR="004874FD" w:rsidRDefault="00BC3194" w:rsidP="004874FD">
      <w:pPr>
        <w:pStyle w:val="ListParagraph"/>
        <w:numPr>
          <w:ilvl w:val="0"/>
          <w:numId w:val="37"/>
        </w:numPr>
      </w:pPr>
      <w:r>
        <w:t xml:space="preserve">Legen Sie </w:t>
      </w:r>
      <w:r w:rsidRPr="001215CD">
        <w:rPr>
          <w:b/>
        </w:rPr>
        <w:t>in der MMC</w:t>
      </w:r>
      <w:r>
        <w:t xml:space="preserve"> am Namespace Dokumente einen neuen Ordner „Listen“ an.</w:t>
      </w:r>
    </w:p>
    <w:p w14:paraId="52FDF971" w14:textId="77777777" w:rsidR="00BC3194" w:rsidRDefault="00BC3194" w:rsidP="004874FD">
      <w:pPr>
        <w:pStyle w:val="ListParagraph"/>
        <w:numPr>
          <w:ilvl w:val="0"/>
          <w:numId w:val="37"/>
        </w:numPr>
      </w:pPr>
      <w:r>
        <w:t>Legen Sie einen Folder Target an (Ordnerziel):</w:t>
      </w:r>
      <w:r w:rsidR="006040C9">
        <w:t xml:space="preserve"> </w:t>
      </w:r>
      <w:hyperlink r:id="rId11" w:history="1">
        <w:r w:rsidR="006040C9" w:rsidRPr="00C4293F">
          <w:rPr>
            <w:rStyle w:val="Hyperlink"/>
          </w:rPr>
          <w:t>\\homer\Listen</w:t>
        </w:r>
      </w:hyperlink>
    </w:p>
    <w:p w14:paraId="745742C2" w14:textId="77777777" w:rsidR="006040C9" w:rsidRDefault="003C5A2B" w:rsidP="004874FD">
      <w:pPr>
        <w:pStyle w:val="ListParagraph"/>
        <w:numPr>
          <w:ilvl w:val="0"/>
          <w:numId w:val="37"/>
        </w:numPr>
      </w:pPr>
      <w:r>
        <w:t xml:space="preserve">Der Ordner ist nicht vorhanden und wird mit dem Assistenten automatisch angelegt </w:t>
      </w:r>
      <w:r>
        <w:sym w:font="Wingdings" w:char="F0E0"/>
      </w:r>
      <w:r>
        <w:t xml:space="preserve"> Ja</w:t>
      </w:r>
    </w:p>
    <w:p w14:paraId="52A8FD18" w14:textId="053F6068" w:rsidR="00A746E4" w:rsidRDefault="7CE92641" w:rsidP="004874FD">
      <w:pPr>
        <w:pStyle w:val="ListParagraph"/>
        <w:numPr>
          <w:ilvl w:val="0"/>
          <w:numId w:val="37"/>
        </w:numPr>
      </w:pPr>
      <w:r>
        <w:t>Lokaler Pfad D:\DFSRoots\Listen</w:t>
      </w:r>
    </w:p>
    <w:p w14:paraId="38025BDC" w14:textId="77777777" w:rsidR="00981D24" w:rsidRDefault="00A7432E" w:rsidP="00A7432E">
      <w:pPr>
        <w:pStyle w:val="ListParagraph"/>
        <w:numPr>
          <w:ilvl w:val="0"/>
          <w:numId w:val="37"/>
        </w:numPr>
      </w:pPr>
      <w:r w:rsidRPr="00BB0BA2">
        <w:t>Vollzugriff für Admins, Lese-/Schreibberechtigungen für andere Benutzer</w:t>
      </w:r>
    </w:p>
    <w:p w14:paraId="4D8ACE1A" w14:textId="77777777" w:rsidR="00434895" w:rsidRDefault="00434895" w:rsidP="00A7432E">
      <w:pPr>
        <w:pStyle w:val="ListParagraph"/>
        <w:numPr>
          <w:ilvl w:val="0"/>
          <w:numId w:val="37"/>
        </w:numPr>
      </w:pPr>
      <w:r>
        <w:t xml:space="preserve">Ordner erstellen </w:t>
      </w:r>
      <w:r>
        <w:sym w:font="Wingdings" w:char="F0E0"/>
      </w:r>
      <w:r>
        <w:t xml:space="preserve"> Ja</w:t>
      </w:r>
    </w:p>
    <w:p w14:paraId="6111AAB6" w14:textId="77777777" w:rsidR="005A3E9A" w:rsidRDefault="005A3E9A" w:rsidP="005A3E9A">
      <w:pPr>
        <w:pStyle w:val="ListParagraph"/>
        <w:ind w:left="0"/>
      </w:pPr>
    </w:p>
    <w:p w14:paraId="7DCEFE33" w14:textId="77777777" w:rsidR="008871A4" w:rsidRPr="00BB0BA2" w:rsidRDefault="00913606" w:rsidP="008871A4">
      <w:pPr>
        <w:pStyle w:val="Frage"/>
        <w:rPr>
          <w:lang w:val="de-AT"/>
        </w:rPr>
      </w:pPr>
      <w:r w:rsidRPr="00BB0BA2">
        <w:rPr>
          <w:b/>
          <w:lang w:val="de-AT"/>
        </w:rPr>
        <w:lastRenderedPageBreak/>
        <w:t>Nach der Fertigstellun</w:t>
      </w:r>
      <w:r w:rsidRPr="00B34C4D">
        <w:rPr>
          <w:b/>
          <w:lang w:val="de-AT"/>
        </w:rPr>
        <w:t>g (am Windows Client):</w:t>
      </w:r>
      <w:r w:rsidR="008871A4" w:rsidRPr="00BB0BA2">
        <w:rPr>
          <w:lang w:val="de-AT"/>
        </w:rPr>
        <w:t xml:space="preserve"> testen Sie den neuen </w:t>
      </w:r>
      <w:r w:rsidR="008871A4">
        <w:rPr>
          <w:lang w:val="de-AT"/>
        </w:rPr>
        <w:t xml:space="preserve">Ordern „Listen“ im </w:t>
      </w:r>
      <w:r w:rsidR="008871A4" w:rsidRPr="00BB0BA2">
        <w:rPr>
          <w:lang w:val="de-AT"/>
        </w:rPr>
        <w:t xml:space="preserve">Namespace, Zugriff über UNC Pfad vom Windows Client aus </w:t>
      </w:r>
      <w:r w:rsidR="00BB4CFD">
        <w:fldChar w:fldCharType="begin"/>
      </w:r>
      <w:r w:rsidR="00BB4CFD" w:rsidRPr="00430EB9">
        <w:rPr>
          <w:lang w:val="de-DE"/>
        </w:rPr>
        <w:instrText>HYPERLINK "file:///\\\\sz-ybbs.local"</w:instrText>
      </w:r>
      <w:r w:rsidR="00BB4CFD">
        <w:fldChar w:fldCharType="separate"/>
      </w:r>
      <w:r w:rsidR="008871A4" w:rsidRPr="008871A4">
        <w:rPr>
          <w:lang w:val="de-AT"/>
        </w:rPr>
        <w:t>\\sz-ybbs.local</w:t>
      </w:r>
      <w:r w:rsidR="00BB4CFD">
        <w:rPr>
          <w:lang w:val="de-AT"/>
        </w:rPr>
        <w:fldChar w:fldCharType="end"/>
      </w:r>
      <w:r w:rsidR="008871A4" w:rsidRPr="00BB0BA2">
        <w:rPr>
          <w:lang w:val="de-AT"/>
        </w:rPr>
        <w:t xml:space="preserve"> </w:t>
      </w:r>
      <w:r w:rsidR="008871A4" w:rsidRPr="00BB0BA2">
        <w:rPr>
          <w:lang w:val="de-AT"/>
        </w:rPr>
        <w:sym w:font="Wingdings" w:char="F0E0"/>
      </w:r>
      <w:r w:rsidR="008871A4">
        <w:rPr>
          <w:lang w:val="de-AT"/>
        </w:rPr>
        <w:t xml:space="preserve"> Dokumente</w:t>
      </w:r>
      <w:r w:rsidR="006C5435">
        <w:rPr>
          <w:lang w:val="de-AT"/>
        </w:rPr>
        <w:t>\Listen</w:t>
      </w:r>
      <w:r w:rsidR="008871A4">
        <w:rPr>
          <w:lang w:val="de-AT"/>
        </w:rPr>
        <w:t xml:space="preserve"> muss sichtbar sein</w:t>
      </w:r>
      <w:r w:rsidR="006C5435">
        <w:rPr>
          <w:lang w:val="de-AT"/>
        </w:rPr>
        <w:t xml:space="preserve"> und es müssen Daten angelegt werden können, neue Daten müssen auch am lokalen Pfad D:\Listen erscheinen</w:t>
      </w:r>
    </w:p>
    <w:p w14:paraId="08FAF4EC" w14:textId="77777777" w:rsidR="00A7432E" w:rsidRDefault="00A7432E" w:rsidP="00A7432E">
      <w:pPr>
        <w:pStyle w:val="ListParagraph"/>
        <w:ind w:left="0"/>
      </w:pPr>
    </w:p>
    <w:p w14:paraId="1E92C818" w14:textId="77777777" w:rsidR="005A3E9A" w:rsidRDefault="005A3E9A" w:rsidP="005A3E9A">
      <w:pPr>
        <w:pStyle w:val="ListParagraph"/>
        <w:numPr>
          <w:ilvl w:val="0"/>
          <w:numId w:val="33"/>
        </w:numPr>
      </w:pPr>
      <w:r>
        <w:t>Ordner „Adressen“ anlegen</w:t>
      </w:r>
    </w:p>
    <w:p w14:paraId="001309B4" w14:textId="77777777" w:rsidR="005A3E9A" w:rsidRDefault="005A3E9A" w:rsidP="005A3E9A">
      <w:pPr>
        <w:pStyle w:val="ListParagraph"/>
        <w:numPr>
          <w:ilvl w:val="0"/>
          <w:numId w:val="38"/>
        </w:numPr>
      </w:pPr>
      <w:r>
        <w:t>Legen sie wie unter dem vorigen Punkt beschrieben einen weiteren Ordner „Adressen“ im Namespace an</w:t>
      </w:r>
    </w:p>
    <w:p w14:paraId="7567EEB7" w14:textId="77777777" w:rsidR="005A3E9A" w:rsidRDefault="005A3E9A" w:rsidP="005A3E9A">
      <w:pPr>
        <w:pStyle w:val="ListParagraph"/>
        <w:ind w:left="0"/>
      </w:pPr>
    </w:p>
    <w:p w14:paraId="2F3DE8C1" w14:textId="77777777" w:rsidR="005A3E9A" w:rsidRPr="00BB0BA2" w:rsidRDefault="00913606" w:rsidP="005A3E9A">
      <w:pPr>
        <w:pStyle w:val="Frage"/>
        <w:rPr>
          <w:lang w:val="de-AT"/>
        </w:rPr>
      </w:pPr>
      <w:r w:rsidRPr="00BB0BA2">
        <w:rPr>
          <w:b/>
          <w:lang w:val="de-AT"/>
        </w:rPr>
        <w:t>Nach der Fertigstellun</w:t>
      </w:r>
      <w:r w:rsidRPr="00B34C4D">
        <w:rPr>
          <w:b/>
          <w:lang w:val="de-AT"/>
        </w:rPr>
        <w:t>g (am Windows Client):</w:t>
      </w:r>
      <w:r w:rsidR="005A3E9A" w:rsidRPr="00BB0BA2">
        <w:rPr>
          <w:lang w:val="de-AT"/>
        </w:rPr>
        <w:t xml:space="preserve"> </w:t>
      </w:r>
      <w:r w:rsidR="005A3E9A">
        <w:rPr>
          <w:lang w:val="de-AT"/>
        </w:rPr>
        <w:t>testen des Ordners</w:t>
      </w:r>
    </w:p>
    <w:p w14:paraId="7517088E" w14:textId="77777777" w:rsidR="005A3E9A" w:rsidRDefault="005A3E9A" w:rsidP="00A7432E">
      <w:pPr>
        <w:pStyle w:val="ListParagraph"/>
        <w:ind w:left="0"/>
      </w:pPr>
    </w:p>
    <w:p w14:paraId="0FB024A1" w14:textId="77777777" w:rsidR="00815511" w:rsidRPr="00BB0BA2" w:rsidRDefault="00815511" w:rsidP="00A7432E">
      <w:pPr>
        <w:pStyle w:val="ListParagraph"/>
        <w:ind w:left="0"/>
      </w:pPr>
    </w:p>
    <w:p w14:paraId="7379DD79" w14:textId="77777777" w:rsidR="001366B3" w:rsidRPr="00BB0BA2" w:rsidRDefault="00153413" w:rsidP="00153413">
      <w:pPr>
        <w:pStyle w:val="Frage"/>
        <w:rPr>
          <w:lang w:val="de-AT"/>
        </w:rPr>
      </w:pPr>
      <w:r w:rsidRPr="00BB0BA2">
        <w:rPr>
          <w:lang w:val="de-AT"/>
        </w:rPr>
        <w:t>DFS Replikation einrichten</w:t>
      </w:r>
    </w:p>
    <w:p w14:paraId="25325283" w14:textId="77777777" w:rsidR="00153413" w:rsidRPr="00BB0BA2" w:rsidRDefault="00153413" w:rsidP="00153413"/>
    <w:p w14:paraId="16942044" w14:textId="77777777" w:rsidR="0064686D" w:rsidRDefault="00F34D4B" w:rsidP="005C5E25">
      <w:pPr>
        <w:numPr>
          <w:ilvl w:val="0"/>
          <w:numId w:val="33"/>
        </w:numPr>
      </w:pPr>
      <w:r>
        <w:t xml:space="preserve">Weiteren Folder Target (Ordnerziel) für bestehenden Ordner </w:t>
      </w:r>
      <w:r w:rsidR="002B3E98">
        <w:t xml:space="preserve">„Listen“ </w:t>
      </w:r>
      <w:r>
        <w:t>einrichten</w:t>
      </w:r>
    </w:p>
    <w:p w14:paraId="4BA69EC7" w14:textId="65A2FEC6" w:rsidR="00F34D4B" w:rsidRDefault="686D293F" w:rsidP="00F34D4B">
      <w:pPr>
        <w:numPr>
          <w:ilvl w:val="0"/>
          <w:numId w:val="38"/>
        </w:numPr>
      </w:pPr>
      <w:r>
        <w:t xml:space="preserve">Ordnerziel: </w:t>
      </w:r>
      <w:hyperlink r:id="rId12">
        <w:r w:rsidRPr="686D293F">
          <w:rPr>
            <w:rStyle w:val="Hyperlink"/>
          </w:rPr>
          <w:t>\\marge\Listen</w:t>
        </w:r>
      </w:hyperlink>
    </w:p>
    <w:p w14:paraId="52261C79" w14:textId="77777777" w:rsidR="00C1355A" w:rsidRDefault="00C1355A" w:rsidP="00F34D4B">
      <w:pPr>
        <w:numPr>
          <w:ilvl w:val="0"/>
          <w:numId w:val="38"/>
        </w:numPr>
      </w:pPr>
      <w:r>
        <w:t xml:space="preserve">Ordner erstellen </w:t>
      </w:r>
      <w:r>
        <w:sym w:font="Wingdings" w:char="F0E0"/>
      </w:r>
      <w:r>
        <w:t xml:space="preserve"> Ja</w:t>
      </w:r>
    </w:p>
    <w:p w14:paraId="1B1F222E" w14:textId="27487A80" w:rsidR="00C1355A" w:rsidRDefault="7CE92641" w:rsidP="00F34D4B">
      <w:pPr>
        <w:numPr>
          <w:ilvl w:val="0"/>
          <w:numId w:val="38"/>
        </w:numPr>
      </w:pPr>
      <w:r>
        <w:t>Lokaler Pfad: D:\DFSRoots\Listen (der lokale Pfad bezieht sich auf Homer2)</w:t>
      </w:r>
    </w:p>
    <w:p w14:paraId="146EF87C" w14:textId="77777777" w:rsidR="00C1355A" w:rsidRDefault="00C1355A" w:rsidP="00C1355A">
      <w:pPr>
        <w:pStyle w:val="ListParagraph"/>
        <w:numPr>
          <w:ilvl w:val="0"/>
          <w:numId w:val="38"/>
        </w:numPr>
      </w:pPr>
      <w:r w:rsidRPr="00BB0BA2">
        <w:t>Vollzugriff für Admins, Lese-/Schreibberechtigungen für andere Benutzer</w:t>
      </w:r>
    </w:p>
    <w:p w14:paraId="003F6240" w14:textId="77777777" w:rsidR="00C1355A" w:rsidRDefault="00C1355A" w:rsidP="00F34D4B">
      <w:pPr>
        <w:numPr>
          <w:ilvl w:val="0"/>
          <w:numId w:val="38"/>
        </w:numPr>
      </w:pPr>
      <w:r>
        <w:t xml:space="preserve">Ordner erstellen </w:t>
      </w:r>
      <w:r>
        <w:sym w:font="Wingdings" w:char="F0E0"/>
      </w:r>
      <w:r>
        <w:t xml:space="preserve"> Ja</w:t>
      </w:r>
    </w:p>
    <w:p w14:paraId="1AA8E361" w14:textId="77777777" w:rsidR="00BF5D98" w:rsidRDefault="00BF5D98" w:rsidP="00F34D4B">
      <w:pPr>
        <w:numPr>
          <w:ilvl w:val="0"/>
          <w:numId w:val="38"/>
        </w:numPr>
      </w:pPr>
      <w:r>
        <w:t xml:space="preserve">Replikationsgruppe einrichten </w:t>
      </w:r>
      <w:r>
        <w:sym w:font="Wingdings" w:char="F0E0"/>
      </w:r>
      <w:r>
        <w:t xml:space="preserve"> Ja</w:t>
      </w:r>
    </w:p>
    <w:p w14:paraId="5C27C792" w14:textId="77777777" w:rsidR="00BF5D98" w:rsidRDefault="00BF5D98" w:rsidP="00BF5D98"/>
    <w:p w14:paraId="7D20113F" w14:textId="77777777" w:rsidR="00BF5D98" w:rsidRDefault="00BF5D98" w:rsidP="00BF5D98">
      <w:pPr>
        <w:numPr>
          <w:ilvl w:val="0"/>
          <w:numId w:val="33"/>
        </w:numPr>
      </w:pPr>
      <w:r>
        <w:t>Richten Sie die Replikation / Replikationsgruppen ein</w:t>
      </w:r>
    </w:p>
    <w:p w14:paraId="52428ECE" w14:textId="77777777" w:rsidR="00BF5D98" w:rsidRDefault="00C05E12" w:rsidP="00BF5D98">
      <w:pPr>
        <w:numPr>
          <w:ilvl w:val="0"/>
          <w:numId w:val="39"/>
        </w:numPr>
      </w:pPr>
      <w:r>
        <w:t xml:space="preserve">Gruppenname und Ordnername </w:t>
      </w:r>
      <w:r>
        <w:sym w:font="Wingdings" w:char="F0E0"/>
      </w:r>
      <w:r>
        <w:t xml:space="preserve"> Default</w:t>
      </w:r>
    </w:p>
    <w:p w14:paraId="5E6D447C" w14:textId="77777777" w:rsidR="00C05E12" w:rsidRDefault="00C05E12" w:rsidP="00BF5D98">
      <w:pPr>
        <w:numPr>
          <w:ilvl w:val="0"/>
          <w:numId w:val="39"/>
        </w:numPr>
      </w:pPr>
      <w:r>
        <w:t xml:space="preserve">Replikationsberechtigungen </w:t>
      </w:r>
      <w:r>
        <w:sym w:font="Wingdings" w:char="F0E0"/>
      </w:r>
      <w:r>
        <w:t xml:space="preserve"> Default</w:t>
      </w:r>
    </w:p>
    <w:p w14:paraId="20E9261C" w14:textId="77777777" w:rsidR="00C05E12" w:rsidRDefault="00C05E12" w:rsidP="00BF5D98">
      <w:pPr>
        <w:numPr>
          <w:ilvl w:val="0"/>
          <w:numId w:val="39"/>
        </w:numPr>
      </w:pPr>
      <w:r>
        <w:t>Primäres Mitglied: Homer</w:t>
      </w:r>
    </w:p>
    <w:p w14:paraId="2B67CA94" w14:textId="77777777" w:rsidR="00C05E12" w:rsidRDefault="00C05E12" w:rsidP="00BF5D98">
      <w:pPr>
        <w:numPr>
          <w:ilvl w:val="0"/>
          <w:numId w:val="39"/>
        </w:numPr>
      </w:pPr>
      <w:r>
        <w:t xml:space="preserve">Topologie: Vollständig </w:t>
      </w:r>
      <w:proofErr w:type="spellStart"/>
      <w:r>
        <w:t>vermaschtes</w:t>
      </w:r>
      <w:proofErr w:type="spellEnd"/>
      <w:r>
        <w:t xml:space="preserve"> Netz</w:t>
      </w:r>
    </w:p>
    <w:p w14:paraId="47D35167" w14:textId="77777777" w:rsidR="00C05E12" w:rsidRDefault="00A7278D" w:rsidP="00BF5D98">
      <w:pPr>
        <w:numPr>
          <w:ilvl w:val="0"/>
          <w:numId w:val="39"/>
        </w:numPr>
      </w:pPr>
      <w:r>
        <w:t>Bandbreite: Fortwährend mit vollständiger Bandbreite replizieren</w:t>
      </w:r>
    </w:p>
    <w:p w14:paraId="10E6BAC2" w14:textId="77777777" w:rsidR="00A7278D" w:rsidRDefault="00A7278D" w:rsidP="0049791D"/>
    <w:p w14:paraId="7E974BE3" w14:textId="77777777" w:rsidR="0049791D" w:rsidRDefault="00913606" w:rsidP="0049791D">
      <w:pPr>
        <w:pStyle w:val="Frage"/>
        <w:jc w:val="left"/>
        <w:rPr>
          <w:lang w:val="de-AT"/>
        </w:rPr>
      </w:pPr>
      <w:r w:rsidRPr="00BB0BA2">
        <w:rPr>
          <w:b/>
          <w:lang w:val="de-AT"/>
        </w:rPr>
        <w:t>Nach der Fertigstellun</w:t>
      </w:r>
      <w:r w:rsidRPr="00B34C4D">
        <w:rPr>
          <w:b/>
          <w:lang w:val="de-AT"/>
        </w:rPr>
        <w:t>g (am Windows Client):</w:t>
      </w:r>
      <w:r w:rsidR="0049791D" w:rsidRPr="00BB0BA2">
        <w:rPr>
          <w:lang w:val="de-AT"/>
        </w:rPr>
        <w:t xml:space="preserve"> </w:t>
      </w:r>
      <w:r w:rsidR="0049791D">
        <w:rPr>
          <w:lang w:val="de-AT"/>
        </w:rPr>
        <w:t>Legen Sie Daten in den beiden Ordner des DFS Namespaces an (</w:t>
      </w:r>
      <w:hyperlink r:id="rId13" w:history="1">
        <w:r w:rsidR="00BB2DE1" w:rsidRPr="00C4293F">
          <w:rPr>
            <w:rStyle w:val="Hyperlink"/>
            <w:lang w:val="de-AT"/>
          </w:rPr>
          <w:t>\\sz-ybbs.local\Dokumnte\Listen</w:t>
        </w:r>
      </w:hyperlink>
      <w:r w:rsidR="0049791D">
        <w:rPr>
          <w:lang w:val="de-AT"/>
        </w:rPr>
        <w:t>). Die Daten müssen auf die lokalen Ordner der beiden Server repliziert werden</w:t>
      </w:r>
    </w:p>
    <w:p w14:paraId="0D473223" w14:textId="77777777" w:rsidR="0049791D" w:rsidRDefault="0049791D" w:rsidP="0049791D"/>
    <w:p w14:paraId="7F5B2720" w14:textId="77777777" w:rsidR="00BB2DE1" w:rsidRDefault="00BB2DE1" w:rsidP="00BB2DE1">
      <w:pPr>
        <w:numPr>
          <w:ilvl w:val="0"/>
          <w:numId w:val="33"/>
        </w:numPr>
      </w:pPr>
      <w:r>
        <w:t>Richten Sie einen weiteren Folder Target für den bestehenden Ordner „Adressen“ ein</w:t>
      </w:r>
    </w:p>
    <w:p w14:paraId="66F90297" w14:textId="3614E33B" w:rsidR="00BB2DE1" w:rsidRDefault="686D293F" w:rsidP="00BB2DE1">
      <w:pPr>
        <w:numPr>
          <w:ilvl w:val="0"/>
          <w:numId w:val="40"/>
        </w:numPr>
      </w:pPr>
      <w:r>
        <w:t xml:space="preserve">Ordnerziel: </w:t>
      </w:r>
      <w:hyperlink r:id="rId14">
        <w:r w:rsidRPr="686D293F">
          <w:rPr>
            <w:rStyle w:val="Hyperlink"/>
          </w:rPr>
          <w:t>\\marge\Adressen</w:t>
        </w:r>
      </w:hyperlink>
    </w:p>
    <w:p w14:paraId="79E54061" w14:textId="77777777" w:rsidR="00BB2DE1" w:rsidRDefault="00BB2DE1" w:rsidP="00BB2DE1">
      <w:pPr>
        <w:numPr>
          <w:ilvl w:val="0"/>
          <w:numId w:val="40"/>
        </w:numPr>
      </w:pPr>
      <w:r>
        <w:t>Alle anderen Einstellungen wie unter den beiden vorigen Punkten</w:t>
      </w:r>
    </w:p>
    <w:p w14:paraId="6AE3CE29" w14:textId="77777777" w:rsidR="00BB2DE1" w:rsidRDefault="00BB2DE1" w:rsidP="00BB2DE1"/>
    <w:p w14:paraId="4068DDBA" w14:textId="77777777" w:rsidR="00BB2DE1" w:rsidRPr="00BB0BA2" w:rsidRDefault="00913606" w:rsidP="00BB2DE1">
      <w:pPr>
        <w:pStyle w:val="Frage"/>
        <w:rPr>
          <w:lang w:val="de-AT"/>
        </w:rPr>
      </w:pPr>
      <w:r w:rsidRPr="00BB0BA2">
        <w:rPr>
          <w:b/>
          <w:lang w:val="de-AT"/>
        </w:rPr>
        <w:t>Nach der Fertigstellun</w:t>
      </w:r>
      <w:r w:rsidRPr="00B34C4D">
        <w:rPr>
          <w:b/>
          <w:lang w:val="de-AT"/>
        </w:rPr>
        <w:t>g (am Windows Client):</w:t>
      </w:r>
      <w:r w:rsidR="00BB2DE1" w:rsidRPr="00BB0BA2">
        <w:rPr>
          <w:lang w:val="de-AT"/>
        </w:rPr>
        <w:t xml:space="preserve"> </w:t>
      </w:r>
      <w:r w:rsidR="00BB2DE1">
        <w:rPr>
          <w:lang w:val="de-AT"/>
        </w:rPr>
        <w:t>testen der Replikation</w:t>
      </w:r>
    </w:p>
    <w:p w14:paraId="120EF287" w14:textId="77777777" w:rsidR="0049791D" w:rsidRDefault="0049791D" w:rsidP="0049791D"/>
    <w:p w14:paraId="627AE33B" w14:textId="77777777" w:rsidR="008843EE" w:rsidRDefault="00C563CE" w:rsidP="008843EE">
      <w:pPr>
        <w:numPr>
          <w:ilvl w:val="0"/>
          <w:numId w:val="33"/>
        </w:numPr>
      </w:pPr>
      <w:r>
        <w:t>Benutzerdefinierten Verbindungszeitplan einrichten</w:t>
      </w:r>
    </w:p>
    <w:p w14:paraId="1F6C457F" w14:textId="77777777" w:rsidR="00C563CE" w:rsidRDefault="6F6B156B" w:rsidP="00C563CE">
      <w:pPr>
        <w:numPr>
          <w:ilvl w:val="0"/>
          <w:numId w:val="41"/>
        </w:numPr>
      </w:pPr>
      <w:r>
        <w:t>Richten Sie für die Replikationsgruppe „Listen“ einen benutzerdefinierten Zeitplan ein</w:t>
      </w:r>
    </w:p>
    <w:p w14:paraId="4558882E" w14:textId="394A7979" w:rsidR="6F6B156B" w:rsidRDefault="6F6B156B" w:rsidP="6F6B156B">
      <w:pPr>
        <w:numPr>
          <w:ilvl w:val="0"/>
          <w:numId w:val="41"/>
        </w:numPr>
      </w:pPr>
      <w:r>
        <w:t>Erlauben Sie die Replikation nur während der Tageszeit</w:t>
      </w:r>
    </w:p>
    <w:p w14:paraId="17B2E4AB" w14:textId="77777777" w:rsidR="00C563CE" w:rsidRDefault="00497689" w:rsidP="00C563CE">
      <w:pPr>
        <w:numPr>
          <w:ilvl w:val="0"/>
          <w:numId w:val="41"/>
        </w:numPr>
      </w:pPr>
      <w:r>
        <w:t xml:space="preserve">Für beide Verbindungen: </w:t>
      </w:r>
      <w:r w:rsidR="00C563CE">
        <w:t>Die Replikation soll nur mit 16kBit/s erfolgen</w:t>
      </w:r>
    </w:p>
    <w:p w14:paraId="44FB2B32" w14:textId="77777777" w:rsidR="00497689" w:rsidRDefault="00497689" w:rsidP="00497689"/>
    <w:p w14:paraId="72B4E40B" w14:textId="77777777" w:rsidR="00497689" w:rsidRPr="00BB0BA2" w:rsidRDefault="00913606" w:rsidP="00497689">
      <w:pPr>
        <w:pStyle w:val="Frage"/>
        <w:rPr>
          <w:lang w:val="de-AT"/>
        </w:rPr>
      </w:pPr>
      <w:r w:rsidRPr="00BB0BA2">
        <w:rPr>
          <w:b/>
          <w:lang w:val="de-AT"/>
        </w:rPr>
        <w:t>Nach der Fertigstellun</w:t>
      </w:r>
      <w:r w:rsidRPr="00B34C4D">
        <w:rPr>
          <w:b/>
          <w:lang w:val="de-AT"/>
        </w:rPr>
        <w:t>g (am Windows Client):</w:t>
      </w:r>
      <w:r w:rsidR="00497689" w:rsidRPr="00BB0BA2">
        <w:rPr>
          <w:lang w:val="de-AT"/>
        </w:rPr>
        <w:t xml:space="preserve"> </w:t>
      </w:r>
      <w:r w:rsidR="00497689">
        <w:rPr>
          <w:lang w:val="de-AT"/>
        </w:rPr>
        <w:t>testen der Replikation mit einer entsprechend großen Datei, wie sich die Bandbreiteneinschränkung auswirkt</w:t>
      </w:r>
    </w:p>
    <w:p w14:paraId="209D73C2" w14:textId="77777777" w:rsidR="00497689" w:rsidRPr="00BB0BA2" w:rsidRDefault="00497689" w:rsidP="00497689"/>
    <w:p w14:paraId="75D06F70" w14:textId="2ECEE4A4" w:rsidR="1D704FF3" w:rsidRDefault="5A5FA95D" w:rsidP="1D704FF3">
      <w:pPr>
        <w:pStyle w:val="ListParagraph"/>
        <w:numPr>
          <w:ilvl w:val="0"/>
          <w:numId w:val="33"/>
        </w:numPr>
      </w:pPr>
      <w:r>
        <w:t>Der sogenannte “DFS Replication Health Report” zeigt Informationen über den Status und die Durchführung der DFS Replikation. Erstellen Sie für eine Replikationsgruppe diesen Bericht in den 3 Ausführungen:</w:t>
      </w:r>
    </w:p>
    <w:p w14:paraId="5A6D81EA" w14:textId="1D2BA3BC" w:rsidR="648502C4" w:rsidRDefault="0B2B029E" w:rsidP="648502C4">
      <w:pPr>
        <w:pStyle w:val="ListParagraph"/>
        <w:numPr>
          <w:ilvl w:val="1"/>
          <w:numId w:val="33"/>
        </w:numPr>
      </w:pPr>
      <w:r>
        <w:t>Integritätsbericht: Infos über Integrität und Effizienz, zählen Sie mit diesem Bericht auch die Files und Folders am DFS</w:t>
      </w:r>
    </w:p>
    <w:p w14:paraId="4584FF19" w14:textId="1A0A9FFB" w:rsidR="648502C4" w:rsidRDefault="5A5FA95D" w:rsidP="648502C4">
      <w:pPr>
        <w:pStyle w:val="ListParagraph"/>
        <w:numPr>
          <w:ilvl w:val="1"/>
          <w:numId w:val="33"/>
        </w:numPr>
      </w:pPr>
      <w:r>
        <w:t>Propagierungstest: testet mit einer Testdatei die Funktion der DFS Replikation</w:t>
      </w:r>
    </w:p>
    <w:p w14:paraId="7448A28D" w14:textId="07D26038" w:rsidR="648502C4" w:rsidRDefault="648502C4" w:rsidP="648502C4">
      <w:pPr>
        <w:pStyle w:val="ListParagraph"/>
        <w:numPr>
          <w:ilvl w:val="1"/>
          <w:numId w:val="33"/>
        </w:numPr>
      </w:pPr>
      <w:r>
        <w:t>Propagierungsbericht: Infos über den Ablauf eines Propagierungstests</w:t>
      </w:r>
    </w:p>
    <w:sectPr w:rsidR="648502C4" w:rsidSect="00A378BC">
      <w:headerReference w:type="default" r:id="rId15"/>
      <w:footerReference w:type="default" r:id="rId16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org Ungerböck" w:date="2016-04-10T09:50:00Z" w:initials="GU">
    <w:p w14:paraId="536E9365" w14:textId="77777777" w:rsidR="0032225C" w:rsidRDefault="0032225C">
      <w:pPr>
        <w:pStyle w:val="CommentText"/>
      </w:pPr>
      <w:r>
        <w:rPr>
          <w:rStyle w:val="CommentReference"/>
        </w:rPr>
        <w:annotationRef/>
      </w:r>
      <w:r w:rsidRPr="0032225C">
        <w:t>https://mizitechinfo.wordpress.com/2013/08/21/step-by-step-deploy-dfs-in-windows-server-2012-r2/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6E93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6E9365" w16cid:durableId="27B94C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6D4B" w14:textId="77777777" w:rsidR="00DE04F4" w:rsidRDefault="00DE04F4">
      <w:r>
        <w:separator/>
      </w:r>
    </w:p>
  </w:endnote>
  <w:endnote w:type="continuationSeparator" w:id="0">
    <w:p w14:paraId="5356FF02" w14:textId="77777777" w:rsidR="00DE04F4" w:rsidRDefault="00DE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F406" w14:textId="77777777" w:rsidR="00644292" w:rsidRPr="0010390E" w:rsidRDefault="00644292">
    <w:pPr>
      <w:pStyle w:val="Footer"/>
    </w:pPr>
    <w:r w:rsidRPr="0010390E">
      <w:tab/>
    </w:r>
    <w:r w:rsidRPr="0010390E">
      <w:tab/>
      <w:t xml:space="preserve"> </w:t>
    </w:r>
    <w:r w:rsidRPr="0010390E">
      <w:fldChar w:fldCharType="begin"/>
    </w:r>
    <w:r w:rsidRPr="0010390E">
      <w:instrText xml:space="preserve"> PAGE   \* MERGEFORMAT </w:instrText>
    </w:r>
    <w:r w:rsidRPr="0010390E">
      <w:fldChar w:fldCharType="separate"/>
    </w:r>
    <w:r w:rsidR="003F0CB5">
      <w:rPr>
        <w:noProof/>
      </w:rPr>
      <w:t>2</w:t>
    </w:r>
    <w:r w:rsidRPr="0010390E">
      <w:fldChar w:fldCharType="end"/>
    </w:r>
    <w:r w:rsidRPr="0010390E">
      <w:t xml:space="preserve"> </w:t>
    </w:r>
    <w:r w:rsidR="0010390E">
      <w:t>/</w:t>
    </w:r>
    <w:r w:rsidRPr="0010390E">
      <w:t xml:space="preserve"> </w:t>
    </w:r>
    <w:r w:rsidR="00BB4CFD">
      <w:fldChar w:fldCharType="begin"/>
    </w:r>
    <w:r w:rsidR="00BB4CFD">
      <w:instrText xml:space="preserve"> NUMPAGES   \* MERGEFORMAT </w:instrText>
    </w:r>
    <w:r w:rsidR="00BB4CFD">
      <w:fldChar w:fldCharType="separate"/>
    </w:r>
    <w:r w:rsidR="003F0CB5">
      <w:rPr>
        <w:noProof/>
      </w:rPr>
      <w:t>2</w:t>
    </w:r>
    <w:r w:rsidR="00BB4C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EF0C" w14:textId="77777777" w:rsidR="00DE04F4" w:rsidRDefault="00DE04F4">
      <w:r>
        <w:separator/>
      </w:r>
    </w:p>
  </w:footnote>
  <w:footnote w:type="continuationSeparator" w:id="0">
    <w:p w14:paraId="6AD3E7C8" w14:textId="77777777" w:rsidR="00DE04F4" w:rsidRDefault="00DE0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ook w:val="01E0" w:firstRow="1" w:lastRow="1" w:firstColumn="1" w:lastColumn="1" w:noHBand="0" w:noVBand="0"/>
    </w:tblPr>
    <w:tblGrid>
      <w:gridCol w:w="3285"/>
      <w:gridCol w:w="4415"/>
      <w:gridCol w:w="1352"/>
    </w:tblGrid>
    <w:tr w:rsidR="00D276F2" w:rsidRPr="00310790" w14:paraId="7112F950" w14:textId="77777777">
      <w:trPr>
        <w:cantSplit/>
      </w:trPr>
      <w:tc>
        <w:tcPr>
          <w:tcW w:w="3348" w:type="dxa"/>
        </w:tcPr>
        <w:p w14:paraId="5051CC7D" w14:textId="77777777" w:rsidR="00D276F2" w:rsidRPr="00310790" w:rsidRDefault="00771E24" w:rsidP="00D6147E">
          <w:pPr>
            <w:pStyle w:val="Header"/>
            <w:rPr>
              <w:lang w:val="en-US"/>
            </w:rPr>
          </w:pPr>
          <w:r>
            <w:rPr>
              <w:lang w:val="en-US"/>
            </w:rPr>
            <w:t>SYT3</w:t>
          </w:r>
        </w:p>
      </w:tc>
      <w:tc>
        <w:tcPr>
          <w:tcW w:w="4500" w:type="dxa"/>
        </w:tcPr>
        <w:p w14:paraId="6D1EBF8F" w14:textId="77777777" w:rsidR="00D276F2" w:rsidRPr="00310790" w:rsidRDefault="00771E24" w:rsidP="005A1F9D">
          <w:pPr>
            <w:pStyle w:val="Header"/>
            <w:rPr>
              <w:lang w:val="en-US"/>
            </w:rPr>
          </w:pPr>
          <w:r>
            <w:rPr>
              <w:lang w:val="en-US"/>
            </w:rPr>
            <w:t>3ABHIT</w:t>
          </w:r>
        </w:p>
      </w:tc>
      <w:tc>
        <w:tcPr>
          <w:tcW w:w="1364" w:type="dxa"/>
          <w:vMerge w:val="restart"/>
        </w:tcPr>
        <w:p w14:paraId="4FA7BD38" w14:textId="4129268B" w:rsidR="00D276F2" w:rsidRPr="00310790" w:rsidRDefault="00B512F3" w:rsidP="005A1F9D">
          <w:pPr>
            <w:pStyle w:val="Header"/>
            <w:jc w:val="right"/>
            <w:rPr>
              <w:lang w:val="en-US"/>
            </w:rPr>
          </w:pPr>
          <w:r>
            <w:rPr>
              <w:noProof/>
              <w:lang w:eastAsia="de-AT"/>
            </w:rPr>
            <w:drawing>
              <wp:inline distT="0" distB="0" distL="0" distR="0" wp14:anchorId="08646A77" wp14:editId="455DF913">
                <wp:extent cx="398780" cy="407035"/>
                <wp:effectExtent l="0" t="0" r="0" b="0"/>
                <wp:docPr id="1" name="Bild 1" descr="LogoITHTL_wh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HTL_whi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7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276F2" w:rsidRPr="00310790" w14:paraId="35356C3D" w14:textId="77777777">
      <w:trPr>
        <w:cantSplit/>
      </w:trPr>
      <w:tc>
        <w:tcPr>
          <w:tcW w:w="3348" w:type="dxa"/>
        </w:tcPr>
        <w:p w14:paraId="7FF36872" w14:textId="77777777" w:rsidR="00D276F2" w:rsidRPr="00310790" w:rsidRDefault="00BD0E20" w:rsidP="007D1CE0">
          <w:pPr>
            <w:pStyle w:val="Header"/>
            <w:rPr>
              <w:lang w:val="en-US"/>
            </w:rPr>
          </w:pPr>
          <w:r>
            <w:rPr>
              <w:lang w:val="en-US"/>
            </w:rPr>
            <w:t>DFS</w:t>
          </w:r>
        </w:p>
      </w:tc>
      <w:tc>
        <w:tcPr>
          <w:tcW w:w="4500" w:type="dxa"/>
        </w:tcPr>
        <w:p w14:paraId="37FADD51" w14:textId="77777777" w:rsidR="00D276F2" w:rsidRPr="00310790" w:rsidRDefault="00D276F2" w:rsidP="005A1F9D">
          <w:pPr>
            <w:pStyle w:val="Header"/>
            <w:rPr>
              <w:lang w:val="en-US"/>
            </w:rPr>
          </w:pPr>
        </w:p>
      </w:tc>
      <w:tc>
        <w:tcPr>
          <w:tcW w:w="1364" w:type="dxa"/>
          <w:vMerge/>
        </w:tcPr>
        <w:p w14:paraId="2E0948AA" w14:textId="77777777" w:rsidR="00D276F2" w:rsidRPr="00310790" w:rsidRDefault="00D276F2" w:rsidP="005A1F9D">
          <w:pPr>
            <w:pStyle w:val="Header"/>
            <w:rPr>
              <w:lang w:val="en-US"/>
            </w:rPr>
          </w:pPr>
        </w:p>
      </w:tc>
    </w:tr>
  </w:tbl>
  <w:p w14:paraId="5D8628C4" w14:textId="77777777" w:rsidR="00D276F2" w:rsidRPr="00310790" w:rsidRDefault="00D276F2" w:rsidP="006C11F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676"/>
    <w:multiLevelType w:val="hybridMultilevel"/>
    <w:tmpl w:val="6CCEB6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1F8"/>
    <w:multiLevelType w:val="hybridMultilevel"/>
    <w:tmpl w:val="AF40A0BE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97126"/>
    <w:multiLevelType w:val="hybridMultilevel"/>
    <w:tmpl w:val="AB7AE8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169C"/>
    <w:multiLevelType w:val="hybridMultilevel"/>
    <w:tmpl w:val="517677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B694B"/>
    <w:multiLevelType w:val="hybridMultilevel"/>
    <w:tmpl w:val="2FB0CA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57D2A"/>
    <w:multiLevelType w:val="hybridMultilevel"/>
    <w:tmpl w:val="048A71F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187583"/>
    <w:multiLevelType w:val="hybridMultilevel"/>
    <w:tmpl w:val="F4C0233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575D4D"/>
    <w:multiLevelType w:val="hybridMultilevel"/>
    <w:tmpl w:val="2260063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8C4CF2"/>
    <w:multiLevelType w:val="hybridMultilevel"/>
    <w:tmpl w:val="66B489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E64"/>
    <w:multiLevelType w:val="hybridMultilevel"/>
    <w:tmpl w:val="4E34AF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3AE9"/>
    <w:multiLevelType w:val="hybridMultilevel"/>
    <w:tmpl w:val="958EE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05595"/>
    <w:multiLevelType w:val="hybridMultilevel"/>
    <w:tmpl w:val="03346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533C3"/>
    <w:multiLevelType w:val="hybridMultilevel"/>
    <w:tmpl w:val="5C06D1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2019D"/>
    <w:multiLevelType w:val="hybridMultilevel"/>
    <w:tmpl w:val="FCA4C1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16096"/>
    <w:multiLevelType w:val="hybridMultilevel"/>
    <w:tmpl w:val="3EA21B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336D0"/>
    <w:multiLevelType w:val="hybridMultilevel"/>
    <w:tmpl w:val="11D224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53201"/>
    <w:multiLevelType w:val="hybridMultilevel"/>
    <w:tmpl w:val="1A6266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E4083"/>
    <w:multiLevelType w:val="hybridMultilevel"/>
    <w:tmpl w:val="B49A0ADA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2F1358"/>
    <w:multiLevelType w:val="hybridMultilevel"/>
    <w:tmpl w:val="8DDCB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43300"/>
    <w:multiLevelType w:val="hybridMultilevel"/>
    <w:tmpl w:val="87EE26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40183"/>
    <w:multiLevelType w:val="hybridMultilevel"/>
    <w:tmpl w:val="480662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041C4"/>
    <w:multiLevelType w:val="hybridMultilevel"/>
    <w:tmpl w:val="6696E9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4623"/>
    <w:multiLevelType w:val="hybridMultilevel"/>
    <w:tmpl w:val="0CCAFC20"/>
    <w:lvl w:ilvl="0" w:tplc="B2363C34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01259"/>
    <w:multiLevelType w:val="hybridMultilevel"/>
    <w:tmpl w:val="47F00D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57CDA"/>
    <w:multiLevelType w:val="hybridMultilevel"/>
    <w:tmpl w:val="F0FA4C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7360C"/>
    <w:multiLevelType w:val="hybridMultilevel"/>
    <w:tmpl w:val="50F8D48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D4972A7"/>
    <w:multiLevelType w:val="hybridMultilevel"/>
    <w:tmpl w:val="EFFE61D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D891F10"/>
    <w:multiLevelType w:val="hybridMultilevel"/>
    <w:tmpl w:val="9C7A70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A44DC"/>
    <w:multiLevelType w:val="hybridMultilevel"/>
    <w:tmpl w:val="D64E09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E43F4"/>
    <w:multiLevelType w:val="hybridMultilevel"/>
    <w:tmpl w:val="9E00D4D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0214A"/>
    <w:multiLevelType w:val="hybridMultilevel"/>
    <w:tmpl w:val="9A02C57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1257951"/>
    <w:multiLevelType w:val="hybridMultilevel"/>
    <w:tmpl w:val="D49C0C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65FFD"/>
    <w:multiLevelType w:val="hybridMultilevel"/>
    <w:tmpl w:val="CC2EBF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05F7"/>
    <w:multiLevelType w:val="hybridMultilevel"/>
    <w:tmpl w:val="E66C6C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63D9F"/>
    <w:multiLevelType w:val="hybridMultilevel"/>
    <w:tmpl w:val="5F34C86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80E0F75"/>
    <w:multiLevelType w:val="hybridMultilevel"/>
    <w:tmpl w:val="658048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57CE3"/>
    <w:multiLevelType w:val="hybridMultilevel"/>
    <w:tmpl w:val="2FB0CA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F4388"/>
    <w:multiLevelType w:val="hybridMultilevel"/>
    <w:tmpl w:val="FC3088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8260F"/>
    <w:multiLevelType w:val="hybridMultilevel"/>
    <w:tmpl w:val="A378E12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DA624F7"/>
    <w:multiLevelType w:val="hybridMultilevel"/>
    <w:tmpl w:val="B0E0F73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E2C2F3F"/>
    <w:multiLevelType w:val="hybridMultilevel"/>
    <w:tmpl w:val="09BA78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9483426">
    <w:abstractNumId w:val="22"/>
  </w:num>
  <w:num w:numId="2" w16cid:durableId="37165992">
    <w:abstractNumId w:val="0"/>
  </w:num>
  <w:num w:numId="3" w16cid:durableId="923952068">
    <w:abstractNumId w:val="31"/>
  </w:num>
  <w:num w:numId="4" w16cid:durableId="1025056319">
    <w:abstractNumId w:val="18"/>
  </w:num>
  <w:num w:numId="5" w16cid:durableId="2050101357">
    <w:abstractNumId w:val="40"/>
  </w:num>
  <w:num w:numId="6" w16cid:durableId="1644118923">
    <w:abstractNumId w:val="24"/>
  </w:num>
  <w:num w:numId="7" w16cid:durableId="2010715736">
    <w:abstractNumId w:val="15"/>
  </w:num>
  <w:num w:numId="8" w16cid:durableId="1854418331">
    <w:abstractNumId w:val="8"/>
  </w:num>
  <w:num w:numId="9" w16cid:durableId="1417751258">
    <w:abstractNumId w:val="33"/>
  </w:num>
  <w:num w:numId="10" w16cid:durableId="654770769">
    <w:abstractNumId w:val="32"/>
  </w:num>
  <w:num w:numId="11" w16cid:durableId="1998411013">
    <w:abstractNumId w:val="20"/>
  </w:num>
  <w:num w:numId="12" w16cid:durableId="735127911">
    <w:abstractNumId w:val="2"/>
  </w:num>
  <w:num w:numId="13" w16cid:durableId="1061293530">
    <w:abstractNumId w:val="37"/>
  </w:num>
  <w:num w:numId="14" w16cid:durableId="1644239200">
    <w:abstractNumId w:val="3"/>
  </w:num>
  <w:num w:numId="15" w16cid:durableId="1129085641">
    <w:abstractNumId w:val="23"/>
  </w:num>
  <w:num w:numId="16" w16cid:durableId="1312632715">
    <w:abstractNumId w:val="21"/>
  </w:num>
  <w:num w:numId="17" w16cid:durableId="2103140883">
    <w:abstractNumId w:val="11"/>
  </w:num>
  <w:num w:numId="18" w16cid:durableId="748891716">
    <w:abstractNumId w:val="19"/>
  </w:num>
  <w:num w:numId="19" w16cid:durableId="1449621805">
    <w:abstractNumId w:val="35"/>
  </w:num>
  <w:num w:numId="20" w16cid:durableId="744454326">
    <w:abstractNumId w:val="14"/>
  </w:num>
  <w:num w:numId="21" w16cid:durableId="524171534">
    <w:abstractNumId w:val="10"/>
  </w:num>
  <w:num w:numId="22" w16cid:durableId="875585573">
    <w:abstractNumId w:val="28"/>
  </w:num>
  <w:num w:numId="23" w16cid:durableId="1717005762">
    <w:abstractNumId w:val="27"/>
  </w:num>
  <w:num w:numId="24" w16cid:durableId="1554195026">
    <w:abstractNumId w:val="12"/>
  </w:num>
  <w:num w:numId="25" w16cid:durableId="141504538">
    <w:abstractNumId w:val="1"/>
  </w:num>
  <w:num w:numId="26" w16cid:durableId="1614286279">
    <w:abstractNumId w:val="16"/>
  </w:num>
  <w:num w:numId="27" w16cid:durableId="1179202261">
    <w:abstractNumId w:val="9"/>
  </w:num>
  <w:num w:numId="28" w16cid:durableId="1962609790">
    <w:abstractNumId w:val="29"/>
  </w:num>
  <w:num w:numId="29" w16cid:durableId="1968272363">
    <w:abstractNumId w:val="36"/>
  </w:num>
  <w:num w:numId="30" w16cid:durableId="1067193394">
    <w:abstractNumId w:val="4"/>
  </w:num>
  <w:num w:numId="31" w16cid:durableId="1696804801">
    <w:abstractNumId w:val="17"/>
  </w:num>
  <w:num w:numId="32" w16cid:durableId="1384909288">
    <w:abstractNumId w:val="38"/>
  </w:num>
  <w:num w:numId="33" w16cid:durableId="2067021938">
    <w:abstractNumId w:val="13"/>
  </w:num>
  <w:num w:numId="34" w16cid:durableId="630670461">
    <w:abstractNumId w:val="30"/>
  </w:num>
  <w:num w:numId="35" w16cid:durableId="2130392765">
    <w:abstractNumId w:val="34"/>
  </w:num>
  <w:num w:numId="36" w16cid:durableId="174226054">
    <w:abstractNumId w:val="39"/>
  </w:num>
  <w:num w:numId="37" w16cid:durableId="1813479353">
    <w:abstractNumId w:val="25"/>
  </w:num>
  <w:num w:numId="38" w16cid:durableId="779034711">
    <w:abstractNumId w:val="26"/>
  </w:num>
  <w:num w:numId="39" w16cid:durableId="1047144900">
    <w:abstractNumId w:val="7"/>
  </w:num>
  <w:num w:numId="40" w16cid:durableId="708341027">
    <w:abstractNumId w:val="5"/>
  </w:num>
  <w:num w:numId="41" w16cid:durableId="1912427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76"/>
    <w:rsid w:val="000020F9"/>
    <w:rsid w:val="00007D32"/>
    <w:rsid w:val="00010660"/>
    <w:rsid w:val="00010730"/>
    <w:rsid w:val="00013EB7"/>
    <w:rsid w:val="00015B43"/>
    <w:rsid w:val="00017B10"/>
    <w:rsid w:val="000213EA"/>
    <w:rsid w:val="000240BC"/>
    <w:rsid w:val="00027672"/>
    <w:rsid w:val="0003081B"/>
    <w:rsid w:val="00035274"/>
    <w:rsid w:val="000355E0"/>
    <w:rsid w:val="0003761B"/>
    <w:rsid w:val="000418AC"/>
    <w:rsid w:val="00042DF8"/>
    <w:rsid w:val="00045771"/>
    <w:rsid w:val="00047310"/>
    <w:rsid w:val="000477C9"/>
    <w:rsid w:val="000519D4"/>
    <w:rsid w:val="0006089F"/>
    <w:rsid w:val="00061134"/>
    <w:rsid w:val="000611A6"/>
    <w:rsid w:val="00063747"/>
    <w:rsid w:val="00063F50"/>
    <w:rsid w:val="0006638B"/>
    <w:rsid w:val="00070036"/>
    <w:rsid w:val="00072559"/>
    <w:rsid w:val="00073F41"/>
    <w:rsid w:val="00077B7A"/>
    <w:rsid w:val="00083404"/>
    <w:rsid w:val="00086156"/>
    <w:rsid w:val="000878C4"/>
    <w:rsid w:val="00093E21"/>
    <w:rsid w:val="00093EC0"/>
    <w:rsid w:val="00095DC6"/>
    <w:rsid w:val="00097CEE"/>
    <w:rsid w:val="000A02D0"/>
    <w:rsid w:val="000A0321"/>
    <w:rsid w:val="000A1841"/>
    <w:rsid w:val="000A24AE"/>
    <w:rsid w:val="000A307A"/>
    <w:rsid w:val="000A42E1"/>
    <w:rsid w:val="000A6860"/>
    <w:rsid w:val="000A6C8D"/>
    <w:rsid w:val="000A7AC3"/>
    <w:rsid w:val="000B1271"/>
    <w:rsid w:val="000B2256"/>
    <w:rsid w:val="000B22F3"/>
    <w:rsid w:val="000B4247"/>
    <w:rsid w:val="000B697A"/>
    <w:rsid w:val="000B6BCB"/>
    <w:rsid w:val="000C0CB6"/>
    <w:rsid w:val="000C4BA3"/>
    <w:rsid w:val="000C5124"/>
    <w:rsid w:val="000C5312"/>
    <w:rsid w:val="000C62D2"/>
    <w:rsid w:val="000D0157"/>
    <w:rsid w:val="000D1064"/>
    <w:rsid w:val="000D226D"/>
    <w:rsid w:val="000D25CB"/>
    <w:rsid w:val="000D429C"/>
    <w:rsid w:val="000D53EA"/>
    <w:rsid w:val="000D75E9"/>
    <w:rsid w:val="000E14F8"/>
    <w:rsid w:val="000E2B08"/>
    <w:rsid w:val="000E5D88"/>
    <w:rsid w:val="000F148F"/>
    <w:rsid w:val="000F2470"/>
    <w:rsid w:val="000F5FF4"/>
    <w:rsid w:val="000F66CF"/>
    <w:rsid w:val="0010321E"/>
    <w:rsid w:val="00103358"/>
    <w:rsid w:val="0010390E"/>
    <w:rsid w:val="001042B4"/>
    <w:rsid w:val="00105F01"/>
    <w:rsid w:val="00106B43"/>
    <w:rsid w:val="00106D8B"/>
    <w:rsid w:val="00110672"/>
    <w:rsid w:val="0011148B"/>
    <w:rsid w:val="0011648D"/>
    <w:rsid w:val="001215CD"/>
    <w:rsid w:val="00123418"/>
    <w:rsid w:val="0012695C"/>
    <w:rsid w:val="001303F8"/>
    <w:rsid w:val="0013305E"/>
    <w:rsid w:val="00133299"/>
    <w:rsid w:val="00133BBF"/>
    <w:rsid w:val="00135BEB"/>
    <w:rsid w:val="001361AC"/>
    <w:rsid w:val="001366B3"/>
    <w:rsid w:val="00140B2E"/>
    <w:rsid w:val="001440B7"/>
    <w:rsid w:val="0015291D"/>
    <w:rsid w:val="00153413"/>
    <w:rsid w:val="00154157"/>
    <w:rsid w:val="001559AC"/>
    <w:rsid w:val="00163907"/>
    <w:rsid w:val="0016497D"/>
    <w:rsid w:val="00165DB3"/>
    <w:rsid w:val="00171759"/>
    <w:rsid w:val="00171991"/>
    <w:rsid w:val="00171AF0"/>
    <w:rsid w:val="00172721"/>
    <w:rsid w:val="0017282F"/>
    <w:rsid w:val="00172838"/>
    <w:rsid w:val="00173CDF"/>
    <w:rsid w:val="00174A4D"/>
    <w:rsid w:val="00182B33"/>
    <w:rsid w:val="0018430B"/>
    <w:rsid w:val="00185EE4"/>
    <w:rsid w:val="00194013"/>
    <w:rsid w:val="001947F2"/>
    <w:rsid w:val="00197A0A"/>
    <w:rsid w:val="001A2B04"/>
    <w:rsid w:val="001A3797"/>
    <w:rsid w:val="001B015F"/>
    <w:rsid w:val="001B40AB"/>
    <w:rsid w:val="001B4C9E"/>
    <w:rsid w:val="001B5150"/>
    <w:rsid w:val="001B7708"/>
    <w:rsid w:val="001C0B80"/>
    <w:rsid w:val="001C251D"/>
    <w:rsid w:val="001C254F"/>
    <w:rsid w:val="001C2BDC"/>
    <w:rsid w:val="001D0B65"/>
    <w:rsid w:val="001E1059"/>
    <w:rsid w:val="001E41F3"/>
    <w:rsid w:val="001E4B1D"/>
    <w:rsid w:val="001E52F3"/>
    <w:rsid w:val="001E53B2"/>
    <w:rsid w:val="001E67B0"/>
    <w:rsid w:val="001E6A79"/>
    <w:rsid w:val="001F02D3"/>
    <w:rsid w:val="001F3EE0"/>
    <w:rsid w:val="001F4308"/>
    <w:rsid w:val="001F4A91"/>
    <w:rsid w:val="001F5AA1"/>
    <w:rsid w:val="001F6060"/>
    <w:rsid w:val="001F7077"/>
    <w:rsid w:val="00207EA0"/>
    <w:rsid w:val="00210A14"/>
    <w:rsid w:val="0021125B"/>
    <w:rsid w:val="00211531"/>
    <w:rsid w:val="00215EF6"/>
    <w:rsid w:val="002273F0"/>
    <w:rsid w:val="00235E41"/>
    <w:rsid w:val="00237608"/>
    <w:rsid w:val="0023765C"/>
    <w:rsid w:val="00237E37"/>
    <w:rsid w:val="00241737"/>
    <w:rsid w:val="00241B44"/>
    <w:rsid w:val="002446CD"/>
    <w:rsid w:val="00245654"/>
    <w:rsid w:val="0025135D"/>
    <w:rsid w:val="002515A3"/>
    <w:rsid w:val="00253B12"/>
    <w:rsid w:val="00255C50"/>
    <w:rsid w:val="00257B5E"/>
    <w:rsid w:val="00260498"/>
    <w:rsid w:val="00260741"/>
    <w:rsid w:val="002620CC"/>
    <w:rsid w:val="002622EA"/>
    <w:rsid w:val="00264746"/>
    <w:rsid w:val="00267FB0"/>
    <w:rsid w:val="002721DC"/>
    <w:rsid w:val="00272A91"/>
    <w:rsid w:val="002733C2"/>
    <w:rsid w:val="00276153"/>
    <w:rsid w:val="00276EFD"/>
    <w:rsid w:val="00285982"/>
    <w:rsid w:val="00285BED"/>
    <w:rsid w:val="00287497"/>
    <w:rsid w:val="00291250"/>
    <w:rsid w:val="00292188"/>
    <w:rsid w:val="0029232F"/>
    <w:rsid w:val="002929FE"/>
    <w:rsid w:val="00294070"/>
    <w:rsid w:val="00294163"/>
    <w:rsid w:val="00296324"/>
    <w:rsid w:val="00297BB0"/>
    <w:rsid w:val="002A1AF2"/>
    <w:rsid w:val="002A39FB"/>
    <w:rsid w:val="002A52D2"/>
    <w:rsid w:val="002A6200"/>
    <w:rsid w:val="002A691B"/>
    <w:rsid w:val="002A7AAE"/>
    <w:rsid w:val="002B3E98"/>
    <w:rsid w:val="002C1849"/>
    <w:rsid w:val="002C4C1D"/>
    <w:rsid w:val="002D06F5"/>
    <w:rsid w:val="002D1049"/>
    <w:rsid w:val="002D1315"/>
    <w:rsid w:val="002D24D6"/>
    <w:rsid w:val="002D3D98"/>
    <w:rsid w:val="002D7E99"/>
    <w:rsid w:val="002E29F1"/>
    <w:rsid w:val="002E2BAC"/>
    <w:rsid w:val="002E567C"/>
    <w:rsid w:val="002E6995"/>
    <w:rsid w:val="002F0982"/>
    <w:rsid w:val="0030090B"/>
    <w:rsid w:val="00302174"/>
    <w:rsid w:val="00303726"/>
    <w:rsid w:val="00303D5C"/>
    <w:rsid w:val="00303E2A"/>
    <w:rsid w:val="0030534E"/>
    <w:rsid w:val="00306256"/>
    <w:rsid w:val="00307624"/>
    <w:rsid w:val="00310790"/>
    <w:rsid w:val="00310E87"/>
    <w:rsid w:val="0031100D"/>
    <w:rsid w:val="00313386"/>
    <w:rsid w:val="0031432D"/>
    <w:rsid w:val="0031662F"/>
    <w:rsid w:val="003179AA"/>
    <w:rsid w:val="00317C37"/>
    <w:rsid w:val="00320F71"/>
    <w:rsid w:val="0032225C"/>
    <w:rsid w:val="003325E0"/>
    <w:rsid w:val="00334648"/>
    <w:rsid w:val="003346BE"/>
    <w:rsid w:val="00336A95"/>
    <w:rsid w:val="00337EDE"/>
    <w:rsid w:val="00340988"/>
    <w:rsid w:val="0034143A"/>
    <w:rsid w:val="00345090"/>
    <w:rsid w:val="003474A9"/>
    <w:rsid w:val="003543C8"/>
    <w:rsid w:val="0035452B"/>
    <w:rsid w:val="003546DA"/>
    <w:rsid w:val="00354776"/>
    <w:rsid w:val="003556D7"/>
    <w:rsid w:val="00357ABC"/>
    <w:rsid w:val="003604D0"/>
    <w:rsid w:val="003608CA"/>
    <w:rsid w:val="003610C8"/>
    <w:rsid w:val="00361889"/>
    <w:rsid w:val="00362622"/>
    <w:rsid w:val="00362DEF"/>
    <w:rsid w:val="00366185"/>
    <w:rsid w:val="00366B2D"/>
    <w:rsid w:val="00366E73"/>
    <w:rsid w:val="00370754"/>
    <w:rsid w:val="00375CEB"/>
    <w:rsid w:val="00377F0E"/>
    <w:rsid w:val="0038071A"/>
    <w:rsid w:val="003812F2"/>
    <w:rsid w:val="0038475E"/>
    <w:rsid w:val="003856CB"/>
    <w:rsid w:val="00385E2C"/>
    <w:rsid w:val="00391EFB"/>
    <w:rsid w:val="0039670F"/>
    <w:rsid w:val="00397D0C"/>
    <w:rsid w:val="003A03EB"/>
    <w:rsid w:val="003A05B2"/>
    <w:rsid w:val="003A0728"/>
    <w:rsid w:val="003A273A"/>
    <w:rsid w:val="003A6574"/>
    <w:rsid w:val="003B0CA8"/>
    <w:rsid w:val="003B1CF6"/>
    <w:rsid w:val="003B4AE3"/>
    <w:rsid w:val="003B6426"/>
    <w:rsid w:val="003B6FD9"/>
    <w:rsid w:val="003C1B5D"/>
    <w:rsid w:val="003C3183"/>
    <w:rsid w:val="003C558B"/>
    <w:rsid w:val="003C594E"/>
    <w:rsid w:val="003C5A2B"/>
    <w:rsid w:val="003C7D81"/>
    <w:rsid w:val="003D17E1"/>
    <w:rsid w:val="003D181D"/>
    <w:rsid w:val="003D25D8"/>
    <w:rsid w:val="003D2C2D"/>
    <w:rsid w:val="003D37A4"/>
    <w:rsid w:val="003D40CF"/>
    <w:rsid w:val="003D457F"/>
    <w:rsid w:val="003D4FC3"/>
    <w:rsid w:val="003D516B"/>
    <w:rsid w:val="003D5A97"/>
    <w:rsid w:val="003E34EB"/>
    <w:rsid w:val="003E35B9"/>
    <w:rsid w:val="003E37E1"/>
    <w:rsid w:val="003E5414"/>
    <w:rsid w:val="003F0CB5"/>
    <w:rsid w:val="003F1B73"/>
    <w:rsid w:val="003F2714"/>
    <w:rsid w:val="003F2BBD"/>
    <w:rsid w:val="003F4BF5"/>
    <w:rsid w:val="003F58EA"/>
    <w:rsid w:val="003F5BF0"/>
    <w:rsid w:val="003F5E74"/>
    <w:rsid w:val="004004BB"/>
    <w:rsid w:val="0040255F"/>
    <w:rsid w:val="00405AC4"/>
    <w:rsid w:val="00410B0F"/>
    <w:rsid w:val="00411973"/>
    <w:rsid w:val="00412486"/>
    <w:rsid w:val="004124C0"/>
    <w:rsid w:val="00415168"/>
    <w:rsid w:val="004151EB"/>
    <w:rsid w:val="00422802"/>
    <w:rsid w:val="00423872"/>
    <w:rsid w:val="00425465"/>
    <w:rsid w:val="00426A40"/>
    <w:rsid w:val="00430E7E"/>
    <w:rsid w:val="00430EB9"/>
    <w:rsid w:val="004310A4"/>
    <w:rsid w:val="004327BA"/>
    <w:rsid w:val="00434895"/>
    <w:rsid w:val="00434C6D"/>
    <w:rsid w:val="00434F52"/>
    <w:rsid w:val="00435087"/>
    <w:rsid w:val="00444482"/>
    <w:rsid w:val="00447240"/>
    <w:rsid w:val="00452976"/>
    <w:rsid w:val="004554FF"/>
    <w:rsid w:val="004563D4"/>
    <w:rsid w:val="00456F70"/>
    <w:rsid w:val="00457341"/>
    <w:rsid w:val="00466C6C"/>
    <w:rsid w:val="00467EDA"/>
    <w:rsid w:val="00471DF5"/>
    <w:rsid w:val="00471ECE"/>
    <w:rsid w:val="00473BB9"/>
    <w:rsid w:val="0047568A"/>
    <w:rsid w:val="00480665"/>
    <w:rsid w:val="00481122"/>
    <w:rsid w:val="00481F3A"/>
    <w:rsid w:val="00486F67"/>
    <w:rsid w:val="004874FD"/>
    <w:rsid w:val="004902A3"/>
    <w:rsid w:val="00492234"/>
    <w:rsid w:val="004932F6"/>
    <w:rsid w:val="004947E5"/>
    <w:rsid w:val="0049574C"/>
    <w:rsid w:val="00497689"/>
    <w:rsid w:val="0049791D"/>
    <w:rsid w:val="00497C9D"/>
    <w:rsid w:val="004A2800"/>
    <w:rsid w:val="004A2A27"/>
    <w:rsid w:val="004A4A6D"/>
    <w:rsid w:val="004A5E6E"/>
    <w:rsid w:val="004B016B"/>
    <w:rsid w:val="004B052D"/>
    <w:rsid w:val="004B2343"/>
    <w:rsid w:val="004B2B6B"/>
    <w:rsid w:val="004B53FB"/>
    <w:rsid w:val="004B550A"/>
    <w:rsid w:val="004C0C83"/>
    <w:rsid w:val="004C7C76"/>
    <w:rsid w:val="004D0BCE"/>
    <w:rsid w:val="004D2672"/>
    <w:rsid w:val="004D292F"/>
    <w:rsid w:val="004D326F"/>
    <w:rsid w:val="004D49FB"/>
    <w:rsid w:val="004D669D"/>
    <w:rsid w:val="004D66AD"/>
    <w:rsid w:val="004E0160"/>
    <w:rsid w:val="004E07B9"/>
    <w:rsid w:val="004E5941"/>
    <w:rsid w:val="004E6903"/>
    <w:rsid w:val="004F118F"/>
    <w:rsid w:val="004F120B"/>
    <w:rsid w:val="004F1429"/>
    <w:rsid w:val="004F1981"/>
    <w:rsid w:val="004F2346"/>
    <w:rsid w:val="004F24BB"/>
    <w:rsid w:val="004F29E0"/>
    <w:rsid w:val="004F579E"/>
    <w:rsid w:val="00502F59"/>
    <w:rsid w:val="00503647"/>
    <w:rsid w:val="00503FF9"/>
    <w:rsid w:val="00504826"/>
    <w:rsid w:val="005049A1"/>
    <w:rsid w:val="00505831"/>
    <w:rsid w:val="005071E1"/>
    <w:rsid w:val="005073E4"/>
    <w:rsid w:val="00511D11"/>
    <w:rsid w:val="00511DA9"/>
    <w:rsid w:val="00513CEB"/>
    <w:rsid w:val="005142C8"/>
    <w:rsid w:val="00514ED7"/>
    <w:rsid w:val="00515F99"/>
    <w:rsid w:val="00516AFC"/>
    <w:rsid w:val="00517FC3"/>
    <w:rsid w:val="00520956"/>
    <w:rsid w:val="00521EB5"/>
    <w:rsid w:val="00522134"/>
    <w:rsid w:val="00524D58"/>
    <w:rsid w:val="00524E99"/>
    <w:rsid w:val="00524FF3"/>
    <w:rsid w:val="00525B7E"/>
    <w:rsid w:val="00526919"/>
    <w:rsid w:val="00527145"/>
    <w:rsid w:val="00530071"/>
    <w:rsid w:val="00530082"/>
    <w:rsid w:val="00536E2C"/>
    <w:rsid w:val="00537566"/>
    <w:rsid w:val="00542149"/>
    <w:rsid w:val="00544190"/>
    <w:rsid w:val="00546900"/>
    <w:rsid w:val="005477A6"/>
    <w:rsid w:val="00547C2E"/>
    <w:rsid w:val="00555AA4"/>
    <w:rsid w:val="00565088"/>
    <w:rsid w:val="005654F2"/>
    <w:rsid w:val="00571EA3"/>
    <w:rsid w:val="005728E5"/>
    <w:rsid w:val="00574696"/>
    <w:rsid w:val="00582A4B"/>
    <w:rsid w:val="00584206"/>
    <w:rsid w:val="00586358"/>
    <w:rsid w:val="00593673"/>
    <w:rsid w:val="00595700"/>
    <w:rsid w:val="005A144A"/>
    <w:rsid w:val="005A1660"/>
    <w:rsid w:val="005A1F9D"/>
    <w:rsid w:val="005A3E9A"/>
    <w:rsid w:val="005A526F"/>
    <w:rsid w:val="005A5470"/>
    <w:rsid w:val="005A722E"/>
    <w:rsid w:val="005A7DE1"/>
    <w:rsid w:val="005B24E9"/>
    <w:rsid w:val="005B2DB6"/>
    <w:rsid w:val="005B37E8"/>
    <w:rsid w:val="005B5884"/>
    <w:rsid w:val="005B670D"/>
    <w:rsid w:val="005B6740"/>
    <w:rsid w:val="005C0163"/>
    <w:rsid w:val="005C0757"/>
    <w:rsid w:val="005C3757"/>
    <w:rsid w:val="005C5E25"/>
    <w:rsid w:val="005C5EB7"/>
    <w:rsid w:val="005D4E77"/>
    <w:rsid w:val="005D51CD"/>
    <w:rsid w:val="005D5665"/>
    <w:rsid w:val="005D6AF7"/>
    <w:rsid w:val="005E164B"/>
    <w:rsid w:val="005E3569"/>
    <w:rsid w:val="005E45A8"/>
    <w:rsid w:val="005E6690"/>
    <w:rsid w:val="005E7C0B"/>
    <w:rsid w:val="005F3405"/>
    <w:rsid w:val="005F47C4"/>
    <w:rsid w:val="00600BD1"/>
    <w:rsid w:val="00602346"/>
    <w:rsid w:val="00602CD1"/>
    <w:rsid w:val="0060386D"/>
    <w:rsid w:val="006040C9"/>
    <w:rsid w:val="00606A04"/>
    <w:rsid w:val="006127CF"/>
    <w:rsid w:val="00614294"/>
    <w:rsid w:val="00616D45"/>
    <w:rsid w:val="00621732"/>
    <w:rsid w:val="006239AC"/>
    <w:rsid w:val="006253A0"/>
    <w:rsid w:val="00626A04"/>
    <w:rsid w:val="00627782"/>
    <w:rsid w:val="00627908"/>
    <w:rsid w:val="00630876"/>
    <w:rsid w:val="00634134"/>
    <w:rsid w:val="006370EB"/>
    <w:rsid w:val="0063749A"/>
    <w:rsid w:val="00644292"/>
    <w:rsid w:val="00645241"/>
    <w:rsid w:val="0064686D"/>
    <w:rsid w:val="00646F96"/>
    <w:rsid w:val="00647D74"/>
    <w:rsid w:val="00647E05"/>
    <w:rsid w:val="00650BA2"/>
    <w:rsid w:val="0065386F"/>
    <w:rsid w:val="0065730E"/>
    <w:rsid w:val="00660885"/>
    <w:rsid w:val="0066101C"/>
    <w:rsid w:val="006618AD"/>
    <w:rsid w:val="00663444"/>
    <w:rsid w:val="00663A84"/>
    <w:rsid w:val="00665F0B"/>
    <w:rsid w:val="0066617C"/>
    <w:rsid w:val="00676B4C"/>
    <w:rsid w:val="0068070F"/>
    <w:rsid w:val="00681C21"/>
    <w:rsid w:val="00683211"/>
    <w:rsid w:val="00684F8E"/>
    <w:rsid w:val="00685ED1"/>
    <w:rsid w:val="00686560"/>
    <w:rsid w:val="00692A8A"/>
    <w:rsid w:val="00695299"/>
    <w:rsid w:val="006A069F"/>
    <w:rsid w:val="006A1479"/>
    <w:rsid w:val="006A17F1"/>
    <w:rsid w:val="006A1864"/>
    <w:rsid w:val="006A21A8"/>
    <w:rsid w:val="006A250C"/>
    <w:rsid w:val="006A415B"/>
    <w:rsid w:val="006A570B"/>
    <w:rsid w:val="006A5F6D"/>
    <w:rsid w:val="006A69EA"/>
    <w:rsid w:val="006A6AE0"/>
    <w:rsid w:val="006B03F1"/>
    <w:rsid w:val="006B1A3C"/>
    <w:rsid w:val="006B77E3"/>
    <w:rsid w:val="006C11F4"/>
    <w:rsid w:val="006C2DD5"/>
    <w:rsid w:val="006C2EDC"/>
    <w:rsid w:val="006C3E42"/>
    <w:rsid w:val="006C507A"/>
    <w:rsid w:val="006C50E8"/>
    <w:rsid w:val="006C5435"/>
    <w:rsid w:val="006C7163"/>
    <w:rsid w:val="006C7E8A"/>
    <w:rsid w:val="006D0470"/>
    <w:rsid w:val="006D1E94"/>
    <w:rsid w:val="006D29ED"/>
    <w:rsid w:val="006D47D6"/>
    <w:rsid w:val="006D7307"/>
    <w:rsid w:val="006E1F38"/>
    <w:rsid w:val="006E4206"/>
    <w:rsid w:val="006E592F"/>
    <w:rsid w:val="006F026E"/>
    <w:rsid w:val="006F4A1F"/>
    <w:rsid w:val="006F6199"/>
    <w:rsid w:val="006F7283"/>
    <w:rsid w:val="00702CB3"/>
    <w:rsid w:val="007122D9"/>
    <w:rsid w:val="007126F5"/>
    <w:rsid w:val="00715818"/>
    <w:rsid w:val="00715EC7"/>
    <w:rsid w:val="007201E8"/>
    <w:rsid w:val="00720979"/>
    <w:rsid w:val="00721583"/>
    <w:rsid w:val="0072235E"/>
    <w:rsid w:val="0072272A"/>
    <w:rsid w:val="007248ED"/>
    <w:rsid w:val="007260BF"/>
    <w:rsid w:val="00726891"/>
    <w:rsid w:val="00727409"/>
    <w:rsid w:val="0073050C"/>
    <w:rsid w:val="0073194F"/>
    <w:rsid w:val="00735A2B"/>
    <w:rsid w:val="00735E2F"/>
    <w:rsid w:val="00741B20"/>
    <w:rsid w:val="00742428"/>
    <w:rsid w:val="007450B8"/>
    <w:rsid w:val="00750228"/>
    <w:rsid w:val="00750613"/>
    <w:rsid w:val="0075176B"/>
    <w:rsid w:val="00752D09"/>
    <w:rsid w:val="00753735"/>
    <w:rsid w:val="00756DAB"/>
    <w:rsid w:val="00760865"/>
    <w:rsid w:val="00760A3E"/>
    <w:rsid w:val="00761EDF"/>
    <w:rsid w:val="00765660"/>
    <w:rsid w:val="00771E24"/>
    <w:rsid w:val="0077240A"/>
    <w:rsid w:val="0077421C"/>
    <w:rsid w:val="00777291"/>
    <w:rsid w:val="00780EDF"/>
    <w:rsid w:val="007817E6"/>
    <w:rsid w:val="00784C97"/>
    <w:rsid w:val="0078647A"/>
    <w:rsid w:val="00786525"/>
    <w:rsid w:val="00787E19"/>
    <w:rsid w:val="00790D0B"/>
    <w:rsid w:val="007914F0"/>
    <w:rsid w:val="0079437F"/>
    <w:rsid w:val="007963B2"/>
    <w:rsid w:val="00796B40"/>
    <w:rsid w:val="007A014F"/>
    <w:rsid w:val="007A182C"/>
    <w:rsid w:val="007A3C04"/>
    <w:rsid w:val="007A5F3E"/>
    <w:rsid w:val="007B197D"/>
    <w:rsid w:val="007B2BA2"/>
    <w:rsid w:val="007B6037"/>
    <w:rsid w:val="007B6B1D"/>
    <w:rsid w:val="007C19E7"/>
    <w:rsid w:val="007C2670"/>
    <w:rsid w:val="007C4924"/>
    <w:rsid w:val="007D116B"/>
    <w:rsid w:val="007D1CE0"/>
    <w:rsid w:val="007D3A4F"/>
    <w:rsid w:val="007D71FA"/>
    <w:rsid w:val="007D7298"/>
    <w:rsid w:val="007E2D06"/>
    <w:rsid w:val="007E647E"/>
    <w:rsid w:val="007E7EE6"/>
    <w:rsid w:val="007F09FF"/>
    <w:rsid w:val="007F13D2"/>
    <w:rsid w:val="007F4167"/>
    <w:rsid w:val="007F679E"/>
    <w:rsid w:val="0080203A"/>
    <w:rsid w:val="00803F74"/>
    <w:rsid w:val="008046ED"/>
    <w:rsid w:val="008124CB"/>
    <w:rsid w:val="008132A3"/>
    <w:rsid w:val="00813739"/>
    <w:rsid w:val="00814317"/>
    <w:rsid w:val="00814661"/>
    <w:rsid w:val="008154A4"/>
    <w:rsid w:val="00815511"/>
    <w:rsid w:val="00816B29"/>
    <w:rsid w:val="00821C8C"/>
    <w:rsid w:val="008222FD"/>
    <w:rsid w:val="008227A0"/>
    <w:rsid w:val="00822B39"/>
    <w:rsid w:val="0082465B"/>
    <w:rsid w:val="00824B0C"/>
    <w:rsid w:val="00826404"/>
    <w:rsid w:val="008268FF"/>
    <w:rsid w:val="00830313"/>
    <w:rsid w:val="00831593"/>
    <w:rsid w:val="0083175B"/>
    <w:rsid w:val="008404DF"/>
    <w:rsid w:val="00844EC7"/>
    <w:rsid w:val="00846316"/>
    <w:rsid w:val="008543AE"/>
    <w:rsid w:val="00855B69"/>
    <w:rsid w:val="008569C4"/>
    <w:rsid w:val="0085792C"/>
    <w:rsid w:val="008641A1"/>
    <w:rsid w:val="00865A34"/>
    <w:rsid w:val="00865FF6"/>
    <w:rsid w:val="00866379"/>
    <w:rsid w:val="00870932"/>
    <w:rsid w:val="00871FB5"/>
    <w:rsid w:val="008726E2"/>
    <w:rsid w:val="008728B7"/>
    <w:rsid w:val="00876669"/>
    <w:rsid w:val="00881A64"/>
    <w:rsid w:val="008843EE"/>
    <w:rsid w:val="008871A4"/>
    <w:rsid w:val="00890FCC"/>
    <w:rsid w:val="008917AD"/>
    <w:rsid w:val="00894C03"/>
    <w:rsid w:val="00895328"/>
    <w:rsid w:val="008969A9"/>
    <w:rsid w:val="008A28A4"/>
    <w:rsid w:val="008A4CE2"/>
    <w:rsid w:val="008A5305"/>
    <w:rsid w:val="008A7328"/>
    <w:rsid w:val="008A7447"/>
    <w:rsid w:val="008B013A"/>
    <w:rsid w:val="008B1352"/>
    <w:rsid w:val="008B3F5C"/>
    <w:rsid w:val="008B4616"/>
    <w:rsid w:val="008B69C1"/>
    <w:rsid w:val="008C0B2C"/>
    <w:rsid w:val="008C3D9C"/>
    <w:rsid w:val="008C420E"/>
    <w:rsid w:val="008C5C98"/>
    <w:rsid w:val="008C66FB"/>
    <w:rsid w:val="008C78FF"/>
    <w:rsid w:val="008D1196"/>
    <w:rsid w:val="008D1C03"/>
    <w:rsid w:val="008D4929"/>
    <w:rsid w:val="008E203C"/>
    <w:rsid w:val="008E2E92"/>
    <w:rsid w:val="008E4012"/>
    <w:rsid w:val="008F126F"/>
    <w:rsid w:val="008F20D0"/>
    <w:rsid w:val="008F3220"/>
    <w:rsid w:val="008F5A24"/>
    <w:rsid w:val="00903938"/>
    <w:rsid w:val="009053E6"/>
    <w:rsid w:val="00905AB2"/>
    <w:rsid w:val="009075D5"/>
    <w:rsid w:val="00910124"/>
    <w:rsid w:val="00910229"/>
    <w:rsid w:val="00913448"/>
    <w:rsid w:val="00913606"/>
    <w:rsid w:val="00917AD1"/>
    <w:rsid w:val="00920BEA"/>
    <w:rsid w:val="0092417D"/>
    <w:rsid w:val="00931AAA"/>
    <w:rsid w:val="00933C7B"/>
    <w:rsid w:val="00934A95"/>
    <w:rsid w:val="009423B2"/>
    <w:rsid w:val="00944344"/>
    <w:rsid w:val="00946422"/>
    <w:rsid w:val="0094730C"/>
    <w:rsid w:val="00953CC1"/>
    <w:rsid w:val="00954A6F"/>
    <w:rsid w:val="00954C32"/>
    <w:rsid w:val="0095501E"/>
    <w:rsid w:val="009605D9"/>
    <w:rsid w:val="00960ADB"/>
    <w:rsid w:val="009619EA"/>
    <w:rsid w:val="00962294"/>
    <w:rsid w:val="00965833"/>
    <w:rsid w:val="00970386"/>
    <w:rsid w:val="00973283"/>
    <w:rsid w:val="00974AD3"/>
    <w:rsid w:val="009769BE"/>
    <w:rsid w:val="00980266"/>
    <w:rsid w:val="00980708"/>
    <w:rsid w:val="009816BA"/>
    <w:rsid w:val="00981D24"/>
    <w:rsid w:val="00981E3A"/>
    <w:rsid w:val="00983ADA"/>
    <w:rsid w:val="00985911"/>
    <w:rsid w:val="00987E5C"/>
    <w:rsid w:val="0099391B"/>
    <w:rsid w:val="00994DA1"/>
    <w:rsid w:val="00996CED"/>
    <w:rsid w:val="009A1AFF"/>
    <w:rsid w:val="009A4ABB"/>
    <w:rsid w:val="009B2DCF"/>
    <w:rsid w:val="009B3264"/>
    <w:rsid w:val="009B77F2"/>
    <w:rsid w:val="009C0AF9"/>
    <w:rsid w:val="009C1CBA"/>
    <w:rsid w:val="009C2C1A"/>
    <w:rsid w:val="009C3C03"/>
    <w:rsid w:val="009C408B"/>
    <w:rsid w:val="009C72C7"/>
    <w:rsid w:val="009D166D"/>
    <w:rsid w:val="009D2CBF"/>
    <w:rsid w:val="009D2D44"/>
    <w:rsid w:val="009D3256"/>
    <w:rsid w:val="009D3B46"/>
    <w:rsid w:val="009D7D7A"/>
    <w:rsid w:val="009E0EFE"/>
    <w:rsid w:val="009E1599"/>
    <w:rsid w:val="009E660E"/>
    <w:rsid w:val="009E727D"/>
    <w:rsid w:val="009F03D7"/>
    <w:rsid w:val="009F1491"/>
    <w:rsid w:val="009F1C4A"/>
    <w:rsid w:val="009F248F"/>
    <w:rsid w:val="009F5080"/>
    <w:rsid w:val="009F5A9B"/>
    <w:rsid w:val="009F7100"/>
    <w:rsid w:val="00A02326"/>
    <w:rsid w:val="00A05391"/>
    <w:rsid w:val="00A05BA7"/>
    <w:rsid w:val="00A0611A"/>
    <w:rsid w:val="00A075D8"/>
    <w:rsid w:val="00A1001A"/>
    <w:rsid w:val="00A10CE8"/>
    <w:rsid w:val="00A11523"/>
    <w:rsid w:val="00A1262B"/>
    <w:rsid w:val="00A14232"/>
    <w:rsid w:val="00A1796A"/>
    <w:rsid w:val="00A2333E"/>
    <w:rsid w:val="00A27E69"/>
    <w:rsid w:val="00A30360"/>
    <w:rsid w:val="00A30812"/>
    <w:rsid w:val="00A30E3A"/>
    <w:rsid w:val="00A31A49"/>
    <w:rsid w:val="00A36537"/>
    <w:rsid w:val="00A378BC"/>
    <w:rsid w:val="00A40EBD"/>
    <w:rsid w:val="00A42C03"/>
    <w:rsid w:val="00A4687C"/>
    <w:rsid w:val="00A468C6"/>
    <w:rsid w:val="00A47DFE"/>
    <w:rsid w:val="00A50696"/>
    <w:rsid w:val="00A53E23"/>
    <w:rsid w:val="00A54FE9"/>
    <w:rsid w:val="00A62DFC"/>
    <w:rsid w:val="00A6622F"/>
    <w:rsid w:val="00A66ED3"/>
    <w:rsid w:val="00A67010"/>
    <w:rsid w:val="00A71878"/>
    <w:rsid w:val="00A72318"/>
    <w:rsid w:val="00A7278D"/>
    <w:rsid w:val="00A72F33"/>
    <w:rsid w:val="00A7432E"/>
    <w:rsid w:val="00A746E4"/>
    <w:rsid w:val="00A7660C"/>
    <w:rsid w:val="00A767F6"/>
    <w:rsid w:val="00A76C18"/>
    <w:rsid w:val="00A838DD"/>
    <w:rsid w:val="00A84188"/>
    <w:rsid w:val="00A86D95"/>
    <w:rsid w:val="00A90707"/>
    <w:rsid w:val="00A91D8A"/>
    <w:rsid w:val="00A95853"/>
    <w:rsid w:val="00AA0156"/>
    <w:rsid w:val="00AA1E32"/>
    <w:rsid w:val="00AA4951"/>
    <w:rsid w:val="00AB1C21"/>
    <w:rsid w:val="00AB43FF"/>
    <w:rsid w:val="00AB629A"/>
    <w:rsid w:val="00AB65D7"/>
    <w:rsid w:val="00AB72BF"/>
    <w:rsid w:val="00AC154C"/>
    <w:rsid w:val="00AC16AB"/>
    <w:rsid w:val="00AC41A4"/>
    <w:rsid w:val="00AC645E"/>
    <w:rsid w:val="00AC65CE"/>
    <w:rsid w:val="00AD2AAA"/>
    <w:rsid w:val="00AD53A8"/>
    <w:rsid w:val="00AD580D"/>
    <w:rsid w:val="00AD6321"/>
    <w:rsid w:val="00AE1EA2"/>
    <w:rsid w:val="00AE59AD"/>
    <w:rsid w:val="00AF1211"/>
    <w:rsid w:val="00AF13F4"/>
    <w:rsid w:val="00AF26F0"/>
    <w:rsid w:val="00AF4845"/>
    <w:rsid w:val="00B02697"/>
    <w:rsid w:val="00B03D3A"/>
    <w:rsid w:val="00B06DA9"/>
    <w:rsid w:val="00B101A1"/>
    <w:rsid w:val="00B104CE"/>
    <w:rsid w:val="00B10D23"/>
    <w:rsid w:val="00B11B10"/>
    <w:rsid w:val="00B1380D"/>
    <w:rsid w:val="00B1409D"/>
    <w:rsid w:val="00B16A1B"/>
    <w:rsid w:val="00B17DDB"/>
    <w:rsid w:val="00B2205B"/>
    <w:rsid w:val="00B23337"/>
    <w:rsid w:val="00B25EFD"/>
    <w:rsid w:val="00B2663F"/>
    <w:rsid w:val="00B32A40"/>
    <w:rsid w:val="00B339B8"/>
    <w:rsid w:val="00B34512"/>
    <w:rsid w:val="00B34C4D"/>
    <w:rsid w:val="00B36AAB"/>
    <w:rsid w:val="00B37937"/>
    <w:rsid w:val="00B41363"/>
    <w:rsid w:val="00B41655"/>
    <w:rsid w:val="00B4260A"/>
    <w:rsid w:val="00B42D50"/>
    <w:rsid w:val="00B437B0"/>
    <w:rsid w:val="00B440A9"/>
    <w:rsid w:val="00B50B30"/>
    <w:rsid w:val="00B50ED4"/>
    <w:rsid w:val="00B510E5"/>
    <w:rsid w:val="00B5122C"/>
    <w:rsid w:val="00B512F3"/>
    <w:rsid w:val="00B52711"/>
    <w:rsid w:val="00B52F84"/>
    <w:rsid w:val="00B5502A"/>
    <w:rsid w:val="00B56E9B"/>
    <w:rsid w:val="00B641D8"/>
    <w:rsid w:val="00B657DD"/>
    <w:rsid w:val="00B66E23"/>
    <w:rsid w:val="00B7455A"/>
    <w:rsid w:val="00B75DC6"/>
    <w:rsid w:val="00B779F2"/>
    <w:rsid w:val="00B81086"/>
    <w:rsid w:val="00B82A88"/>
    <w:rsid w:val="00B84408"/>
    <w:rsid w:val="00B85973"/>
    <w:rsid w:val="00B94ABE"/>
    <w:rsid w:val="00B954DC"/>
    <w:rsid w:val="00B95705"/>
    <w:rsid w:val="00B96CF6"/>
    <w:rsid w:val="00BA1DEE"/>
    <w:rsid w:val="00BA6D35"/>
    <w:rsid w:val="00BA7737"/>
    <w:rsid w:val="00BB0BA2"/>
    <w:rsid w:val="00BB1BC0"/>
    <w:rsid w:val="00BB1E80"/>
    <w:rsid w:val="00BB2139"/>
    <w:rsid w:val="00BB2DE1"/>
    <w:rsid w:val="00BB5BCC"/>
    <w:rsid w:val="00BB6871"/>
    <w:rsid w:val="00BC3194"/>
    <w:rsid w:val="00BC7BF8"/>
    <w:rsid w:val="00BC7E4D"/>
    <w:rsid w:val="00BD0E20"/>
    <w:rsid w:val="00BD1A43"/>
    <w:rsid w:val="00BD205E"/>
    <w:rsid w:val="00BD6276"/>
    <w:rsid w:val="00BE2759"/>
    <w:rsid w:val="00BE280C"/>
    <w:rsid w:val="00BF0DC7"/>
    <w:rsid w:val="00BF1552"/>
    <w:rsid w:val="00BF1F75"/>
    <w:rsid w:val="00BF231D"/>
    <w:rsid w:val="00BF23F8"/>
    <w:rsid w:val="00BF2DDE"/>
    <w:rsid w:val="00BF54B3"/>
    <w:rsid w:val="00BF5D98"/>
    <w:rsid w:val="00BF7743"/>
    <w:rsid w:val="00BF7FAD"/>
    <w:rsid w:val="00C02C74"/>
    <w:rsid w:val="00C03283"/>
    <w:rsid w:val="00C057E4"/>
    <w:rsid w:val="00C05E12"/>
    <w:rsid w:val="00C069F2"/>
    <w:rsid w:val="00C07EAF"/>
    <w:rsid w:val="00C1042B"/>
    <w:rsid w:val="00C1355A"/>
    <w:rsid w:val="00C16629"/>
    <w:rsid w:val="00C16E7B"/>
    <w:rsid w:val="00C1701D"/>
    <w:rsid w:val="00C17D90"/>
    <w:rsid w:val="00C21DEC"/>
    <w:rsid w:val="00C22DD4"/>
    <w:rsid w:val="00C25B78"/>
    <w:rsid w:val="00C26121"/>
    <w:rsid w:val="00C275FD"/>
    <w:rsid w:val="00C31BDE"/>
    <w:rsid w:val="00C33DBD"/>
    <w:rsid w:val="00C34678"/>
    <w:rsid w:val="00C36918"/>
    <w:rsid w:val="00C408B4"/>
    <w:rsid w:val="00C41B12"/>
    <w:rsid w:val="00C454DA"/>
    <w:rsid w:val="00C50496"/>
    <w:rsid w:val="00C511D3"/>
    <w:rsid w:val="00C563CE"/>
    <w:rsid w:val="00C56CAE"/>
    <w:rsid w:val="00C606A7"/>
    <w:rsid w:val="00C61489"/>
    <w:rsid w:val="00C62DC1"/>
    <w:rsid w:val="00C63BF9"/>
    <w:rsid w:val="00C672D2"/>
    <w:rsid w:val="00C7210B"/>
    <w:rsid w:val="00C72B9C"/>
    <w:rsid w:val="00C73DBB"/>
    <w:rsid w:val="00C800C2"/>
    <w:rsid w:val="00C804D9"/>
    <w:rsid w:val="00C811B0"/>
    <w:rsid w:val="00C82C2D"/>
    <w:rsid w:val="00C82EB8"/>
    <w:rsid w:val="00C84340"/>
    <w:rsid w:val="00C85BEA"/>
    <w:rsid w:val="00C86AC5"/>
    <w:rsid w:val="00C87AC0"/>
    <w:rsid w:val="00C87F68"/>
    <w:rsid w:val="00C90731"/>
    <w:rsid w:val="00C90CC0"/>
    <w:rsid w:val="00C92416"/>
    <w:rsid w:val="00C9573E"/>
    <w:rsid w:val="00C968DB"/>
    <w:rsid w:val="00C96BA1"/>
    <w:rsid w:val="00CA0A93"/>
    <w:rsid w:val="00CA1190"/>
    <w:rsid w:val="00CA61DD"/>
    <w:rsid w:val="00CA7407"/>
    <w:rsid w:val="00CB115C"/>
    <w:rsid w:val="00CB189E"/>
    <w:rsid w:val="00CB266A"/>
    <w:rsid w:val="00CB29E7"/>
    <w:rsid w:val="00CB59F6"/>
    <w:rsid w:val="00CB5CB4"/>
    <w:rsid w:val="00CB6A15"/>
    <w:rsid w:val="00CC2549"/>
    <w:rsid w:val="00CC2599"/>
    <w:rsid w:val="00CC3010"/>
    <w:rsid w:val="00CC643B"/>
    <w:rsid w:val="00CC72DD"/>
    <w:rsid w:val="00CD0351"/>
    <w:rsid w:val="00CD10DA"/>
    <w:rsid w:val="00CD2859"/>
    <w:rsid w:val="00CD57F8"/>
    <w:rsid w:val="00CE0FB8"/>
    <w:rsid w:val="00CE1FAA"/>
    <w:rsid w:val="00CE2025"/>
    <w:rsid w:val="00CE2B61"/>
    <w:rsid w:val="00CF02D3"/>
    <w:rsid w:val="00CF0DB0"/>
    <w:rsid w:val="00CF3184"/>
    <w:rsid w:val="00CF43D4"/>
    <w:rsid w:val="00D006F4"/>
    <w:rsid w:val="00D02DC5"/>
    <w:rsid w:val="00D030B2"/>
    <w:rsid w:val="00D043BF"/>
    <w:rsid w:val="00D04903"/>
    <w:rsid w:val="00D059BD"/>
    <w:rsid w:val="00D06774"/>
    <w:rsid w:val="00D06784"/>
    <w:rsid w:val="00D06D64"/>
    <w:rsid w:val="00D1070F"/>
    <w:rsid w:val="00D12D76"/>
    <w:rsid w:val="00D17D5E"/>
    <w:rsid w:val="00D2082A"/>
    <w:rsid w:val="00D2703E"/>
    <w:rsid w:val="00D276F2"/>
    <w:rsid w:val="00D27AFD"/>
    <w:rsid w:val="00D27C2D"/>
    <w:rsid w:val="00D30182"/>
    <w:rsid w:val="00D31A18"/>
    <w:rsid w:val="00D325EC"/>
    <w:rsid w:val="00D333D9"/>
    <w:rsid w:val="00D33447"/>
    <w:rsid w:val="00D33604"/>
    <w:rsid w:val="00D348E4"/>
    <w:rsid w:val="00D34FC1"/>
    <w:rsid w:val="00D42CBD"/>
    <w:rsid w:val="00D43E6E"/>
    <w:rsid w:val="00D43E9A"/>
    <w:rsid w:val="00D44DE4"/>
    <w:rsid w:val="00D46C2F"/>
    <w:rsid w:val="00D4767D"/>
    <w:rsid w:val="00D501A1"/>
    <w:rsid w:val="00D5512A"/>
    <w:rsid w:val="00D57658"/>
    <w:rsid w:val="00D60259"/>
    <w:rsid w:val="00D6147E"/>
    <w:rsid w:val="00D623FD"/>
    <w:rsid w:val="00D6381B"/>
    <w:rsid w:val="00D63CD3"/>
    <w:rsid w:val="00D64616"/>
    <w:rsid w:val="00D672E1"/>
    <w:rsid w:val="00D707D0"/>
    <w:rsid w:val="00D72223"/>
    <w:rsid w:val="00D741DE"/>
    <w:rsid w:val="00D743FA"/>
    <w:rsid w:val="00D76B9F"/>
    <w:rsid w:val="00D77946"/>
    <w:rsid w:val="00D77A71"/>
    <w:rsid w:val="00D80CB2"/>
    <w:rsid w:val="00D81A26"/>
    <w:rsid w:val="00D8368D"/>
    <w:rsid w:val="00D85B5D"/>
    <w:rsid w:val="00D8613D"/>
    <w:rsid w:val="00D86B54"/>
    <w:rsid w:val="00D926ED"/>
    <w:rsid w:val="00D929DA"/>
    <w:rsid w:val="00D95DF0"/>
    <w:rsid w:val="00DA1E21"/>
    <w:rsid w:val="00DA2C9B"/>
    <w:rsid w:val="00DA3167"/>
    <w:rsid w:val="00DA46B4"/>
    <w:rsid w:val="00DA4A12"/>
    <w:rsid w:val="00DA57CA"/>
    <w:rsid w:val="00DA78DA"/>
    <w:rsid w:val="00DB125C"/>
    <w:rsid w:val="00DB2433"/>
    <w:rsid w:val="00DB3932"/>
    <w:rsid w:val="00DB4ED3"/>
    <w:rsid w:val="00DB50C9"/>
    <w:rsid w:val="00DB67C5"/>
    <w:rsid w:val="00DC2939"/>
    <w:rsid w:val="00DD0691"/>
    <w:rsid w:val="00DD0B24"/>
    <w:rsid w:val="00DD438F"/>
    <w:rsid w:val="00DD6A62"/>
    <w:rsid w:val="00DD739C"/>
    <w:rsid w:val="00DE019C"/>
    <w:rsid w:val="00DE04F4"/>
    <w:rsid w:val="00DE2A88"/>
    <w:rsid w:val="00DE3083"/>
    <w:rsid w:val="00DE5F87"/>
    <w:rsid w:val="00DF1DB0"/>
    <w:rsid w:val="00DF538B"/>
    <w:rsid w:val="00DF6637"/>
    <w:rsid w:val="00DF6AEB"/>
    <w:rsid w:val="00DF7CA7"/>
    <w:rsid w:val="00E00108"/>
    <w:rsid w:val="00E010BB"/>
    <w:rsid w:val="00E10848"/>
    <w:rsid w:val="00E116D9"/>
    <w:rsid w:val="00E1217B"/>
    <w:rsid w:val="00E13633"/>
    <w:rsid w:val="00E172A4"/>
    <w:rsid w:val="00E2115A"/>
    <w:rsid w:val="00E24166"/>
    <w:rsid w:val="00E32B4E"/>
    <w:rsid w:val="00E33074"/>
    <w:rsid w:val="00E3373E"/>
    <w:rsid w:val="00E363F9"/>
    <w:rsid w:val="00E405F7"/>
    <w:rsid w:val="00E41BCB"/>
    <w:rsid w:val="00E43BAE"/>
    <w:rsid w:val="00E4710D"/>
    <w:rsid w:val="00E52D74"/>
    <w:rsid w:val="00E57115"/>
    <w:rsid w:val="00E57F26"/>
    <w:rsid w:val="00E57FA6"/>
    <w:rsid w:val="00E60F60"/>
    <w:rsid w:val="00E62832"/>
    <w:rsid w:val="00E65DB2"/>
    <w:rsid w:val="00E66ED8"/>
    <w:rsid w:val="00E670D8"/>
    <w:rsid w:val="00E72DF1"/>
    <w:rsid w:val="00E73282"/>
    <w:rsid w:val="00E740E7"/>
    <w:rsid w:val="00E80C39"/>
    <w:rsid w:val="00E8118D"/>
    <w:rsid w:val="00E854F9"/>
    <w:rsid w:val="00E85CB1"/>
    <w:rsid w:val="00E86A55"/>
    <w:rsid w:val="00E90BF1"/>
    <w:rsid w:val="00E90C15"/>
    <w:rsid w:val="00E91090"/>
    <w:rsid w:val="00E91B53"/>
    <w:rsid w:val="00E95507"/>
    <w:rsid w:val="00E97971"/>
    <w:rsid w:val="00EA033A"/>
    <w:rsid w:val="00EA07A4"/>
    <w:rsid w:val="00EA0856"/>
    <w:rsid w:val="00EA220E"/>
    <w:rsid w:val="00EA2625"/>
    <w:rsid w:val="00EA33B2"/>
    <w:rsid w:val="00EA4ABC"/>
    <w:rsid w:val="00EA6C91"/>
    <w:rsid w:val="00EB47B8"/>
    <w:rsid w:val="00EB62B0"/>
    <w:rsid w:val="00EB632B"/>
    <w:rsid w:val="00EB65F7"/>
    <w:rsid w:val="00EC0278"/>
    <w:rsid w:val="00EC0D55"/>
    <w:rsid w:val="00EC5268"/>
    <w:rsid w:val="00EC72DD"/>
    <w:rsid w:val="00EC75B2"/>
    <w:rsid w:val="00ED249E"/>
    <w:rsid w:val="00ED3967"/>
    <w:rsid w:val="00ED3D72"/>
    <w:rsid w:val="00ED5925"/>
    <w:rsid w:val="00ED7928"/>
    <w:rsid w:val="00EE358A"/>
    <w:rsid w:val="00EE5616"/>
    <w:rsid w:val="00EE62A5"/>
    <w:rsid w:val="00EE7943"/>
    <w:rsid w:val="00EF0E3A"/>
    <w:rsid w:val="00EF4403"/>
    <w:rsid w:val="00EF5777"/>
    <w:rsid w:val="00EF70E9"/>
    <w:rsid w:val="00EF784B"/>
    <w:rsid w:val="00EF7D43"/>
    <w:rsid w:val="00F00199"/>
    <w:rsid w:val="00F00B2A"/>
    <w:rsid w:val="00F00EC3"/>
    <w:rsid w:val="00F039F5"/>
    <w:rsid w:val="00F07D71"/>
    <w:rsid w:val="00F10545"/>
    <w:rsid w:val="00F12AB9"/>
    <w:rsid w:val="00F1776E"/>
    <w:rsid w:val="00F17BB0"/>
    <w:rsid w:val="00F22E37"/>
    <w:rsid w:val="00F231A7"/>
    <w:rsid w:val="00F24AC3"/>
    <w:rsid w:val="00F27AC5"/>
    <w:rsid w:val="00F32871"/>
    <w:rsid w:val="00F3438B"/>
    <w:rsid w:val="00F34D4B"/>
    <w:rsid w:val="00F378F2"/>
    <w:rsid w:val="00F416BD"/>
    <w:rsid w:val="00F4260A"/>
    <w:rsid w:val="00F430C3"/>
    <w:rsid w:val="00F4330D"/>
    <w:rsid w:val="00F436FA"/>
    <w:rsid w:val="00F445B7"/>
    <w:rsid w:val="00F503C5"/>
    <w:rsid w:val="00F50804"/>
    <w:rsid w:val="00F512DF"/>
    <w:rsid w:val="00F5295C"/>
    <w:rsid w:val="00F53832"/>
    <w:rsid w:val="00F55D95"/>
    <w:rsid w:val="00F568C5"/>
    <w:rsid w:val="00F57F6B"/>
    <w:rsid w:val="00F60438"/>
    <w:rsid w:val="00F607EF"/>
    <w:rsid w:val="00F615F9"/>
    <w:rsid w:val="00F61C71"/>
    <w:rsid w:val="00F631E0"/>
    <w:rsid w:val="00F65573"/>
    <w:rsid w:val="00F65B3A"/>
    <w:rsid w:val="00F7107F"/>
    <w:rsid w:val="00F74255"/>
    <w:rsid w:val="00F753F8"/>
    <w:rsid w:val="00F8083B"/>
    <w:rsid w:val="00F81373"/>
    <w:rsid w:val="00F816A0"/>
    <w:rsid w:val="00F83511"/>
    <w:rsid w:val="00F850BC"/>
    <w:rsid w:val="00F86792"/>
    <w:rsid w:val="00F872F3"/>
    <w:rsid w:val="00F87F6B"/>
    <w:rsid w:val="00F9400C"/>
    <w:rsid w:val="00F94214"/>
    <w:rsid w:val="00F94CA8"/>
    <w:rsid w:val="00F9539B"/>
    <w:rsid w:val="00F953EC"/>
    <w:rsid w:val="00F96DE5"/>
    <w:rsid w:val="00FA02A6"/>
    <w:rsid w:val="00FA0446"/>
    <w:rsid w:val="00FA3EE5"/>
    <w:rsid w:val="00FA7844"/>
    <w:rsid w:val="00FC231B"/>
    <w:rsid w:val="00FC2DE8"/>
    <w:rsid w:val="00FC469A"/>
    <w:rsid w:val="00FC519D"/>
    <w:rsid w:val="00FC739D"/>
    <w:rsid w:val="00FC7CD4"/>
    <w:rsid w:val="00FD08A4"/>
    <w:rsid w:val="00FD127D"/>
    <w:rsid w:val="00FD145F"/>
    <w:rsid w:val="00FD477D"/>
    <w:rsid w:val="00FD540B"/>
    <w:rsid w:val="00FD6E8D"/>
    <w:rsid w:val="00FD756D"/>
    <w:rsid w:val="00FE0CF2"/>
    <w:rsid w:val="00FE1BA8"/>
    <w:rsid w:val="00FE347E"/>
    <w:rsid w:val="00FE3E7E"/>
    <w:rsid w:val="00FF091B"/>
    <w:rsid w:val="00FF17E8"/>
    <w:rsid w:val="00FF1939"/>
    <w:rsid w:val="00FF1BEB"/>
    <w:rsid w:val="00FF4CB0"/>
    <w:rsid w:val="00FF4E67"/>
    <w:rsid w:val="00FF5121"/>
    <w:rsid w:val="00FF6347"/>
    <w:rsid w:val="0B2B029E"/>
    <w:rsid w:val="1D704FF3"/>
    <w:rsid w:val="4DCABD11"/>
    <w:rsid w:val="5A5FA95D"/>
    <w:rsid w:val="648502C4"/>
    <w:rsid w:val="66B6AE9C"/>
    <w:rsid w:val="686D293F"/>
    <w:rsid w:val="6F6B156B"/>
    <w:rsid w:val="7CE9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B65EEC"/>
  <w15:chartTrackingRefBased/>
  <w15:docId w15:val="{8F2879AE-CC93-4E60-95AA-9C3DD2D3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9F5"/>
    <w:rPr>
      <w:rFonts w:ascii="Calibri" w:hAnsi="Calibri"/>
      <w:szCs w:val="24"/>
      <w:lang w:val="de-AT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7115"/>
    <w:rPr>
      <w:color w:val="0000FF"/>
      <w:u w:val="single"/>
    </w:rPr>
  </w:style>
  <w:style w:type="paragraph" w:styleId="Header">
    <w:name w:val="header"/>
    <w:basedOn w:val="Normal"/>
    <w:rsid w:val="006C11F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C11F4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DD6A62"/>
    <w:pPr>
      <w:ind w:left="708"/>
    </w:pPr>
  </w:style>
  <w:style w:type="paragraph" w:customStyle="1" w:styleId="Default">
    <w:name w:val="Default"/>
    <w:rsid w:val="00CB115C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de-AT" w:eastAsia="de-AT"/>
    </w:rPr>
  </w:style>
  <w:style w:type="paragraph" w:customStyle="1" w:styleId="Frage">
    <w:name w:val="Frage"/>
    <w:basedOn w:val="Normal"/>
    <w:next w:val="Normal"/>
    <w:qFormat/>
    <w:rsid w:val="00320F71"/>
    <w:pPr>
      <w:shd w:val="clear" w:color="auto" w:fill="BFBFBF"/>
      <w:autoSpaceDE w:val="0"/>
      <w:autoSpaceDN w:val="0"/>
      <w:adjustRightInd w:val="0"/>
      <w:jc w:val="both"/>
    </w:pPr>
    <w:rPr>
      <w:lang w:val="en-US"/>
    </w:rPr>
  </w:style>
  <w:style w:type="paragraph" w:styleId="Caption">
    <w:name w:val="caption"/>
    <w:basedOn w:val="Normal"/>
    <w:next w:val="Normal"/>
    <w:unhideWhenUsed/>
    <w:qFormat/>
    <w:rsid w:val="00DB2433"/>
    <w:pPr>
      <w:jc w:val="center"/>
    </w:pPr>
    <w:rPr>
      <w:b/>
      <w:bCs/>
      <w:szCs w:val="20"/>
    </w:rPr>
  </w:style>
  <w:style w:type="character" w:styleId="CommentReference">
    <w:name w:val="annotation reference"/>
    <w:rsid w:val="003222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225C"/>
    <w:rPr>
      <w:szCs w:val="20"/>
    </w:rPr>
  </w:style>
  <w:style w:type="character" w:customStyle="1" w:styleId="CommentTextChar">
    <w:name w:val="Comment Text Char"/>
    <w:link w:val="CommentText"/>
    <w:rsid w:val="0032225C"/>
    <w:rPr>
      <w:rFonts w:ascii="Calibri" w:hAnsi="Calibri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32225C"/>
    <w:rPr>
      <w:b/>
      <w:bCs/>
    </w:rPr>
  </w:style>
  <w:style w:type="character" w:customStyle="1" w:styleId="CommentSubjectChar">
    <w:name w:val="Comment Subject Char"/>
    <w:link w:val="CommentSubject"/>
    <w:rsid w:val="0032225C"/>
    <w:rPr>
      <w:rFonts w:ascii="Calibri" w:hAnsi="Calibri"/>
      <w:b/>
      <w:bCs/>
      <w:lang w:val="de-DE" w:eastAsia="de-DE"/>
    </w:rPr>
  </w:style>
  <w:style w:type="paragraph" w:styleId="BalloonText">
    <w:name w:val="Balloon Text"/>
    <w:basedOn w:val="Normal"/>
    <w:link w:val="BalloonTextChar"/>
    <w:rsid w:val="003222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2225C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ile:///\\sz-ybbs.local\Dokumnte\List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Homer2\Liste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homer\Liste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file:///\\Homer2\Adress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l\vorlage_uebu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2A3E2-8A4C-4E8F-9E73-BE1AF8A9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vorlage_uebung.dot</Template>
  <TotalTime>0</TotalTime>
  <Pages>2</Pages>
  <Words>597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Aufgabe: Erstellung einer übersichtlichen Dokumentation für ein umfangreiches C# Softwareprojekt</vt:lpstr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Aufgabe: Erstellung einer übersichtlichen Dokumentation für ein umfangreiches C# Softwareprojekt</dc:title>
  <dc:subject/>
  <dc:creator>Georg Ungerböck</dc:creator>
  <cp:keywords/>
  <cp:lastModifiedBy>A Fox</cp:lastModifiedBy>
  <cp:revision>1027</cp:revision>
  <cp:lastPrinted>2016-04-10T23:34:00Z</cp:lastPrinted>
  <dcterms:created xsi:type="dcterms:W3CDTF">2019-01-14T12:44:00Z</dcterms:created>
  <dcterms:modified xsi:type="dcterms:W3CDTF">2023-03-13T06:18:00Z</dcterms:modified>
</cp:coreProperties>
</file>